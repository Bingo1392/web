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2D77" w14:textId="4A7DDA50" w:rsidR="00AD5898" w:rsidRDefault="00335313">
      <w:r>
        <w:rPr>
          <w:noProof/>
        </w:rPr>
        <w:drawing>
          <wp:anchor distT="0" distB="0" distL="114300" distR="114300" simplePos="0" relativeHeight="251658240" behindDoc="1" locked="0" layoutInCell="1" allowOverlap="1" wp14:anchorId="5FE714E6" wp14:editId="37F21790">
            <wp:simplePos x="0" y="0"/>
            <wp:positionH relativeFrom="column">
              <wp:posOffset>-351790</wp:posOffset>
            </wp:positionH>
            <wp:positionV relativeFrom="paragraph">
              <wp:posOffset>-539717</wp:posOffset>
            </wp:positionV>
            <wp:extent cx="3160295" cy="10055769"/>
            <wp:effectExtent l="0" t="0" r="2540" b="3175"/>
            <wp:wrapNone/>
            <wp:docPr id="11" name="Grafický 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cký objekt 11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295" cy="10055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D57CEC" w14:paraId="0E37707E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12B3E11C" w14:textId="5A06B259" w:rsidR="00D57CEC" w:rsidRDefault="00D57CEC" w:rsidP="00647A4B">
            <w:pPr>
              <w:pStyle w:val="Zkladn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509BFEE" wp14:editId="3CCB8034">
                  <wp:extent cx="1787236" cy="1787236"/>
                  <wp:effectExtent l="63500" t="63500" r="67310" b="67310"/>
                  <wp:docPr id="7" name="Obrázek 7" descr="Obsah obrázku osoba, muž, zeď, interiér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ek 7" descr="Obsah obrázku osoba, muž, zeď, interiér&#10;&#10;Popis byl vytvořen automaticky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945" cy="1820945"/>
                          </a:xfrm>
                          <a:prstGeom prst="ellipse">
                            <a:avLst/>
                          </a:prstGeom>
                          <a:ln w="57150" cap="rnd">
                            <a:solidFill>
                              <a:srgbClr val="001122"/>
                            </a:solidFill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19CFAF77" w14:textId="5DDF65E2" w:rsidR="00D57CEC" w:rsidRDefault="00D57CEC" w:rsidP="00590471">
            <w:pPr>
              <w:pStyle w:val="Zkladn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2DED85EA" w14:textId="524C7EDE" w:rsidR="00D57CEC" w:rsidRPr="00896036" w:rsidRDefault="00D57CEC" w:rsidP="00896036">
            <w:pPr>
              <w:pStyle w:val="Nzev"/>
            </w:pPr>
            <w:r w:rsidRPr="00896036">
              <w:t>{fullName}</w:t>
            </w:r>
          </w:p>
          <w:p w14:paraId="5BABE6E2" w14:textId="0F7D3407" w:rsidR="00D57CEC" w:rsidRPr="00D66641" w:rsidRDefault="00D57CEC" w:rsidP="00896036">
            <w:pPr>
              <w:pStyle w:val="Nadpis1"/>
              <w:spacing w:before="0"/>
              <w:rPr>
                <w:b w:val="0"/>
                <w:bCs w:val="0"/>
                <w:i/>
                <w:iCs/>
              </w:rPr>
            </w:pPr>
            <w:r w:rsidRPr="00D66641">
              <w:rPr>
                <w:b w:val="0"/>
                <w:bCs w:val="0"/>
                <w:i/>
                <w:iCs/>
              </w:rPr>
              <w:t>{title}</w:t>
            </w:r>
          </w:p>
          <w:p w14:paraId="4A242DE1" w14:textId="7FA0AE52" w:rsidR="00D57CEC" w:rsidRPr="00896036" w:rsidRDefault="00D57CEC" w:rsidP="008254C3">
            <w:pPr>
              <w:jc w:val="both"/>
            </w:pPr>
            <w:r>
              <w:t>{description}</w:t>
            </w:r>
          </w:p>
          <w:p w14:paraId="25D28A84" w14:textId="7F74567A" w:rsidR="00D57CEC" w:rsidRDefault="00D57CEC" w:rsidP="00896036">
            <w:pPr>
              <w:pStyle w:val="Nadpis1"/>
            </w:pPr>
            <w:r w:rsidRPr="00896036">
              <w:t>Experience</w:t>
            </w:r>
          </w:p>
          <w:p w14:paraId="2D26851A" w14:textId="7AC45D5C" w:rsidR="00D57CEC" w:rsidRPr="00750286" w:rsidRDefault="00D57CEC" w:rsidP="00750286">
            <w:pPr>
              <w:spacing w:after="0"/>
            </w:pPr>
            <w:r>
              <w:t>{#workExperience}</w:t>
            </w:r>
          </w:p>
          <w:p w14:paraId="1918AB85" w14:textId="009699B2" w:rsidR="00D57CEC" w:rsidRPr="00CB15B8" w:rsidRDefault="00D57CEC" w:rsidP="008254C3">
            <w:pPr>
              <w:pStyle w:val="Nadpis2"/>
              <w:spacing w:after="60"/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</w:pPr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{from} – {#</w:t>
            </w:r>
            <w:proofErr w:type="gramStart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</w:t>
            </w:r>
            <w:proofErr w:type="gramEnd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to}{/to}{^to}present{/to}</w:t>
            </w:r>
          </w:p>
          <w:p w14:paraId="6278BE51" w14:textId="5E252D13" w:rsidR="00D57CEC" w:rsidRPr="009D3271" w:rsidRDefault="00D57CEC" w:rsidP="00241B89">
            <w:pPr>
              <w:spacing w:after="120"/>
              <w:rPr>
                <w:b/>
                <w:bCs/>
              </w:rPr>
            </w:pPr>
            <w:r w:rsidRPr="009D3271">
              <w:rPr>
                <w:b/>
                <w:bCs/>
              </w:rPr>
              <w:t xml:space="preserve">{title} </w:t>
            </w:r>
            <w:r w:rsidRPr="009D3271">
              <w:rPr>
                <w:rStyle w:val="Siln"/>
                <w:b w:val="0"/>
                <w:bCs w:val="0"/>
                <w:color w:val="auto"/>
              </w:rPr>
              <w:t>•</w:t>
            </w:r>
            <w:r w:rsidRPr="009D3271">
              <w:rPr>
                <w:b/>
                <w:bCs/>
              </w:rPr>
              <w:t xml:space="preserve"> {subtitle}</w:t>
            </w:r>
          </w:p>
          <w:p w14:paraId="533F16FB" w14:textId="3B383987" w:rsidR="00D57CEC" w:rsidRPr="009D3271" w:rsidRDefault="00D57CEC" w:rsidP="00241B89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9D3271">
              <w:rPr>
                <w:color w:val="7F7F7F" w:themeColor="text1" w:themeTint="80"/>
                <w:sz w:val="20"/>
                <w:szCs w:val="20"/>
              </w:rPr>
              <w:t>{description}</w:t>
            </w:r>
          </w:p>
          <w:p w14:paraId="7703B25A" w14:textId="0C9DE458" w:rsidR="00D57CEC" w:rsidRPr="00750286" w:rsidRDefault="00D57CEC" w:rsidP="00750286">
            <w:pPr>
              <w:spacing w:after="0"/>
            </w:pPr>
            <w:r>
              <w:t>{/</w:t>
            </w:r>
            <w:proofErr w:type="spellStart"/>
            <w:r>
              <w:t>workExperience</w:t>
            </w:r>
            <w:proofErr w:type="spellEnd"/>
            <w:r>
              <w:t>}</w:t>
            </w:r>
          </w:p>
          <w:p w14:paraId="15DA7439" w14:textId="622FAED1" w:rsidR="00D57CEC" w:rsidRDefault="00D57CEC" w:rsidP="00896036">
            <w:pPr>
              <w:pStyle w:val="Nadpis1"/>
            </w:pPr>
            <w:r>
              <w:t>Education</w:t>
            </w:r>
          </w:p>
          <w:p w14:paraId="5A526117" w14:textId="42553BA4" w:rsidR="00D57CEC" w:rsidRPr="00750286" w:rsidRDefault="00D57CEC" w:rsidP="00750286">
            <w:pPr>
              <w:spacing w:after="0"/>
            </w:pPr>
            <w:r>
              <w:t>{#education}</w:t>
            </w:r>
          </w:p>
          <w:p w14:paraId="721FDB7F" w14:textId="77777777" w:rsidR="00D57CEC" w:rsidRPr="00CB15B8" w:rsidRDefault="00D57CEC" w:rsidP="009D3271">
            <w:pPr>
              <w:pStyle w:val="Nadpis2"/>
              <w:spacing w:after="60"/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</w:pPr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{from} – {#</w:t>
            </w:r>
            <w:proofErr w:type="gramStart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</w:t>
            </w:r>
            <w:proofErr w:type="gramEnd"/>
            <w:r w:rsidRPr="00CB15B8">
              <w:rPr>
                <w:b w:val="0"/>
                <w:bCs w:val="0"/>
                <w:i/>
                <w:iCs/>
                <w:color w:val="0F3344" w:themeColor="accent1"/>
                <w:sz w:val="16"/>
                <w:szCs w:val="16"/>
              </w:rPr>
              <w:t>to}{/to}{^to}present{/to}</w:t>
            </w:r>
          </w:p>
          <w:p w14:paraId="4B349B03" w14:textId="77777777" w:rsidR="00D57CEC" w:rsidRPr="009D3271" w:rsidRDefault="00D57CEC" w:rsidP="009D3271">
            <w:pPr>
              <w:spacing w:after="120"/>
              <w:rPr>
                <w:b/>
                <w:bCs/>
              </w:rPr>
            </w:pPr>
            <w:r w:rsidRPr="009D3271">
              <w:rPr>
                <w:b/>
                <w:bCs/>
              </w:rPr>
              <w:t xml:space="preserve">{title} </w:t>
            </w:r>
            <w:r w:rsidRPr="009D3271">
              <w:rPr>
                <w:rStyle w:val="Siln"/>
                <w:b w:val="0"/>
                <w:bCs w:val="0"/>
                <w:color w:val="auto"/>
              </w:rPr>
              <w:t>•</w:t>
            </w:r>
            <w:r w:rsidRPr="009D3271">
              <w:rPr>
                <w:b/>
                <w:bCs/>
              </w:rPr>
              <w:t xml:space="preserve"> {subtitle}</w:t>
            </w:r>
          </w:p>
          <w:p w14:paraId="3C2B8FF1" w14:textId="77777777" w:rsidR="00D57CEC" w:rsidRPr="009D3271" w:rsidRDefault="00D57CEC" w:rsidP="009D3271">
            <w:pPr>
              <w:jc w:val="both"/>
              <w:rPr>
                <w:color w:val="7F7F7F" w:themeColor="text1" w:themeTint="80"/>
                <w:sz w:val="20"/>
                <w:szCs w:val="20"/>
              </w:rPr>
            </w:pPr>
            <w:r w:rsidRPr="009D3271">
              <w:rPr>
                <w:color w:val="7F7F7F" w:themeColor="text1" w:themeTint="80"/>
                <w:sz w:val="20"/>
                <w:szCs w:val="20"/>
              </w:rPr>
              <w:t>{description}</w:t>
            </w:r>
          </w:p>
          <w:p w14:paraId="23159665" w14:textId="4581152E" w:rsidR="00D57CEC" w:rsidRPr="00590471" w:rsidRDefault="00D57CEC" w:rsidP="00F027F4">
            <w:pPr>
              <w:spacing w:after="0"/>
            </w:pPr>
            <w:r>
              <w:t>{/education}</w:t>
            </w:r>
          </w:p>
        </w:tc>
      </w:tr>
      <w:tr w:rsidR="00D57CEC" w14:paraId="01365C20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6F6ECA12" w14:textId="5A06B259" w:rsidR="00D57CEC" w:rsidRDefault="00D57CEC" w:rsidP="00071E84">
            <w:pPr>
              <w:pStyle w:val="Bezmezer"/>
            </w:pPr>
          </w:p>
        </w:tc>
        <w:tc>
          <w:tcPr>
            <w:tcW w:w="1062" w:type="dxa"/>
            <w:vMerge/>
          </w:tcPr>
          <w:p w14:paraId="084B0024" w14:textId="77777777" w:rsidR="00D57CEC" w:rsidRDefault="00D57CEC" w:rsidP="00590471">
            <w:pPr>
              <w:pStyle w:val="Zkladn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0511243" w14:textId="77777777" w:rsidR="00D57CEC" w:rsidRDefault="00D57CEC" w:rsidP="00896036">
            <w:pPr>
              <w:pStyle w:val="Nadpis1"/>
            </w:pPr>
          </w:p>
        </w:tc>
      </w:tr>
      <w:tr w:rsidR="00D57CEC" w14:paraId="5465E5B0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7C6B91A8" w14:textId="0156CC8B" w:rsidR="00D57CEC" w:rsidRDefault="00D57CEC" w:rsidP="00071E84">
            <w:pPr>
              <w:pStyle w:val="Bezmezer"/>
            </w:pPr>
          </w:p>
        </w:tc>
        <w:tc>
          <w:tcPr>
            <w:tcW w:w="1062" w:type="dxa"/>
            <w:vMerge/>
          </w:tcPr>
          <w:p w14:paraId="45BFC9E6" w14:textId="77777777" w:rsidR="00D57CEC" w:rsidRDefault="00D57CEC" w:rsidP="00590471">
            <w:pPr>
              <w:pStyle w:val="Zkladn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9B15DBC" w14:textId="77777777" w:rsidR="00D57CEC" w:rsidRDefault="00D57CEC" w:rsidP="00896036">
            <w:pPr>
              <w:pStyle w:val="Nadpis1"/>
            </w:pPr>
          </w:p>
        </w:tc>
      </w:tr>
      <w:tr w:rsidR="00D57CEC" w14:paraId="556FABE0" w14:textId="77777777" w:rsidTr="007D194D">
        <w:trPr>
          <w:trHeight w:val="771"/>
          <w:jc w:val="center"/>
        </w:trPr>
        <w:tc>
          <w:tcPr>
            <w:tcW w:w="3798" w:type="dxa"/>
            <w:gridSpan w:val="2"/>
          </w:tcPr>
          <w:p w14:paraId="1484F780" w14:textId="3015FA1D" w:rsidR="00D57CEC" w:rsidRDefault="00D57CEC" w:rsidP="007378E7">
            <w:pPr>
              <w:pStyle w:val="Nadpis3"/>
              <w:jc w:val="both"/>
            </w:pPr>
            <w:r>
              <w:t>skills</w:t>
            </w:r>
          </w:p>
          <w:p w14:paraId="4C179CC0" w14:textId="7484A8B5" w:rsidR="00D57CEC" w:rsidRPr="007D194D" w:rsidRDefault="00D57CEC" w:rsidP="007D194D">
            <w:pPr>
              <w:pStyle w:val="Information"/>
            </w:pPr>
            <w:r w:rsidRPr="007D194D">
              <w:t>{#</w:t>
            </w:r>
            <w:proofErr w:type="gramStart"/>
            <w:r w:rsidRPr="007D194D">
              <w:t>skills}{.}</w:t>
            </w:r>
            <w:proofErr w:type="gramEnd"/>
            <w:r w:rsidRPr="007D194D">
              <w:t>{separatorBullet}{/skills}</w:t>
            </w:r>
          </w:p>
        </w:tc>
        <w:tc>
          <w:tcPr>
            <w:tcW w:w="1062" w:type="dxa"/>
            <w:vMerge w:val="restart"/>
          </w:tcPr>
          <w:p w14:paraId="40E554E1" w14:textId="77777777" w:rsidR="00D57CEC" w:rsidRDefault="00D57CEC" w:rsidP="00222466"/>
        </w:tc>
        <w:tc>
          <w:tcPr>
            <w:tcW w:w="6137" w:type="dxa"/>
            <w:vMerge/>
          </w:tcPr>
          <w:p w14:paraId="38F6217E" w14:textId="77777777" w:rsidR="00D57CEC" w:rsidRDefault="00D57CEC" w:rsidP="00222466"/>
        </w:tc>
      </w:tr>
      <w:tr w:rsidR="00D57CEC" w14:paraId="4647D1E7" w14:textId="77777777" w:rsidTr="00D57CEC">
        <w:trPr>
          <w:trHeight w:val="474"/>
          <w:jc w:val="center"/>
        </w:trPr>
        <w:tc>
          <w:tcPr>
            <w:tcW w:w="3798" w:type="dxa"/>
            <w:gridSpan w:val="2"/>
          </w:tcPr>
          <w:p w14:paraId="44386F66" w14:textId="0D71E5EB" w:rsidR="00D57CEC" w:rsidRDefault="00D57CEC" w:rsidP="007D194D">
            <w:pPr>
              <w:pStyle w:val="Nadpis3"/>
              <w:jc w:val="both"/>
            </w:pPr>
            <w:r>
              <w:t>Languages</w:t>
            </w:r>
          </w:p>
          <w:p w14:paraId="52D95D73" w14:textId="7A99E189" w:rsidR="00D57CEC" w:rsidRDefault="00D57CEC" w:rsidP="007D194D">
            <w:pPr>
              <w:pStyle w:val="Information"/>
            </w:pPr>
            <w:r w:rsidRPr="006F19D4">
              <w:t>{</w:t>
            </w:r>
            <w:r>
              <w:t>-</w:t>
            </w:r>
            <w:proofErr w:type="spellStart"/>
            <w:proofErr w:type="gramStart"/>
            <w:r>
              <w:t>w:p</w:t>
            </w:r>
            <w:proofErr w:type="spellEnd"/>
            <w:proofErr w:type="gramEnd"/>
            <w:r>
              <w:t xml:space="preserve"> languages</w:t>
            </w:r>
            <w:r w:rsidRPr="006F19D4">
              <w:t>}{</w:t>
            </w:r>
            <w:r>
              <w:t>lang</w:t>
            </w:r>
            <w:r w:rsidRPr="006F19D4">
              <w:t>}</w:t>
            </w:r>
            <w:r>
              <w:t xml:space="preserve"> – {level}</w:t>
            </w:r>
            <w:r w:rsidRPr="006F19D4">
              <w:t>{/</w:t>
            </w:r>
            <w:r>
              <w:t>languages</w:t>
            </w:r>
            <w:r w:rsidRPr="006F19D4">
              <w:t>}</w:t>
            </w:r>
          </w:p>
        </w:tc>
        <w:tc>
          <w:tcPr>
            <w:tcW w:w="1062" w:type="dxa"/>
            <w:vMerge/>
          </w:tcPr>
          <w:p w14:paraId="77E2ED13" w14:textId="77777777" w:rsidR="00D57CEC" w:rsidRDefault="00D57CEC" w:rsidP="00222466"/>
        </w:tc>
        <w:tc>
          <w:tcPr>
            <w:tcW w:w="6137" w:type="dxa"/>
            <w:vMerge/>
          </w:tcPr>
          <w:p w14:paraId="57ADEC1C" w14:textId="77777777" w:rsidR="00D57CEC" w:rsidRDefault="00D57CEC" w:rsidP="00222466"/>
        </w:tc>
      </w:tr>
      <w:tr w:rsidR="00D57CEC" w14:paraId="4027F7A3" w14:textId="77777777" w:rsidTr="009A26FA">
        <w:trPr>
          <w:trHeight w:val="310"/>
          <w:jc w:val="center"/>
        </w:trPr>
        <w:tc>
          <w:tcPr>
            <w:tcW w:w="851" w:type="dxa"/>
          </w:tcPr>
          <w:p w14:paraId="0D39A829" w14:textId="4FE6E733" w:rsidR="00D57CEC" w:rsidRDefault="00D57CEC" w:rsidP="009A26FA">
            <w:pPr>
              <w:pStyle w:val="Nadpis3"/>
              <w:spacing w:before="120"/>
            </w:pPr>
            <w:r>
              <w:rPr>
                <w:noProof/>
              </w:rPr>
              <w:drawing>
                <wp:inline distT="0" distB="0" distL="0" distR="0" wp14:anchorId="684077AD" wp14:editId="4C71322A">
                  <wp:extent cx="394335" cy="394335"/>
                  <wp:effectExtent l="0" t="0" r="0" b="0"/>
                  <wp:docPr id="2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</w:tcPr>
          <w:p w14:paraId="09FBC422" w14:textId="77777777" w:rsidR="00D57CEC" w:rsidRDefault="00D57CEC" w:rsidP="009A26FA">
            <w:pPr>
              <w:pStyle w:val="Information"/>
              <w:jc w:val="left"/>
            </w:pPr>
          </w:p>
          <w:p w14:paraId="7FC8EB08" w14:textId="5A22A82B" w:rsidR="00D57CEC" w:rsidRPr="006E6EE4" w:rsidRDefault="00D57CEC" w:rsidP="009A26FA">
            <w:pPr>
              <w:pStyle w:val="Information"/>
              <w:jc w:val="left"/>
            </w:pPr>
            <w:r w:rsidRPr="006E6EE4">
              <w:t>{web}</w:t>
            </w:r>
          </w:p>
        </w:tc>
        <w:tc>
          <w:tcPr>
            <w:tcW w:w="1062" w:type="dxa"/>
            <w:vMerge/>
          </w:tcPr>
          <w:p w14:paraId="59ED80F3" w14:textId="77777777" w:rsidR="00D57CEC" w:rsidRDefault="00D57CEC" w:rsidP="00222466"/>
        </w:tc>
        <w:tc>
          <w:tcPr>
            <w:tcW w:w="6137" w:type="dxa"/>
            <w:vMerge/>
          </w:tcPr>
          <w:p w14:paraId="0778CB9D" w14:textId="77777777" w:rsidR="00D57CEC" w:rsidRDefault="00D57CEC" w:rsidP="00222466"/>
        </w:tc>
      </w:tr>
    </w:tbl>
    <w:p w14:paraId="0BFB2609" w14:textId="04D42B1B" w:rsidR="008740F0" w:rsidRDefault="00B607C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D02FAA" wp14:editId="55AAC131">
            <wp:simplePos x="0" y="0"/>
            <wp:positionH relativeFrom="column">
              <wp:posOffset>499110</wp:posOffset>
            </wp:positionH>
            <wp:positionV relativeFrom="page">
              <wp:posOffset>8013399</wp:posOffset>
            </wp:positionV>
            <wp:extent cx="1443790" cy="1443790"/>
            <wp:effectExtent l="0" t="0" r="4445" b="4445"/>
            <wp:wrapNone/>
            <wp:docPr id="3" name="Grafický 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ký objekt 3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790" cy="144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0F0">
        <w:br w:type="page"/>
      </w:r>
    </w:p>
    <w:p w14:paraId="35EDE49A" w14:textId="77777777" w:rsidR="00346323" w:rsidRDefault="00346323" w:rsidP="008740F0">
      <w:pPr>
        <w:pStyle w:val="Nadpis1"/>
        <w:sectPr w:rsidR="00346323" w:rsidSect="00647A4B">
          <w:type w:val="continuous"/>
          <w:pgSz w:w="12240" w:h="15840" w:code="1"/>
          <w:pgMar w:top="851" w:right="567" w:bottom="1134" w:left="567" w:header="720" w:footer="1967" w:gutter="0"/>
          <w:cols w:space="720"/>
          <w:noEndnote/>
          <w:docGrid w:linePitch="299"/>
        </w:sectPr>
      </w:pPr>
    </w:p>
    <w:p w14:paraId="3CEEE4B6" w14:textId="5D275F3F" w:rsidR="008740F0" w:rsidRDefault="008740F0" w:rsidP="00A83331">
      <w:pPr>
        <w:pStyle w:val="Nadpis1"/>
        <w:spacing w:after="360"/>
        <w:jc w:val="center"/>
      </w:pPr>
      <w:r>
        <w:lastRenderedPageBreak/>
        <w:t>Projects</w:t>
      </w:r>
    </w:p>
    <w:p w14:paraId="072711E3" w14:textId="77777777" w:rsidR="007D3649" w:rsidRDefault="007D3649" w:rsidP="008740F0">
      <w:pPr>
        <w:spacing w:after="0"/>
        <w:sectPr w:rsidR="007D3649" w:rsidSect="007D3649">
          <w:type w:val="continuous"/>
          <w:pgSz w:w="12240" w:h="15840" w:code="1"/>
          <w:pgMar w:top="851" w:right="567" w:bottom="1134" w:left="567" w:header="720" w:footer="1967" w:gutter="0"/>
          <w:cols w:space="720"/>
          <w:noEndnote/>
          <w:docGrid w:linePitch="299"/>
        </w:sectPr>
      </w:pPr>
    </w:p>
    <w:p w14:paraId="33C8F1DC" w14:textId="4A4C5E56" w:rsidR="008740F0" w:rsidRPr="00750286" w:rsidRDefault="008740F0" w:rsidP="008740F0">
      <w:pPr>
        <w:spacing w:after="0"/>
      </w:pPr>
      <w:r>
        <w:t>{#projects}</w:t>
      </w:r>
    </w:p>
    <w:p w14:paraId="0F7581BC" w14:textId="77777777" w:rsidR="00A83331" w:rsidRPr="00CB15B8" w:rsidRDefault="00A83331" w:rsidP="00A83331">
      <w:pPr>
        <w:pStyle w:val="Nadpis2"/>
        <w:spacing w:after="60"/>
        <w:rPr>
          <w:b w:val="0"/>
          <w:bCs w:val="0"/>
          <w:i/>
          <w:iCs/>
          <w:color w:val="0F3344" w:themeColor="accent1"/>
          <w:sz w:val="16"/>
          <w:szCs w:val="16"/>
        </w:rPr>
      </w:pPr>
      <w:r w:rsidRPr="00CB15B8">
        <w:rPr>
          <w:b w:val="0"/>
          <w:bCs w:val="0"/>
          <w:i/>
          <w:iCs/>
          <w:color w:val="0F3344" w:themeColor="accent1"/>
          <w:sz w:val="16"/>
          <w:szCs w:val="16"/>
        </w:rPr>
        <w:t>{from} – {#</w:t>
      </w:r>
      <w:proofErr w:type="gramStart"/>
      <w:r w:rsidRPr="00CB15B8">
        <w:rPr>
          <w:b w:val="0"/>
          <w:bCs w:val="0"/>
          <w:i/>
          <w:iCs/>
          <w:color w:val="0F3344" w:themeColor="accent1"/>
          <w:sz w:val="16"/>
          <w:szCs w:val="16"/>
        </w:rPr>
        <w:t>to}{</w:t>
      </w:r>
      <w:proofErr w:type="gramEnd"/>
      <w:r w:rsidRPr="00CB15B8">
        <w:rPr>
          <w:b w:val="0"/>
          <w:bCs w:val="0"/>
          <w:i/>
          <w:iCs/>
          <w:color w:val="0F3344" w:themeColor="accent1"/>
          <w:sz w:val="16"/>
          <w:szCs w:val="16"/>
        </w:rPr>
        <w:t>to}{/to}{^to}present{/to}</w:t>
      </w:r>
    </w:p>
    <w:p w14:paraId="3155FD34" w14:textId="7F514167" w:rsidR="00A83331" w:rsidRPr="00A83331" w:rsidRDefault="00A83331" w:rsidP="00A83331">
      <w:pPr>
        <w:rPr>
          <w:b/>
          <w:bCs/>
        </w:rPr>
      </w:pPr>
      <w:r w:rsidRPr="00A83331">
        <w:rPr>
          <w:b/>
          <w:bCs/>
        </w:rPr>
        <w:t>{</w:t>
      </w:r>
      <w:r w:rsidR="00683B72">
        <w:rPr>
          <w:b/>
          <w:bCs/>
        </w:rPr>
        <w:t>name</w:t>
      </w:r>
      <w:r w:rsidRPr="00A83331">
        <w:rPr>
          <w:b/>
          <w:bCs/>
        </w:rPr>
        <w:t xml:space="preserve">} </w:t>
      </w:r>
      <w:r w:rsidRPr="00A83331">
        <w:rPr>
          <w:rStyle w:val="Siln"/>
          <w:b w:val="0"/>
          <w:bCs w:val="0"/>
          <w:color w:val="auto"/>
        </w:rPr>
        <w:t>•</w:t>
      </w:r>
      <w:r w:rsidRPr="00A83331">
        <w:rPr>
          <w:b/>
          <w:bCs/>
        </w:rPr>
        <w:t xml:space="preserve"> {</w:t>
      </w:r>
      <w:r w:rsidR="00683B72">
        <w:rPr>
          <w:b/>
          <w:bCs/>
        </w:rPr>
        <w:t>role</w:t>
      </w:r>
      <w:r w:rsidRPr="00A83331">
        <w:rPr>
          <w:b/>
          <w:bCs/>
        </w:rPr>
        <w:t>}</w:t>
      </w:r>
    </w:p>
    <w:p w14:paraId="0A47A1B6" w14:textId="77777777" w:rsidR="008740F0" w:rsidRPr="00A83331" w:rsidRDefault="008740F0" w:rsidP="00A83331">
      <w:pPr>
        <w:pStyle w:val="Odstavecseseznamem"/>
        <w:numPr>
          <w:ilvl w:val="0"/>
          <w:numId w:val="14"/>
        </w:numPr>
        <w:spacing w:after="0"/>
        <w:jc w:val="both"/>
        <w:rPr>
          <w:color w:val="7F7F7F" w:themeColor="text1" w:themeTint="80"/>
        </w:rPr>
      </w:pPr>
      <w:r w:rsidRPr="00A83331">
        <w:rPr>
          <w:color w:val="7F7F7F" w:themeColor="text1" w:themeTint="80"/>
        </w:rPr>
        <w:t>{</w:t>
      </w:r>
      <w:proofErr w:type="spellStart"/>
      <w:r w:rsidRPr="00A83331">
        <w:rPr>
          <w:color w:val="7F7F7F" w:themeColor="text1" w:themeTint="80"/>
        </w:rPr>
        <w:t>projectDescription</w:t>
      </w:r>
      <w:proofErr w:type="spellEnd"/>
      <w:r w:rsidRPr="00A83331">
        <w:rPr>
          <w:color w:val="7F7F7F" w:themeColor="text1" w:themeTint="80"/>
        </w:rPr>
        <w:t>}</w:t>
      </w:r>
    </w:p>
    <w:p w14:paraId="79137E62" w14:textId="3980281B" w:rsidR="008740F0" w:rsidRDefault="008740F0" w:rsidP="00A83331">
      <w:pPr>
        <w:pStyle w:val="Odstavecseseznamem"/>
        <w:numPr>
          <w:ilvl w:val="0"/>
          <w:numId w:val="14"/>
        </w:numPr>
        <w:spacing w:after="0"/>
        <w:jc w:val="both"/>
        <w:rPr>
          <w:color w:val="7F7F7F" w:themeColor="text1" w:themeTint="80"/>
        </w:rPr>
      </w:pPr>
      <w:r w:rsidRPr="00A83331">
        <w:rPr>
          <w:color w:val="7F7F7F" w:themeColor="text1" w:themeTint="80"/>
        </w:rPr>
        <w:t>{</w:t>
      </w:r>
      <w:proofErr w:type="spellStart"/>
      <w:r w:rsidRPr="00A83331">
        <w:rPr>
          <w:color w:val="7F7F7F" w:themeColor="text1" w:themeTint="80"/>
        </w:rPr>
        <w:t>positionDescription</w:t>
      </w:r>
      <w:proofErr w:type="spellEnd"/>
      <w:r w:rsidRPr="00A83331">
        <w:rPr>
          <w:color w:val="7F7F7F" w:themeColor="text1" w:themeTint="80"/>
        </w:rPr>
        <w:t>}</w:t>
      </w:r>
    </w:p>
    <w:p w14:paraId="7BE46970" w14:textId="78BBD4F2" w:rsidR="008740F0" w:rsidRPr="00A83331" w:rsidRDefault="008740F0" w:rsidP="00A83331">
      <w:pPr>
        <w:pStyle w:val="Odstavecseseznamem"/>
        <w:numPr>
          <w:ilvl w:val="0"/>
          <w:numId w:val="14"/>
        </w:numPr>
        <w:spacing w:after="0"/>
        <w:jc w:val="both"/>
        <w:rPr>
          <w:color w:val="7F7F7F" w:themeColor="text1" w:themeTint="80"/>
        </w:rPr>
      </w:pPr>
      <w:r w:rsidRPr="00A83331">
        <w:rPr>
          <w:color w:val="7F7F7F" w:themeColor="text1" w:themeTint="80"/>
        </w:rPr>
        <w:t>{</w:t>
      </w:r>
      <w:r w:rsidR="009457C0">
        <w:rPr>
          <w:color w:val="7F7F7F" w:themeColor="text1" w:themeTint="80"/>
        </w:rPr>
        <w:t>#</w:t>
      </w:r>
      <w:proofErr w:type="gramStart"/>
      <w:r w:rsidRPr="00A83331">
        <w:rPr>
          <w:color w:val="7F7F7F" w:themeColor="text1" w:themeTint="80"/>
        </w:rPr>
        <w:t>technologies}</w:t>
      </w:r>
      <w:r w:rsidR="009457C0">
        <w:rPr>
          <w:color w:val="7F7F7F" w:themeColor="text1" w:themeTint="80"/>
        </w:rPr>
        <w:t>{.}</w:t>
      </w:r>
      <w:proofErr w:type="gramEnd"/>
      <w:r w:rsidR="008C4959">
        <w:rPr>
          <w:color w:val="7F7F7F" w:themeColor="text1" w:themeTint="80"/>
        </w:rPr>
        <w:t>{</w:t>
      </w:r>
      <w:r w:rsidR="00F57DEA">
        <w:rPr>
          <w:color w:val="7F7F7F" w:themeColor="text1" w:themeTint="80"/>
        </w:rPr>
        <w:t>s</w:t>
      </w:r>
      <w:r w:rsidR="00750F0B">
        <w:rPr>
          <w:color w:val="7F7F7F" w:themeColor="text1" w:themeTint="80"/>
        </w:rPr>
        <w:t>eparatorComma</w:t>
      </w:r>
      <w:r w:rsidR="008C4959">
        <w:rPr>
          <w:color w:val="7F7F7F" w:themeColor="text1" w:themeTint="80"/>
        </w:rPr>
        <w:t>}</w:t>
      </w:r>
      <w:r w:rsidR="009457C0">
        <w:rPr>
          <w:color w:val="7F7F7F" w:themeColor="text1" w:themeTint="80"/>
        </w:rPr>
        <w:t>{/technologies}</w:t>
      </w:r>
      <w:r w:rsidR="00C65F48">
        <w:rPr>
          <w:color w:val="7F7F7F" w:themeColor="text1" w:themeTint="80"/>
        </w:rPr>
        <w:t>.</w:t>
      </w:r>
    </w:p>
    <w:p w14:paraId="7E580EB3" w14:textId="77777777" w:rsidR="00A83331" w:rsidRPr="00A83331" w:rsidRDefault="00A83331" w:rsidP="00A83331">
      <w:pPr>
        <w:spacing w:after="0"/>
        <w:jc w:val="both"/>
        <w:rPr>
          <w:color w:val="7F7F7F" w:themeColor="text1" w:themeTint="80"/>
        </w:rPr>
      </w:pPr>
    </w:p>
    <w:p w14:paraId="437E68EC" w14:textId="3E83331B" w:rsidR="007F5B63" w:rsidRPr="00E93513" w:rsidRDefault="008740F0" w:rsidP="00071827">
      <w:pPr>
        <w:spacing w:after="0"/>
        <w:rPr>
          <w:lang w:val="cs-CZ"/>
        </w:rPr>
      </w:pPr>
      <w:r>
        <w:t>{/projects}</w:t>
      </w:r>
    </w:p>
    <w:sectPr w:rsidR="007F5B63" w:rsidRPr="00E93513" w:rsidSect="007D3649">
      <w:type w:val="continuous"/>
      <w:pgSz w:w="12240" w:h="15840" w:code="1"/>
      <w:pgMar w:top="851" w:right="567" w:bottom="1134" w:left="567" w:header="720" w:footer="1967" w:gutter="0"/>
      <w:cols w:num="2"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C10A8" w14:textId="77777777" w:rsidR="00DD20CF" w:rsidRDefault="00DD20CF" w:rsidP="00590471">
      <w:r>
        <w:separator/>
      </w:r>
    </w:p>
  </w:endnote>
  <w:endnote w:type="continuationSeparator" w:id="0">
    <w:p w14:paraId="1AC1179A" w14:textId="77777777" w:rsidR="00DD20CF" w:rsidRDefault="00DD20CF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93A27" w14:textId="77777777" w:rsidR="00DD20CF" w:rsidRDefault="00DD20CF" w:rsidP="00590471">
      <w:r>
        <w:separator/>
      </w:r>
    </w:p>
  </w:footnote>
  <w:footnote w:type="continuationSeparator" w:id="0">
    <w:p w14:paraId="6E912C0F" w14:textId="77777777" w:rsidR="00DD20CF" w:rsidRDefault="00DD20CF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C4E2F07"/>
    <w:multiLevelType w:val="hybridMultilevel"/>
    <w:tmpl w:val="CA582052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B5393"/>
    <w:multiLevelType w:val="hybridMultilevel"/>
    <w:tmpl w:val="07A801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75CD0"/>
    <w:multiLevelType w:val="multilevel"/>
    <w:tmpl w:val="42BCA21E"/>
    <w:styleLink w:val="Aktulnsezna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2243AA"/>
    <w:multiLevelType w:val="hybridMultilevel"/>
    <w:tmpl w:val="37D45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Seznamsodrkami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Seznamsodrkami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Seznamsodrkami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Seznamsodrkami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B56A7"/>
    <w:multiLevelType w:val="hybridMultilevel"/>
    <w:tmpl w:val="36CC8C7C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56F2F"/>
    <w:multiLevelType w:val="hybridMultilevel"/>
    <w:tmpl w:val="F70044E4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176F7"/>
    <w:multiLevelType w:val="hybridMultilevel"/>
    <w:tmpl w:val="42BCA21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EC1814"/>
    <w:multiLevelType w:val="hybridMultilevel"/>
    <w:tmpl w:val="BB6806FA"/>
    <w:lvl w:ilvl="0" w:tplc="A05A49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937682">
    <w:abstractNumId w:val="5"/>
  </w:num>
  <w:num w:numId="2" w16cid:durableId="220874072">
    <w:abstractNumId w:val="7"/>
  </w:num>
  <w:num w:numId="3" w16cid:durableId="339503573">
    <w:abstractNumId w:val="4"/>
  </w:num>
  <w:num w:numId="4" w16cid:durableId="1557474179">
    <w:abstractNumId w:val="4"/>
    <w:lvlOverride w:ilvl="0">
      <w:startOverride w:val="1"/>
    </w:lvlOverride>
  </w:num>
  <w:num w:numId="5" w16cid:durableId="699823146">
    <w:abstractNumId w:val="11"/>
  </w:num>
  <w:num w:numId="6" w16cid:durableId="1015110964">
    <w:abstractNumId w:val="3"/>
  </w:num>
  <w:num w:numId="7" w16cid:durableId="1071347917">
    <w:abstractNumId w:val="2"/>
  </w:num>
  <w:num w:numId="8" w16cid:durableId="2012638111">
    <w:abstractNumId w:val="1"/>
  </w:num>
  <w:num w:numId="9" w16cid:durableId="1565994076">
    <w:abstractNumId w:val="0"/>
  </w:num>
  <w:num w:numId="10" w16cid:durableId="1246574562">
    <w:abstractNumId w:val="8"/>
  </w:num>
  <w:num w:numId="11" w16cid:durableId="665792629">
    <w:abstractNumId w:val="14"/>
  </w:num>
  <w:num w:numId="12" w16cid:durableId="1797068501">
    <w:abstractNumId w:val="9"/>
  </w:num>
  <w:num w:numId="13" w16cid:durableId="1014725160">
    <w:abstractNumId w:val="10"/>
  </w:num>
  <w:num w:numId="14" w16cid:durableId="673999788">
    <w:abstractNumId w:val="13"/>
  </w:num>
  <w:num w:numId="15" w16cid:durableId="341595131">
    <w:abstractNumId w:val="6"/>
  </w:num>
  <w:num w:numId="16" w16cid:durableId="1755856790">
    <w:abstractNumId w:val="12"/>
  </w:num>
  <w:num w:numId="17" w16cid:durableId="13195048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8E"/>
    <w:rsid w:val="00011B8E"/>
    <w:rsid w:val="00016786"/>
    <w:rsid w:val="00021C47"/>
    <w:rsid w:val="000417D5"/>
    <w:rsid w:val="00042A73"/>
    <w:rsid w:val="00060042"/>
    <w:rsid w:val="00071827"/>
    <w:rsid w:val="00071E84"/>
    <w:rsid w:val="000748ED"/>
    <w:rsid w:val="00096EFA"/>
    <w:rsid w:val="000B37CD"/>
    <w:rsid w:val="000B5AA3"/>
    <w:rsid w:val="000D7A74"/>
    <w:rsid w:val="000F7D04"/>
    <w:rsid w:val="00107CC8"/>
    <w:rsid w:val="0011140B"/>
    <w:rsid w:val="00115490"/>
    <w:rsid w:val="00142F43"/>
    <w:rsid w:val="00150ABD"/>
    <w:rsid w:val="00165697"/>
    <w:rsid w:val="001A70C1"/>
    <w:rsid w:val="001B2337"/>
    <w:rsid w:val="001D27E9"/>
    <w:rsid w:val="001F5586"/>
    <w:rsid w:val="00204FCF"/>
    <w:rsid w:val="00222466"/>
    <w:rsid w:val="00241B89"/>
    <w:rsid w:val="002D048A"/>
    <w:rsid w:val="002D54EA"/>
    <w:rsid w:val="002E5E62"/>
    <w:rsid w:val="00331157"/>
    <w:rsid w:val="00335313"/>
    <w:rsid w:val="00346323"/>
    <w:rsid w:val="003911FB"/>
    <w:rsid w:val="003B2275"/>
    <w:rsid w:val="003C193C"/>
    <w:rsid w:val="0045651C"/>
    <w:rsid w:val="00472C27"/>
    <w:rsid w:val="0047764F"/>
    <w:rsid w:val="004779CF"/>
    <w:rsid w:val="004B4268"/>
    <w:rsid w:val="00507E82"/>
    <w:rsid w:val="00555003"/>
    <w:rsid w:val="005801E5"/>
    <w:rsid w:val="00587DBA"/>
    <w:rsid w:val="00590471"/>
    <w:rsid w:val="005B23D0"/>
    <w:rsid w:val="005B5FFF"/>
    <w:rsid w:val="005D01FA"/>
    <w:rsid w:val="00647A4B"/>
    <w:rsid w:val="00683B72"/>
    <w:rsid w:val="006960BA"/>
    <w:rsid w:val="006E6818"/>
    <w:rsid w:val="006E6EE4"/>
    <w:rsid w:val="006F19D4"/>
    <w:rsid w:val="006F73E7"/>
    <w:rsid w:val="00716927"/>
    <w:rsid w:val="00735D93"/>
    <w:rsid w:val="007378E7"/>
    <w:rsid w:val="007443A0"/>
    <w:rsid w:val="00750286"/>
    <w:rsid w:val="00750F0B"/>
    <w:rsid w:val="007703AC"/>
    <w:rsid w:val="0078685D"/>
    <w:rsid w:val="007D194D"/>
    <w:rsid w:val="007D3649"/>
    <w:rsid w:val="007F54A0"/>
    <w:rsid w:val="007F5B63"/>
    <w:rsid w:val="008254C3"/>
    <w:rsid w:val="00841A0A"/>
    <w:rsid w:val="00845516"/>
    <w:rsid w:val="00846CB9"/>
    <w:rsid w:val="008472E9"/>
    <w:rsid w:val="008740F0"/>
    <w:rsid w:val="00896036"/>
    <w:rsid w:val="008A4B04"/>
    <w:rsid w:val="008C2CFC"/>
    <w:rsid w:val="008C4959"/>
    <w:rsid w:val="008F6E2E"/>
    <w:rsid w:val="009029B8"/>
    <w:rsid w:val="00920476"/>
    <w:rsid w:val="00924763"/>
    <w:rsid w:val="009457C0"/>
    <w:rsid w:val="009532D8"/>
    <w:rsid w:val="009A1C17"/>
    <w:rsid w:val="009A26FA"/>
    <w:rsid w:val="009C2E65"/>
    <w:rsid w:val="009D1BC3"/>
    <w:rsid w:val="009D3271"/>
    <w:rsid w:val="009D7972"/>
    <w:rsid w:val="00A35586"/>
    <w:rsid w:val="00A83331"/>
    <w:rsid w:val="00AA18F4"/>
    <w:rsid w:val="00AA339E"/>
    <w:rsid w:val="00AA50D1"/>
    <w:rsid w:val="00AD5898"/>
    <w:rsid w:val="00B04919"/>
    <w:rsid w:val="00B11C11"/>
    <w:rsid w:val="00B12402"/>
    <w:rsid w:val="00B1731F"/>
    <w:rsid w:val="00B47E4B"/>
    <w:rsid w:val="00B607C0"/>
    <w:rsid w:val="00B6466C"/>
    <w:rsid w:val="00B93DC9"/>
    <w:rsid w:val="00BE2448"/>
    <w:rsid w:val="00BF4D49"/>
    <w:rsid w:val="00C100FA"/>
    <w:rsid w:val="00C40AAA"/>
    <w:rsid w:val="00C431C7"/>
    <w:rsid w:val="00C4452C"/>
    <w:rsid w:val="00C65F48"/>
    <w:rsid w:val="00CB15B8"/>
    <w:rsid w:val="00CE1E3D"/>
    <w:rsid w:val="00CF4AA6"/>
    <w:rsid w:val="00D07A6D"/>
    <w:rsid w:val="00D57CEC"/>
    <w:rsid w:val="00D6557B"/>
    <w:rsid w:val="00D66641"/>
    <w:rsid w:val="00D819EB"/>
    <w:rsid w:val="00DD20CF"/>
    <w:rsid w:val="00DE0282"/>
    <w:rsid w:val="00DF2F8A"/>
    <w:rsid w:val="00E7704D"/>
    <w:rsid w:val="00E87897"/>
    <w:rsid w:val="00E90A60"/>
    <w:rsid w:val="00E93513"/>
    <w:rsid w:val="00EB67E9"/>
    <w:rsid w:val="00EB7708"/>
    <w:rsid w:val="00EE7E09"/>
    <w:rsid w:val="00EF6606"/>
    <w:rsid w:val="00F0223C"/>
    <w:rsid w:val="00F027F4"/>
    <w:rsid w:val="00F51250"/>
    <w:rsid w:val="00F57DEA"/>
    <w:rsid w:val="00F600F4"/>
    <w:rsid w:val="00FA37E0"/>
    <w:rsid w:val="00FA6AE1"/>
    <w:rsid w:val="00FB7EAD"/>
    <w:rsid w:val="00FC40D8"/>
    <w:rsid w:val="00FD0803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8988E3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ln">
    <w:name w:val="Normal"/>
    <w:uiPriority w:val="1"/>
    <w:qFormat/>
    <w:rsid w:val="007F54A0"/>
  </w:style>
  <w:style w:type="paragraph" w:styleId="Nadpis1">
    <w:name w:val="heading 1"/>
    <w:basedOn w:val="Normln"/>
    <w:next w:val="Normln"/>
    <w:link w:val="Nadpis1Char"/>
    <w:uiPriority w:val="9"/>
    <w:qFormat/>
    <w:rsid w:val="00896036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3F4182"/>
      <w:sz w:val="28"/>
      <w:szCs w:val="20"/>
    </w:rPr>
  </w:style>
  <w:style w:type="paragraph" w:styleId="Nadpis2">
    <w:name w:val="heading 2"/>
    <w:basedOn w:val="Normln"/>
    <w:next w:val="Normln"/>
    <w:link w:val="Nadpis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Nadpis3">
    <w:name w:val="heading 3"/>
    <w:basedOn w:val="Normln"/>
    <w:next w:val="Normln"/>
    <w:link w:val="Nadpis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1"/>
    <w:semiHidden/>
    <w:qFormat/>
    <w:rsid w:val="00F0223C"/>
    <w:rPr>
      <w:sz w:val="20"/>
      <w:szCs w:val="20"/>
    </w:rPr>
  </w:style>
  <w:style w:type="character" w:customStyle="1" w:styleId="ZkladntextChar">
    <w:name w:val="Základní text Char"/>
    <w:basedOn w:val="Standardnpsmoodstavce"/>
    <w:link w:val="Zkladntext"/>
    <w:uiPriority w:val="1"/>
    <w:semiHidden/>
    <w:rsid w:val="00EE7E09"/>
    <w:rPr>
      <w:rFonts w:asciiTheme="minorHAnsi" w:hAnsiTheme="minorHAnsi" w:cs="Georgia"/>
    </w:rPr>
  </w:style>
  <w:style w:type="character" w:customStyle="1" w:styleId="Nadpis1Char">
    <w:name w:val="Nadpis 1 Char"/>
    <w:basedOn w:val="Standardnpsmoodstavce"/>
    <w:link w:val="Nadpis1"/>
    <w:uiPriority w:val="9"/>
    <w:rsid w:val="00896036"/>
    <w:rPr>
      <w:rFonts w:asciiTheme="majorHAnsi" w:hAnsiTheme="majorHAnsi"/>
      <w:b/>
      <w:bCs/>
      <w:caps/>
      <w:color w:val="3F4182"/>
      <w:sz w:val="28"/>
      <w:szCs w:val="20"/>
    </w:rPr>
  </w:style>
  <w:style w:type="paragraph" w:styleId="Odstavecseseznamem">
    <w:name w:val="List Paragraph"/>
    <w:basedOn w:val="Zkladntext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styleId="Zhlav">
    <w:name w:val="header"/>
    <w:basedOn w:val="Normln"/>
    <w:link w:val="ZhlavChar"/>
    <w:uiPriority w:val="99"/>
    <w:semiHidden/>
    <w:rsid w:val="00BF4D49"/>
  </w:style>
  <w:style w:type="character" w:customStyle="1" w:styleId="ZhlavChar">
    <w:name w:val="Záhlaví Char"/>
    <w:basedOn w:val="Standardnpsmoodstavce"/>
    <w:link w:val="Zhlav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Zpat">
    <w:name w:val="footer"/>
    <w:basedOn w:val="Normln"/>
    <w:link w:val="ZpatChar"/>
    <w:uiPriority w:val="99"/>
    <w:semiHidden/>
    <w:rsid w:val="00BF4D49"/>
  </w:style>
  <w:style w:type="character" w:customStyle="1" w:styleId="ZpatChar">
    <w:name w:val="Zápatí Char"/>
    <w:basedOn w:val="Standardnpsmoodstavce"/>
    <w:link w:val="Zpat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Mkatabulky">
    <w:name w:val="Table Grid"/>
    <w:basedOn w:val="Normlntabulka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896036"/>
    <w:pPr>
      <w:kinsoku w:val="0"/>
      <w:overflowPunct w:val="0"/>
      <w:spacing w:before="240" w:after="12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NzevChar">
    <w:name w:val="Název Char"/>
    <w:basedOn w:val="Standardnpsmoodstavce"/>
    <w:link w:val="Nzev"/>
    <w:uiPriority w:val="10"/>
    <w:rsid w:val="00896036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ln"/>
    <w:uiPriority w:val="1"/>
    <w:qFormat/>
    <w:rsid w:val="007D194D"/>
    <w:pPr>
      <w:kinsoku w:val="0"/>
      <w:overflowPunct w:val="0"/>
      <w:spacing w:before="4"/>
      <w:contextualSpacing/>
      <w:jc w:val="both"/>
    </w:pPr>
    <w:rPr>
      <w:color w:val="FFFFFF" w:themeColor="background1"/>
      <w:sz w:val="24"/>
      <w:szCs w:val="24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iln">
    <w:name w:val="Strong"/>
    <w:basedOn w:val="Standardnpsmoodstavce"/>
    <w:uiPriority w:val="22"/>
    <w:qFormat/>
    <w:rsid w:val="00F0223C"/>
    <w:rPr>
      <w:b/>
      <w:bCs/>
      <w:color w:val="FCEA10" w:themeColor="accent4"/>
    </w:rPr>
  </w:style>
  <w:style w:type="character" w:styleId="Zstupntext">
    <w:name w:val="Placeholder Text"/>
    <w:basedOn w:val="Standardnpsmoodstavce"/>
    <w:uiPriority w:val="99"/>
    <w:semiHidden/>
    <w:rsid w:val="00222466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Seznamsodrkami2">
    <w:name w:val="List Bullet 2"/>
    <w:basedOn w:val="Normln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Bezmezer">
    <w:name w:val="No Spacing"/>
    <w:basedOn w:val="Normln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Nadpis2Char">
    <w:name w:val="Nadpis 2 Char"/>
    <w:basedOn w:val="Standardnpsmoodstavce"/>
    <w:link w:val="Nadpis2"/>
    <w:uiPriority w:val="9"/>
    <w:rsid w:val="00F51250"/>
    <w:rPr>
      <w:rFonts w:asciiTheme="majorHAnsi" w:hAnsiTheme="majorHAnsi"/>
      <w:b/>
      <w:bCs/>
      <w:szCs w:val="20"/>
    </w:rPr>
  </w:style>
  <w:style w:type="paragraph" w:styleId="Seznamsodrkami3">
    <w:name w:val="List Bullet 3"/>
    <w:basedOn w:val="Normln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Seznamsodrkami">
    <w:name w:val="List Bullet"/>
    <w:basedOn w:val="Normln"/>
    <w:uiPriority w:val="99"/>
    <w:rsid w:val="000F7D04"/>
    <w:pPr>
      <w:numPr>
        <w:numId w:val="5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numbering" w:customStyle="1" w:styleId="Aktulnseznam1">
    <w:name w:val="Aktuální seznam1"/>
    <w:uiPriority w:val="99"/>
    <w:rsid w:val="00A8333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nzitnik/Downloads/tf44864860_win32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tf44864860_win32.dotx</Template>
  <TotalTime>0</TotalTime>
  <Pages>2</Pages>
  <Words>85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2023-02-02T13:00:00Z</dcterms:created>
  <dcterms:modified xsi:type="dcterms:W3CDTF">2023-02-02T20:17:00Z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