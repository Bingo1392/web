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2D77" w14:textId="591EC482" w:rsidR="00AD5898" w:rsidRDefault="00AD5898"/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D57CEC" w14:paraId="0E37707E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2B3E11C" w14:textId="5A06B259" w:rsidR="00D57CEC" w:rsidRDefault="00D57CEC" w:rsidP="00647A4B">
            <w:pPr>
              <w:pStyle w:val="Zkladn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509BFEE" wp14:editId="4F1B3FB9">
                  <wp:extent cx="1787236" cy="1787236"/>
                  <wp:effectExtent l="0" t="0" r="3810" b="3810"/>
                  <wp:docPr id="7" name="Obrázek 7" descr="Obsah obrázku osoba, muž, zeď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 7" descr="Obsah obrázku osoba, muž, zeď, interiér&#10;&#10;Popis byl vytvořen automaticky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45" cy="1820945"/>
                          </a:xfrm>
                          <a:prstGeom prst="ellipse">
                            <a:avLst/>
                          </a:prstGeom>
                          <a:ln w="5715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19CFAF77" w14:textId="5DDF65E2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2DED85EA" w14:textId="524C7EDE" w:rsidR="00D57CEC" w:rsidRPr="00896036" w:rsidRDefault="00D57CEC" w:rsidP="00896036">
            <w:pPr>
              <w:pStyle w:val="Nzev"/>
            </w:pPr>
            <w:r w:rsidRPr="00896036">
              <w:t>{fullName}</w:t>
            </w:r>
          </w:p>
          <w:p w14:paraId="5BABE6E2" w14:textId="0F7D3407" w:rsidR="00D57CEC" w:rsidRPr="00D66641" w:rsidRDefault="00D57CEC" w:rsidP="00896036">
            <w:pPr>
              <w:pStyle w:val="Nadpis1"/>
              <w:spacing w:before="0"/>
              <w:rPr>
                <w:b w:val="0"/>
                <w:bCs w:val="0"/>
                <w:i/>
                <w:iCs/>
              </w:rPr>
            </w:pPr>
            <w:r w:rsidRPr="00D66641">
              <w:rPr>
                <w:b w:val="0"/>
                <w:bCs w:val="0"/>
                <w:i/>
                <w:iCs/>
              </w:rPr>
              <w:t>{title}</w:t>
            </w:r>
          </w:p>
          <w:p w14:paraId="4A242DE1" w14:textId="7FA0AE52" w:rsidR="00D57CEC" w:rsidRPr="00896036" w:rsidRDefault="00D57CEC" w:rsidP="008254C3">
            <w:pPr>
              <w:jc w:val="both"/>
            </w:pPr>
            <w:r>
              <w:t>{description}</w:t>
            </w:r>
          </w:p>
          <w:p w14:paraId="25D28A84" w14:textId="7F74567A" w:rsidR="00D57CEC" w:rsidRDefault="00D57CEC" w:rsidP="00896036">
            <w:pPr>
              <w:pStyle w:val="Nadpis1"/>
            </w:pPr>
            <w:r w:rsidRPr="00896036">
              <w:t>Experience</w:t>
            </w:r>
          </w:p>
          <w:p w14:paraId="2D26851A" w14:textId="7AC45D5C" w:rsidR="00D57CEC" w:rsidRPr="00750286" w:rsidRDefault="00D57CEC" w:rsidP="00750286">
            <w:pPr>
              <w:spacing w:after="0"/>
            </w:pPr>
            <w:r>
              <w:t>{#workExperience}</w:t>
            </w:r>
          </w:p>
          <w:p w14:paraId="1918AB85" w14:textId="009699B2" w:rsidR="00D57CEC" w:rsidRPr="00CB15B8" w:rsidRDefault="00D57CEC" w:rsidP="008254C3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6278BE51" w14:textId="5E252D13" w:rsidR="00D57CEC" w:rsidRPr="009D3271" w:rsidRDefault="00D57CEC" w:rsidP="00241B89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533F16FB" w14:textId="3B383987" w:rsidR="00D57CEC" w:rsidRPr="009D3271" w:rsidRDefault="00D57CEC" w:rsidP="00241B89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7703B25A" w14:textId="0C9DE458" w:rsidR="00D57CEC" w:rsidRPr="00750286" w:rsidRDefault="00D57CEC" w:rsidP="00750286">
            <w:pPr>
              <w:spacing w:after="0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p w14:paraId="15DA7439" w14:textId="622FAED1" w:rsidR="00D57CEC" w:rsidRDefault="00D57CEC" w:rsidP="00896036">
            <w:pPr>
              <w:pStyle w:val="Nadpis1"/>
            </w:pPr>
            <w:r>
              <w:t>Education</w:t>
            </w:r>
          </w:p>
          <w:p w14:paraId="5A526117" w14:textId="42553BA4" w:rsidR="00D57CEC" w:rsidRPr="00750286" w:rsidRDefault="00D57CEC" w:rsidP="00750286">
            <w:pPr>
              <w:spacing w:after="0"/>
            </w:pPr>
            <w:r>
              <w:t>{#education}</w:t>
            </w:r>
          </w:p>
          <w:p w14:paraId="721FDB7F" w14:textId="77777777" w:rsidR="00D57CEC" w:rsidRPr="00CB15B8" w:rsidRDefault="00D57CEC" w:rsidP="009D3271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4B349B03" w14:textId="77777777" w:rsidR="00D57CEC" w:rsidRPr="009D3271" w:rsidRDefault="00D57CEC" w:rsidP="009D3271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3C2B8FF1" w14:textId="77777777" w:rsidR="00D57CEC" w:rsidRPr="009D3271" w:rsidRDefault="00D57CEC" w:rsidP="009D3271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23159665" w14:textId="4581152E" w:rsidR="00D57CEC" w:rsidRPr="00590471" w:rsidRDefault="00D57CEC" w:rsidP="00F027F4">
            <w:pPr>
              <w:spacing w:after="0"/>
            </w:pPr>
            <w:r>
              <w:t>{/education}</w:t>
            </w:r>
          </w:p>
        </w:tc>
      </w:tr>
      <w:tr w:rsidR="00D57CEC" w14:paraId="01365C2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F6ECA12" w14:textId="5A06B259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084B0024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0511243" w14:textId="77777777" w:rsidR="00D57CEC" w:rsidRDefault="00D57CEC" w:rsidP="00896036">
            <w:pPr>
              <w:pStyle w:val="Nadpis1"/>
            </w:pPr>
          </w:p>
        </w:tc>
      </w:tr>
      <w:tr w:rsidR="00D57CEC" w14:paraId="5465E5B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C6B91A8" w14:textId="0156CC8B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45BFC9E6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9B15DBC" w14:textId="77777777" w:rsidR="00D57CEC" w:rsidRDefault="00D57CEC" w:rsidP="00896036">
            <w:pPr>
              <w:pStyle w:val="Nadpis1"/>
            </w:pPr>
          </w:p>
        </w:tc>
      </w:tr>
      <w:tr w:rsidR="00D57CEC" w14:paraId="556FABE0" w14:textId="77777777" w:rsidTr="007D194D">
        <w:trPr>
          <w:trHeight w:val="771"/>
          <w:jc w:val="center"/>
        </w:trPr>
        <w:tc>
          <w:tcPr>
            <w:tcW w:w="3798" w:type="dxa"/>
            <w:gridSpan w:val="2"/>
          </w:tcPr>
          <w:p w14:paraId="1484F780" w14:textId="3015FA1D" w:rsidR="00D57CEC" w:rsidRPr="00017E60" w:rsidRDefault="00D57CEC" w:rsidP="007378E7">
            <w:pPr>
              <w:pStyle w:val="Nadpis3"/>
              <w:jc w:val="both"/>
              <w:rPr>
                <w:color w:val="000000" w:themeColor="text1"/>
              </w:rPr>
            </w:pPr>
            <w:r w:rsidRPr="00017E60">
              <w:rPr>
                <w:color w:val="000000" w:themeColor="text1"/>
              </w:rPr>
              <w:t>skills</w:t>
            </w:r>
          </w:p>
          <w:p w14:paraId="4C179CC0" w14:textId="7484A8B5" w:rsidR="00D57CEC" w:rsidRPr="00017E60" w:rsidRDefault="00D57CEC" w:rsidP="007D194D">
            <w:pPr>
              <w:pStyle w:val="Information"/>
              <w:rPr>
                <w:color w:val="000000" w:themeColor="text1"/>
              </w:rPr>
            </w:pPr>
            <w:r w:rsidRPr="00017E60">
              <w:rPr>
                <w:color w:val="000000" w:themeColor="text1"/>
              </w:rPr>
              <w:t>{#</w:t>
            </w:r>
            <w:proofErr w:type="gramStart"/>
            <w:r w:rsidRPr="00017E60">
              <w:rPr>
                <w:color w:val="000000" w:themeColor="text1"/>
              </w:rPr>
              <w:t>skills}{.}</w:t>
            </w:r>
            <w:proofErr w:type="gramEnd"/>
            <w:r w:rsidRPr="00017E60">
              <w:rPr>
                <w:color w:val="000000" w:themeColor="text1"/>
              </w:rPr>
              <w:t>{separatorBullet}{/skills}</w:t>
            </w:r>
          </w:p>
        </w:tc>
        <w:tc>
          <w:tcPr>
            <w:tcW w:w="1062" w:type="dxa"/>
            <w:vMerge w:val="restart"/>
          </w:tcPr>
          <w:p w14:paraId="40E554E1" w14:textId="77777777" w:rsidR="00D57CEC" w:rsidRDefault="00D57CEC" w:rsidP="00222466"/>
        </w:tc>
        <w:tc>
          <w:tcPr>
            <w:tcW w:w="6137" w:type="dxa"/>
            <w:vMerge/>
          </w:tcPr>
          <w:p w14:paraId="38F6217E" w14:textId="77777777" w:rsidR="00D57CEC" w:rsidRDefault="00D57CEC" w:rsidP="00222466"/>
        </w:tc>
      </w:tr>
      <w:tr w:rsidR="00D57CEC" w14:paraId="4647D1E7" w14:textId="77777777" w:rsidTr="00D57CEC">
        <w:trPr>
          <w:trHeight w:val="474"/>
          <w:jc w:val="center"/>
        </w:trPr>
        <w:tc>
          <w:tcPr>
            <w:tcW w:w="3798" w:type="dxa"/>
            <w:gridSpan w:val="2"/>
          </w:tcPr>
          <w:p w14:paraId="44386F66" w14:textId="0D71E5EB" w:rsidR="00D57CEC" w:rsidRPr="00017E60" w:rsidRDefault="00D57CEC" w:rsidP="007D194D">
            <w:pPr>
              <w:pStyle w:val="Nadpis3"/>
              <w:jc w:val="both"/>
              <w:rPr>
                <w:color w:val="000000" w:themeColor="text1"/>
              </w:rPr>
            </w:pPr>
            <w:r w:rsidRPr="00017E60">
              <w:rPr>
                <w:color w:val="000000" w:themeColor="text1"/>
              </w:rPr>
              <w:t>Languages</w:t>
            </w:r>
          </w:p>
          <w:p w14:paraId="52D95D73" w14:textId="7A99E189" w:rsidR="00D57CEC" w:rsidRPr="00017E60" w:rsidRDefault="00D57CEC" w:rsidP="007D194D">
            <w:pPr>
              <w:pStyle w:val="Information"/>
              <w:rPr>
                <w:color w:val="000000" w:themeColor="text1"/>
              </w:rPr>
            </w:pPr>
            <w:r w:rsidRPr="00017E60">
              <w:rPr>
                <w:color w:val="000000" w:themeColor="text1"/>
              </w:rPr>
              <w:t>{-</w:t>
            </w:r>
            <w:proofErr w:type="spellStart"/>
            <w:proofErr w:type="gramStart"/>
            <w:r w:rsidRPr="00017E60">
              <w:rPr>
                <w:color w:val="000000" w:themeColor="text1"/>
              </w:rPr>
              <w:t>w:p</w:t>
            </w:r>
            <w:proofErr w:type="spellEnd"/>
            <w:proofErr w:type="gramEnd"/>
            <w:r w:rsidRPr="00017E60">
              <w:rPr>
                <w:color w:val="000000" w:themeColor="text1"/>
              </w:rPr>
              <w:t xml:space="preserve"> languages}{lang} – {level}{/languages}</w:t>
            </w:r>
          </w:p>
        </w:tc>
        <w:tc>
          <w:tcPr>
            <w:tcW w:w="1062" w:type="dxa"/>
            <w:vMerge/>
          </w:tcPr>
          <w:p w14:paraId="77E2ED13" w14:textId="77777777" w:rsidR="00D57CEC" w:rsidRDefault="00D57CEC" w:rsidP="00222466"/>
        </w:tc>
        <w:tc>
          <w:tcPr>
            <w:tcW w:w="6137" w:type="dxa"/>
            <w:vMerge/>
          </w:tcPr>
          <w:p w14:paraId="57ADEC1C" w14:textId="77777777" w:rsidR="00D57CEC" w:rsidRDefault="00D57CEC" w:rsidP="00222466"/>
        </w:tc>
      </w:tr>
      <w:tr w:rsidR="00D57CEC" w14:paraId="4027F7A3" w14:textId="77777777" w:rsidTr="009A26FA">
        <w:trPr>
          <w:trHeight w:val="310"/>
          <w:jc w:val="center"/>
        </w:trPr>
        <w:tc>
          <w:tcPr>
            <w:tcW w:w="851" w:type="dxa"/>
          </w:tcPr>
          <w:p w14:paraId="0D39A829" w14:textId="4FE6E733" w:rsidR="00D57CEC" w:rsidRPr="00017E60" w:rsidRDefault="00D57CEC" w:rsidP="009A26FA">
            <w:pPr>
              <w:pStyle w:val="Nadpis3"/>
              <w:spacing w:before="120"/>
              <w:rPr>
                <w:color w:val="000000" w:themeColor="text2"/>
              </w:rPr>
            </w:pPr>
            <w:r w:rsidRPr="00017E60">
              <w:rPr>
                <w:noProof/>
                <w:color w:val="000000" w:themeColor="text2"/>
              </w:rPr>
              <w:drawing>
                <wp:inline distT="0" distB="0" distL="0" distR="0" wp14:anchorId="684077AD" wp14:editId="3650E358">
                  <wp:extent cx="394335" cy="394335"/>
                  <wp:effectExtent l="0" t="0" r="0" b="0"/>
                  <wp:docPr id="2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</w:tcPr>
          <w:p w14:paraId="09FBC422" w14:textId="77777777" w:rsidR="00D57CEC" w:rsidRPr="00017E60" w:rsidRDefault="00D57CEC" w:rsidP="009A26FA">
            <w:pPr>
              <w:pStyle w:val="Information"/>
              <w:jc w:val="left"/>
              <w:rPr>
                <w:color w:val="000000" w:themeColor="text2"/>
              </w:rPr>
            </w:pPr>
          </w:p>
          <w:p w14:paraId="7FC8EB08" w14:textId="5A22A82B" w:rsidR="00D57CEC" w:rsidRPr="00017E60" w:rsidRDefault="00D57CEC" w:rsidP="009A26FA">
            <w:pPr>
              <w:pStyle w:val="Information"/>
              <w:jc w:val="left"/>
              <w:rPr>
                <w:color w:val="000000" w:themeColor="text2"/>
              </w:rPr>
            </w:pPr>
            <w:r w:rsidRPr="00017E60">
              <w:rPr>
                <w:color w:val="000000" w:themeColor="text2"/>
              </w:rPr>
              <w:t>{web}</w:t>
            </w:r>
          </w:p>
        </w:tc>
        <w:tc>
          <w:tcPr>
            <w:tcW w:w="1062" w:type="dxa"/>
            <w:vMerge/>
          </w:tcPr>
          <w:p w14:paraId="59ED80F3" w14:textId="77777777" w:rsidR="00D57CEC" w:rsidRDefault="00D57CEC" w:rsidP="00222466"/>
        </w:tc>
        <w:tc>
          <w:tcPr>
            <w:tcW w:w="6137" w:type="dxa"/>
            <w:vMerge/>
          </w:tcPr>
          <w:p w14:paraId="0778CB9D" w14:textId="77777777" w:rsidR="00D57CEC" w:rsidRDefault="00D57CEC" w:rsidP="00222466"/>
        </w:tc>
      </w:tr>
    </w:tbl>
    <w:p w14:paraId="0BFB2609" w14:textId="52DC2060" w:rsidR="008740F0" w:rsidRDefault="00017E60">
      <w:pPr>
        <w:rPr>
          <w:sz w:val="20"/>
          <w:szCs w:val="20"/>
        </w:rPr>
      </w:pPr>
      <w:r w:rsidRPr="00017E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628AA" wp14:editId="59866AFD">
                <wp:simplePos x="0" y="0"/>
                <wp:positionH relativeFrom="column">
                  <wp:posOffset>589915</wp:posOffset>
                </wp:positionH>
                <wp:positionV relativeFrom="page">
                  <wp:posOffset>8002504</wp:posOffset>
                </wp:positionV>
                <wp:extent cx="1244600" cy="1244600"/>
                <wp:effectExtent l="0" t="0" r="0" b="0"/>
                <wp:wrapNone/>
                <wp:docPr id="5" name="Volný tv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custGeom>
                          <a:avLst/>
                          <a:gdLst>
                            <a:gd name="connsiteX0" fmla="*/ 0 w 1244646"/>
                            <a:gd name="connsiteY0" fmla="*/ 0 h 1244646"/>
                            <a:gd name="connsiteX1" fmla="*/ 49786 w 1244646"/>
                            <a:gd name="connsiteY1" fmla="*/ 0 h 1244646"/>
                            <a:gd name="connsiteX2" fmla="*/ 49786 w 1244646"/>
                            <a:gd name="connsiteY2" fmla="*/ 49786 h 1244646"/>
                            <a:gd name="connsiteX3" fmla="*/ 0 w 1244646"/>
                            <a:gd name="connsiteY3" fmla="*/ 49786 h 1244646"/>
                            <a:gd name="connsiteX4" fmla="*/ 49786 w 1244646"/>
                            <a:gd name="connsiteY4" fmla="*/ 0 h 1244646"/>
                            <a:gd name="connsiteX5" fmla="*/ 99572 w 1244646"/>
                            <a:gd name="connsiteY5" fmla="*/ 0 h 1244646"/>
                            <a:gd name="connsiteX6" fmla="*/ 99572 w 1244646"/>
                            <a:gd name="connsiteY6" fmla="*/ 49786 h 1244646"/>
                            <a:gd name="connsiteX7" fmla="*/ 49786 w 1244646"/>
                            <a:gd name="connsiteY7" fmla="*/ 49786 h 1244646"/>
                            <a:gd name="connsiteX8" fmla="*/ 99572 w 1244646"/>
                            <a:gd name="connsiteY8" fmla="*/ 0 h 1244646"/>
                            <a:gd name="connsiteX9" fmla="*/ 149358 w 1244646"/>
                            <a:gd name="connsiteY9" fmla="*/ 0 h 1244646"/>
                            <a:gd name="connsiteX10" fmla="*/ 149358 w 1244646"/>
                            <a:gd name="connsiteY10" fmla="*/ 49786 h 1244646"/>
                            <a:gd name="connsiteX11" fmla="*/ 99572 w 1244646"/>
                            <a:gd name="connsiteY11" fmla="*/ 49786 h 1244646"/>
                            <a:gd name="connsiteX12" fmla="*/ 149358 w 1244646"/>
                            <a:gd name="connsiteY12" fmla="*/ 0 h 1244646"/>
                            <a:gd name="connsiteX13" fmla="*/ 199143 w 1244646"/>
                            <a:gd name="connsiteY13" fmla="*/ 0 h 1244646"/>
                            <a:gd name="connsiteX14" fmla="*/ 199143 w 1244646"/>
                            <a:gd name="connsiteY14" fmla="*/ 49786 h 1244646"/>
                            <a:gd name="connsiteX15" fmla="*/ 149358 w 1244646"/>
                            <a:gd name="connsiteY15" fmla="*/ 49786 h 1244646"/>
                            <a:gd name="connsiteX16" fmla="*/ 199143 w 1244646"/>
                            <a:gd name="connsiteY16" fmla="*/ 0 h 1244646"/>
                            <a:gd name="connsiteX17" fmla="*/ 248929 w 1244646"/>
                            <a:gd name="connsiteY17" fmla="*/ 0 h 1244646"/>
                            <a:gd name="connsiteX18" fmla="*/ 248929 w 1244646"/>
                            <a:gd name="connsiteY18" fmla="*/ 49786 h 1244646"/>
                            <a:gd name="connsiteX19" fmla="*/ 199143 w 1244646"/>
                            <a:gd name="connsiteY19" fmla="*/ 49786 h 1244646"/>
                            <a:gd name="connsiteX20" fmla="*/ 248929 w 1244646"/>
                            <a:gd name="connsiteY20" fmla="*/ 0 h 1244646"/>
                            <a:gd name="connsiteX21" fmla="*/ 298715 w 1244646"/>
                            <a:gd name="connsiteY21" fmla="*/ 0 h 1244646"/>
                            <a:gd name="connsiteX22" fmla="*/ 298715 w 1244646"/>
                            <a:gd name="connsiteY22" fmla="*/ 49786 h 1244646"/>
                            <a:gd name="connsiteX23" fmla="*/ 248929 w 1244646"/>
                            <a:gd name="connsiteY23" fmla="*/ 49786 h 1244646"/>
                            <a:gd name="connsiteX24" fmla="*/ 298715 w 1244646"/>
                            <a:gd name="connsiteY24" fmla="*/ 0 h 1244646"/>
                            <a:gd name="connsiteX25" fmla="*/ 348501 w 1244646"/>
                            <a:gd name="connsiteY25" fmla="*/ 0 h 1244646"/>
                            <a:gd name="connsiteX26" fmla="*/ 348501 w 1244646"/>
                            <a:gd name="connsiteY26" fmla="*/ 49786 h 1244646"/>
                            <a:gd name="connsiteX27" fmla="*/ 298715 w 1244646"/>
                            <a:gd name="connsiteY27" fmla="*/ 49786 h 1244646"/>
                            <a:gd name="connsiteX28" fmla="*/ 497859 w 1244646"/>
                            <a:gd name="connsiteY28" fmla="*/ 0 h 1244646"/>
                            <a:gd name="connsiteX29" fmla="*/ 547645 w 1244646"/>
                            <a:gd name="connsiteY29" fmla="*/ 0 h 1244646"/>
                            <a:gd name="connsiteX30" fmla="*/ 547645 w 1244646"/>
                            <a:gd name="connsiteY30" fmla="*/ 49786 h 1244646"/>
                            <a:gd name="connsiteX31" fmla="*/ 497859 w 1244646"/>
                            <a:gd name="connsiteY31" fmla="*/ 49786 h 1244646"/>
                            <a:gd name="connsiteX32" fmla="*/ 597430 w 1244646"/>
                            <a:gd name="connsiteY32" fmla="*/ 0 h 1244646"/>
                            <a:gd name="connsiteX33" fmla="*/ 647216 w 1244646"/>
                            <a:gd name="connsiteY33" fmla="*/ 0 h 1244646"/>
                            <a:gd name="connsiteX34" fmla="*/ 647216 w 1244646"/>
                            <a:gd name="connsiteY34" fmla="*/ 49786 h 1244646"/>
                            <a:gd name="connsiteX35" fmla="*/ 597430 w 1244646"/>
                            <a:gd name="connsiteY35" fmla="*/ 49786 h 1244646"/>
                            <a:gd name="connsiteX36" fmla="*/ 697002 w 1244646"/>
                            <a:gd name="connsiteY36" fmla="*/ 0 h 1244646"/>
                            <a:gd name="connsiteX37" fmla="*/ 746788 w 1244646"/>
                            <a:gd name="connsiteY37" fmla="*/ 0 h 1244646"/>
                            <a:gd name="connsiteX38" fmla="*/ 746788 w 1244646"/>
                            <a:gd name="connsiteY38" fmla="*/ 49786 h 1244646"/>
                            <a:gd name="connsiteX39" fmla="*/ 697002 w 1244646"/>
                            <a:gd name="connsiteY39" fmla="*/ 49786 h 1244646"/>
                            <a:gd name="connsiteX40" fmla="*/ 796574 w 1244646"/>
                            <a:gd name="connsiteY40" fmla="*/ 0 h 1244646"/>
                            <a:gd name="connsiteX41" fmla="*/ 846360 w 1244646"/>
                            <a:gd name="connsiteY41" fmla="*/ 0 h 1244646"/>
                            <a:gd name="connsiteX42" fmla="*/ 846360 w 1244646"/>
                            <a:gd name="connsiteY42" fmla="*/ 49786 h 1244646"/>
                            <a:gd name="connsiteX43" fmla="*/ 796574 w 1244646"/>
                            <a:gd name="connsiteY43" fmla="*/ 49786 h 1244646"/>
                            <a:gd name="connsiteX44" fmla="*/ 896146 w 1244646"/>
                            <a:gd name="connsiteY44" fmla="*/ 0 h 1244646"/>
                            <a:gd name="connsiteX45" fmla="*/ 945931 w 1244646"/>
                            <a:gd name="connsiteY45" fmla="*/ 0 h 1244646"/>
                            <a:gd name="connsiteX46" fmla="*/ 945931 w 1244646"/>
                            <a:gd name="connsiteY46" fmla="*/ 49786 h 1244646"/>
                            <a:gd name="connsiteX47" fmla="*/ 896146 w 1244646"/>
                            <a:gd name="connsiteY47" fmla="*/ 49786 h 1244646"/>
                            <a:gd name="connsiteX48" fmla="*/ 945931 w 1244646"/>
                            <a:gd name="connsiteY48" fmla="*/ 0 h 1244646"/>
                            <a:gd name="connsiteX49" fmla="*/ 995717 w 1244646"/>
                            <a:gd name="connsiteY49" fmla="*/ 0 h 1244646"/>
                            <a:gd name="connsiteX50" fmla="*/ 995717 w 1244646"/>
                            <a:gd name="connsiteY50" fmla="*/ 49786 h 1244646"/>
                            <a:gd name="connsiteX51" fmla="*/ 945931 w 1244646"/>
                            <a:gd name="connsiteY51" fmla="*/ 49786 h 1244646"/>
                            <a:gd name="connsiteX52" fmla="*/ 995717 w 1244646"/>
                            <a:gd name="connsiteY52" fmla="*/ 0 h 1244646"/>
                            <a:gd name="connsiteX53" fmla="*/ 1045503 w 1244646"/>
                            <a:gd name="connsiteY53" fmla="*/ 0 h 1244646"/>
                            <a:gd name="connsiteX54" fmla="*/ 1045503 w 1244646"/>
                            <a:gd name="connsiteY54" fmla="*/ 49786 h 1244646"/>
                            <a:gd name="connsiteX55" fmla="*/ 995717 w 1244646"/>
                            <a:gd name="connsiteY55" fmla="*/ 49786 h 1244646"/>
                            <a:gd name="connsiteX56" fmla="*/ 1045503 w 1244646"/>
                            <a:gd name="connsiteY56" fmla="*/ 0 h 1244646"/>
                            <a:gd name="connsiteX57" fmla="*/ 1095289 w 1244646"/>
                            <a:gd name="connsiteY57" fmla="*/ 0 h 1244646"/>
                            <a:gd name="connsiteX58" fmla="*/ 1095289 w 1244646"/>
                            <a:gd name="connsiteY58" fmla="*/ 49786 h 1244646"/>
                            <a:gd name="connsiteX59" fmla="*/ 1045503 w 1244646"/>
                            <a:gd name="connsiteY59" fmla="*/ 49786 h 1244646"/>
                            <a:gd name="connsiteX60" fmla="*/ 1095289 w 1244646"/>
                            <a:gd name="connsiteY60" fmla="*/ 0 h 1244646"/>
                            <a:gd name="connsiteX61" fmla="*/ 1145075 w 1244646"/>
                            <a:gd name="connsiteY61" fmla="*/ 0 h 1244646"/>
                            <a:gd name="connsiteX62" fmla="*/ 1145075 w 1244646"/>
                            <a:gd name="connsiteY62" fmla="*/ 49786 h 1244646"/>
                            <a:gd name="connsiteX63" fmla="*/ 1095289 w 1244646"/>
                            <a:gd name="connsiteY63" fmla="*/ 49786 h 1244646"/>
                            <a:gd name="connsiteX64" fmla="*/ 1145075 w 1244646"/>
                            <a:gd name="connsiteY64" fmla="*/ 0 h 1244646"/>
                            <a:gd name="connsiteX65" fmla="*/ 1194861 w 1244646"/>
                            <a:gd name="connsiteY65" fmla="*/ 0 h 1244646"/>
                            <a:gd name="connsiteX66" fmla="*/ 1194861 w 1244646"/>
                            <a:gd name="connsiteY66" fmla="*/ 49786 h 1244646"/>
                            <a:gd name="connsiteX67" fmla="*/ 1145075 w 1244646"/>
                            <a:gd name="connsiteY67" fmla="*/ 49786 h 1244646"/>
                            <a:gd name="connsiteX68" fmla="*/ 1194861 w 1244646"/>
                            <a:gd name="connsiteY68" fmla="*/ 0 h 1244646"/>
                            <a:gd name="connsiteX69" fmla="*/ 1244647 w 1244646"/>
                            <a:gd name="connsiteY69" fmla="*/ 0 h 1244646"/>
                            <a:gd name="connsiteX70" fmla="*/ 1244647 w 1244646"/>
                            <a:gd name="connsiteY70" fmla="*/ 49786 h 1244646"/>
                            <a:gd name="connsiteX71" fmla="*/ 1194861 w 1244646"/>
                            <a:gd name="connsiteY71" fmla="*/ 49786 h 1244646"/>
                            <a:gd name="connsiteX72" fmla="*/ 0 w 1244646"/>
                            <a:gd name="connsiteY72" fmla="*/ 49786 h 1244646"/>
                            <a:gd name="connsiteX73" fmla="*/ 49786 w 1244646"/>
                            <a:gd name="connsiteY73" fmla="*/ 49786 h 1244646"/>
                            <a:gd name="connsiteX74" fmla="*/ 49786 w 1244646"/>
                            <a:gd name="connsiteY74" fmla="*/ 99572 h 1244646"/>
                            <a:gd name="connsiteX75" fmla="*/ 0 w 1244646"/>
                            <a:gd name="connsiteY75" fmla="*/ 99572 h 1244646"/>
                            <a:gd name="connsiteX76" fmla="*/ 298715 w 1244646"/>
                            <a:gd name="connsiteY76" fmla="*/ 49786 h 1244646"/>
                            <a:gd name="connsiteX77" fmla="*/ 348501 w 1244646"/>
                            <a:gd name="connsiteY77" fmla="*/ 49786 h 1244646"/>
                            <a:gd name="connsiteX78" fmla="*/ 348501 w 1244646"/>
                            <a:gd name="connsiteY78" fmla="*/ 99572 h 1244646"/>
                            <a:gd name="connsiteX79" fmla="*/ 298715 w 1244646"/>
                            <a:gd name="connsiteY79" fmla="*/ 99572 h 1244646"/>
                            <a:gd name="connsiteX80" fmla="*/ 398287 w 1244646"/>
                            <a:gd name="connsiteY80" fmla="*/ 49786 h 1244646"/>
                            <a:gd name="connsiteX81" fmla="*/ 448073 w 1244646"/>
                            <a:gd name="connsiteY81" fmla="*/ 49786 h 1244646"/>
                            <a:gd name="connsiteX82" fmla="*/ 448073 w 1244646"/>
                            <a:gd name="connsiteY82" fmla="*/ 99572 h 1244646"/>
                            <a:gd name="connsiteX83" fmla="*/ 398287 w 1244646"/>
                            <a:gd name="connsiteY83" fmla="*/ 99572 h 1244646"/>
                            <a:gd name="connsiteX84" fmla="*/ 497859 w 1244646"/>
                            <a:gd name="connsiteY84" fmla="*/ 49786 h 1244646"/>
                            <a:gd name="connsiteX85" fmla="*/ 547645 w 1244646"/>
                            <a:gd name="connsiteY85" fmla="*/ 49786 h 1244646"/>
                            <a:gd name="connsiteX86" fmla="*/ 547645 w 1244646"/>
                            <a:gd name="connsiteY86" fmla="*/ 99572 h 1244646"/>
                            <a:gd name="connsiteX87" fmla="*/ 497859 w 1244646"/>
                            <a:gd name="connsiteY87" fmla="*/ 99572 h 1244646"/>
                            <a:gd name="connsiteX88" fmla="*/ 697002 w 1244646"/>
                            <a:gd name="connsiteY88" fmla="*/ 49786 h 1244646"/>
                            <a:gd name="connsiteX89" fmla="*/ 746788 w 1244646"/>
                            <a:gd name="connsiteY89" fmla="*/ 49786 h 1244646"/>
                            <a:gd name="connsiteX90" fmla="*/ 746788 w 1244646"/>
                            <a:gd name="connsiteY90" fmla="*/ 99572 h 1244646"/>
                            <a:gd name="connsiteX91" fmla="*/ 697002 w 1244646"/>
                            <a:gd name="connsiteY91" fmla="*/ 99572 h 1244646"/>
                            <a:gd name="connsiteX92" fmla="*/ 746788 w 1244646"/>
                            <a:gd name="connsiteY92" fmla="*/ 49786 h 1244646"/>
                            <a:gd name="connsiteX93" fmla="*/ 796574 w 1244646"/>
                            <a:gd name="connsiteY93" fmla="*/ 49786 h 1244646"/>
                            <a:gd name="connsiteX94" fmla="*/ 796574 w 1244646"/>
                            <a:gd name="connsiteY94" fmla="*/ 99572 h 1244646"/>
                            <a:gd name="connsiteX95" fmla="*/ 746788 w 1244646"/>
                            <a:gd name="connsiteY95" fmla="*/ 99572 h 1244646"/>
                            <a:gd name="connsiteX96" fmla="*/ 796574 w 1244646"/>
                            <a:gd name="connsiteY96" fmla="*/ 49786 h 1244646"/>
                            <a:gd name="connsiteX97" fmla="*/ 846360 w 1244646"/>
                            <a:gd name="connsiteY97" fmla="*/ 49786 h 1244646"/>
                            <a:gd name="connsiteX98" fmla="*/ 846360 w 1244646"/>
                            <a:gd name="connsiteY98" fmla="*/ 99572 h 1244646"/>
                            <a:gd name="connsiteX99" fmla="*/ 796574 w 1244646"/>
                            <a:gd name="connsiteY99" fmla="*/ 99572 h 1244646"/>
                            <a:gd name="connsiteX100" fmla="*/ 896146 w 1244646"/>
                            <a:gd name="connsiteY100" fmla="*/ 49786 h 1244646"/>
                            <a:gd name="connsiteX101" fmla="*/ 945931 w 1244646"/>
                            <a:gd name="connsiteY101" fmla="*/ 49786 h 1244646"/>
                            <a:gd name="connsiteX102" fmla="*/ 945931 w 1244646"/>
                            <a:gd name="connsiteY102" fmla="*/ 99572 h 1244646"/>
                            <a:gd name="connsiteX103" fmla="*/ 896146 w 1244646"/>
                            <a:gd name="connsiteY103" fmla="*/ 99572 h 1244646"/>
                            <a:gd name="connsiteX104" fmla="*/ 1194861 w 1244646"/>
                            <a:gd name="connsiteY104" fmla="*/ 49786 h 1244646"/>
                            <a:gd name="connsiteX105" fmla="*/ 1244647 w 1244646"/>
                            <a:gd name="connsiteY105" fmla="*/ 49786 h 1244646"/>
                            <a:gd name="connsiteX106" fmla="*/ 1244647 w 1244646"/>
                            <a:gd name="connsiteY106" fmla="*/ 99572 h 1244646"/>
                            <a:gd name="connsiteX107" fmla="*/ 1194861 w 1244646"/>
                            <a:gd name="connsiteY107" fmla="*/ 99572 h 1244646"/>
                            <a:gd name="connsiteX108" fmla="*/ 0 w 1244646"/>
                            <a:gd name="connsiteY108" fmla="*/ 99572 h 1244646"/>
                            <a:gd name="connsiteX109" fmla="*/ 49786 w 1244646"/>
                            <a:gd name="connsiteY109" fmla="*/ 99572 h 1244646"/>
                            <a:gd name="connsiteX110" fmla="*/ 49786 w 1244646"/>
                            <a:gd name="connsiteY110" fmla="*/ 149358 h 1244646"/>
                            <a:gd name="connsiteX111" fmla="*/ 0 w 1244646"/>
                            <a:gd name="connsiteY111" fmla="*/ 149358 h 1244646"/>
                            <a:gd name="connsiteX112" fmla="*/ 99572 w 1244646"/>
                            <a:gd name="connsiteY112" fmla="*/ 99572 h 1244646"/>
                            <a:gd name="connsiteX113" fmla="*/ 149358 w 1244646"/>
                            <a:gd name="connsiteY113" fmla="*/ 99572 h 1244646"/>
                            <a:gd name="connsiteX114" fmla="*/ 149358 w 1244646"/>
                            <a:gd name="connsiteY114" fmla="*/ 149358 h 1244646"/>
                            <a:gd name="connsiteX115" fmla="*/ 99572 w 1244646"/>
                            <a:gd name="connsiteY115" fmla="*/ 149358 h 1244646"/>
                            <a:gd name="connsiteX116" fmla="*/ 149358 w 1244646"/>
                            <a:gd name="connsiteY116" fmla="*/ 99572 h 1244646"/>
                            <a:gd name="connsiteX117" fmla="*/ 199143 w 1244646"/>
                            <a:gd name="connsiteY117" fmla="*/ 99572 h 1244646"/>
                            <a:gd name="connsiteX118" fmla="*/ 199143 w 1244646"/>
                            <a:gd name="connsiteY118" fmla="*/ 149358 h 1244646"/>
                            <a:gd name="connsiteX119" fmla="*/ 149358 w 1244646"/>
                            <a:gd name="connsiteY119" fmla="*/ 149358 h 1244646"/>
                            <a:gd name="connsiteX120" fmla="*/ 199143 w 1244646"/>
                            <a:gd name="connsiteY120" fmla="*/ 99572 h 1244646"/>
                            <a:gd name="connsiteX121" fmla="*/ 248929 w 1244646"/>
                            <a:gd name="connsiteY121" fmla="*/ 99572 h 1244646"/>
                            <a:gd name="connsiteX122" fmla="*/ 248929 w 1244646"/>
                            <a:gd name="connsiteY122" fmla="*/ 149358 h 1244646"/>
                            <a:gd name="connsiteX123" fmla="*/ 199143 w 1244646"/>
                            <a:gd name="connsiteY123" fmla="*/ 149358 h 1244646"/>
                            <a:gd name="connsiteX124" fmla="*/ 298715 w 1244646"/>
                            <a:gd name="connsiteY124" fmla="*/ 99572 h 1244646"/>
                            <a:gd name="connsiteX125" fmla="*/ 348501 w 1244646"/>
                            <a:gd name="connsiteY125" fmla="*/ 99572 h 1244646"/>
                            <a:gd name="connsiteX126" fmla="*/ 348501 w 1244646"/>
                            <a:gd name="connsiteY126" fmla="*/ 149358 h 1244646"/>
                            <a:gd name="connsiteX127" fmla="*/ 298715 w 1244646"/>
                            <a:gd name="connsiteY127" fmla="*/ 149358 h 1244646"/>
                            <a:gd name="connsiteX128" fmla="*/ 597430 w 1244646"/>
                            <a:gd name="connsiteY128" fmla="*/ 99572 h 1244646"/>
                            <a:gd name="connsiteX129" fmla="*/ 647216 w 1244646"/>
                            <a:gd name="connsiteY129" fmla="*/ 99572 h 1244646"/>
                            <a:gd name="connsiteX130" fmla="*/ 647216 w 1244646"/>
                            <a:gd name="connsiteY130" fmla="*/ 149358 h 1244646"/>
                            <a:gd name="connsiteX131" fmla="*/ 597430 w 1244646"/>
                            <a:gd name="connsiteY131" fmla="*/ 149358 h 1244646"/>
                            <a:gd name="connsiteX132" fmla="*/ 746788 w 1244646"/>
                            <a:gd name="connsiteY132" fmla="*/ 99572 h 1244646"/>
                            <a:gd name="connsiteX133" fmla="*/ 796574 w 1244646"/>
                            <a:gd name="connsiteY133" fmla="*/ 99572 h 1244646"/>
                            <a:gd name="connsiteX134" fmla="*/ 796574 w 1244646"/>
                            <a:gd name="connsiteY134" fmla="*/ 149358 h 1244646"/>
                            <a:gd name="connsiteX135" fmla="*/ 746788 w 1244646"/>
                            <a:gd name="connsiteY135" fmla="*/ 149358 h 1244646"/>
                            <a:gd name="connsiteX136" fmla="*/ 896146 w 1244646"/>
                            <a:gd name="connsiteY136" fmla="*/ 99572 h 1244646"/>
                            <a:gd name="connsiteX137" fmla="*/ 945931 w 1244646"/>
                            <a:gd name="connsiteY137" fmla="*/ 99572 h 1244646"/>
                            <a:gd name="connsiteX138" fmla="*/ 945931 w 1244646"/>
                            <a:gd name="connsiteY138" fmla="*/ 149358 h 1244646"/>
                            <a:gd name="connsiteX139" fmla="*/ 896146 w 1244646"/>
                            <a:gd name="connsiteY139" fmla="*/ 149358 h 1244646"/>
                            <a:gd name="connsiteX140" fmla="*/ 995717 w 1244646"/>
                            <a:gd name="connsiteY140" fmla="*/ 99572 h 1244646"/>
                            <a:gd name="connsiteX141" fmla="*/ 1045503 w 1244646"/>
                            <a:gd name="connsiteY141" fmla="*/ 99572 h 1244646"/>
                            <a:gd name="connsiteX142" fmla="*/ 1045503 w 1244646"/>
                            <a:gd name="connsiteY142" fmla="*/ 149358 h 1244646"/>
                            <a:gd name="connsiteX143" fmla="*/ 995717 w 1244646"/>
                            <a:gd name="connsiteY143" fmla="*/ 149358 h 1244646"/>
                            <a:gd name="connsiteX144" fmla="*/ 1045503 w 1244646"/>
                            <a:gd name="connsiteY144" fmla="*/ 99572 h 1244646"/>
                            <a:gd name="connsiteX145" fmla="*/ 1095289 w 1244646"/>
                            <a:gd name="connsiteY145" fmla="*/ 99572 h 1244646"/>
                            <a:gd name="connsiteX146" fmla="*/ 1095289 w 1244646"/>
                            <a:gd name="connsiteY146" fmla="*/ 149358 h 1244646"/>
                            <a:gd name="connsiteX147" fmla="*/ 1045503 w 1244646"/>
                            <a:gd name="connsiteY147" fmla="*/ 149358 h 1244646"/>
                            <a:gd name="connsiteX148" fmla="*/ 1095289 w 1244646"/>
                            <a:gd name="connsiteY148" fmla="*/ 99572 h 1244646"/>
                            <a:gd name="connsiteX149" fmla="*/ 1145075 w 1244646"/>
                            <a:gd name="connsiteY149" fmla="*/ 99572 h 1244646"/>
                            <a:gd name="connsiteX150" fmla="*/ 1145075 w 1244646"/>
                            <a:gd name="connsiteY150" fmla="*/ 149358 h 1244646"/>
                            <a:gd name="connsiteX151" fmla="*/ 1095289 w 1244646"/>
                            <a:gd name="connsiteY151" fmla="*/ 149358 h 1244646"/>
                            <a:gd name="connsiteX152" fmla="*/ 1194861 w 1244646"/>
                            <a:gd name="connsiteY152" fmla="*/ 99572 h 1244646"/>
                            <a:gd name="connsiteX153" fmla="*/ 1244647 w 1244646"/>
                            <a:gd name="connsiteY153" fmla="*/ 99572 h 1244646"/>
                            <a:gd name="connsiteX154" fmla="*/ 1244647 w 1244646"/>
                            <a:gd name="connsiteY154" fmla="*/ 149358 h 1244646"/>
                            <a:gd name="connsiteX155" fmla="*/ 1194861 w 1244646"/>
                            <a:gd name="connsiteY155" fmla="*/ 149358 h 1244646"/>
                            <a:gd name="connsiteX156" fmla="*/ 0 w 1244646"/>
                            <a:gd name="connsiteY156" fmla="*/ 149358 h 1244646"/>
                            <a:gd name="connsiteX157" fmla="*/ 49786 w 1244646"/>
                            <a:gd name="connsiteY157" fmla="*/ 149358 h 1244646"/>
                            <a:gd name="connsiteX158" fmla="*/ 49786 w 1244646"/>
                            <a:gd name="connsiteY158" fmla="*/ 199143 h 1244646"/>
                            <a:gd name="connsiteX159" fmla="*/ 0 w 1244646"/>
                            <a:gd name="connsiteY159" fmla="*/ 199143 h 1244646"/>
                            <a:gd name="connsiteX160" fmla="*/ 99572 w 1244646"/>
                            <a:gd name="connsiteY160" fmla="*/ 149358 h 1244646"/>
                            <a:gd name="connsiteX161" fmla="*/ 149358 w 1244646"/>
                            <a:gd name="connsiteY161" fmla="*/ 149358 h 1244646"/>
                            <a:gd name="connsiteX162" fmla="*/ 149358 w 1244646"/>
                            <a:gd name="connsiteY162" fmla="*/ 199143 h 1244646"/>
                            <a:gd name="connsiteX163" fmla="*/ 99572 w 1244646"/>
                            <a:gd name="connsiteY163" fmla="*/ 199143 h 1244646"/>
                            <a:gd name="connsiteX164" fmla="*/ 149358 w 1244646"/>
                            <a:gd name="connsiteY164" fmla="*/ 149358 h 1244646"/>
                            <a:gd name="connsiteX165" fmla="*/ 199143 w 1244646"/>
                            <a:gd name="connsiteY165" fmla="*/ 149358 h 1244646"/>
                            <a:gd name="connsiteX166" fmla="*/ 199143 w 1244646"/>
                            <a:gd name="connsiteY166" fmla="*/ 199143 h 1244646"/>
                            <a:gd name="connsiteX167" fmla="*/ 149358 w 1244646"/>
                            <a:gd name="connsiteY167" fmla="*/ 199143 h 1244646"/>
                            <a:gd name="connsiteX168" fmla="*/ 199143 w 1244646"/>
                            <a:gd name="connsiteY168" fmla="*/ 149358 h 1244646"/>
                            <a:gd name="connsiteX169" fmla="*/ 248929 w 1244646"/>
                            <a:gd name="connsiteY169" fmla="*/ 149358 h 1244646"/>
                            <a:gd name="connsiteX170" fmla="*/ 248929 w 1244646"/>
                            <a:gd name="connsiteY170" fmla="*/ 199143 h 1244646"/>
                            <a:gd name="connsiteX171" fmla="*/ 199143 w 1244646"/>
                            <a:gd name="connsiteY171" fmla="*/ 199143 h 1244646"/>
                            <a:gd name="connsiteX172" fmla="*/ 298715 w 1244646"/>
                            <a:gd name="connsiteY172" fmla="*/ 149358 h 1244646"/>
                            <a:gd name="connsiteX173" fmla="*/ 348501 w 1244646"/>
                            <a:gd name="connsiteY173" fmla="*/ 149358 h 1244646"/>
                            <a:gd name="connsiteX174" fmla="*/ 348501 w 1244646"/>
                            <a:gd name="connsiteY174" fmla="*/ 199143 h 1244646"/>
                            <a:gd name="connsiteX175" fmla="*/ 298715 w 1244646"/>
                            <a:gd name="connsiteY175" fmla="*/ 199143 h 1244646"/>
                            <a:gd name="connsiteX176" fmla="*/ 398287 w 1244646"/>
                            <a:gd name="connsiteY176" fmla="*/ 149358 h 1244646"/>
                            <a:gd name="connsiteX177" fmla="*/ 448073 w 1244646"/>
                            <a:gd name="connsiteY177" fmla="*/ 149358 h 1244646"/>
                            <a:gd name="connsiteX178" fmla="*/ 448073 w 1244646"/>
                            <a:gd name="connsiteY178" fmla="*/ 199143 h 1244646"/>
                            <a:gd name="connsiteX179" fmla="*/ 398287 w 1244646"/>
                            <a:gd name="connsiteY179" fmla="*/ 199143 h 1244646"/>
                            <a:gd name="connsiteX180" fmla="*/ 448073 w 1244646"/>
                            <a:gd name="connsiteY180" fmla="*/ 149358 h 1244646"/>
                            <a:gd name="connsiteX181" fmla="*/ 497859 w 1244646"/>
                            <a:gd name="connsiteY181" fmla="*/ 149358 h 1244646"/>
                            <a:gd name="connsiteX182" fmla="*/ 497859 w 1244646"/>
                            <a:gd name="connsiteY182" fmla="*/ 199143 h 1244646"/>
                            <a:gd name="connsiteX183" fmla="*/ 448073 w 1244646"/>
                            <a:gd name="connsiteY183" fmla="*/ 199143 h 1244646"/>
                            <a:gd name="connsiteX184" fmla="*/ 497859 w 1244646"/>
                            <a:gd name="connsiteY184" fmla="*/ 149358 h 1244646"/>
                            <a:gd name="connsiteX185" fmla="*/ 547645 w 1244646"/>
                            <a:gd name="connsiteY185" fmla="*/ 149358 h 1244646"/>
                            <a:gd name="connsiteX186" fmla="*/ 547645 w 1244646"/>
                            <a:gd name="connsiteY186" fmla="*/ 199143 h 1244646"/>
                            <a:gd name="connsiteX187" fmla="*/ 497859 w 1244646"/>
                            <a:gd name="connsiteY187" fmla="*/ 199143 h 1244646"/>
                            <a:gd name="connsiteX188" fmla="*/ 597430 w 1244646"/>
                            <a:gd name="connsiteY188" fmla="*/ 149358 h 1244646"/>
                            <a:gd name="connsiteX189" fmla="*/ 647216 w 1244646"/>
                            <a:gd name="connsiteY189" fmla="*/ 149358 h 1244646"/>
                            <a:gd name="connsiteX190" fmla="*/ 647216 w 1244646"/>
                            <a:gd name="connsiteY190" fmla="*/ 199143 h 1244646"/>
                            <a:gd name="connsiteX191" fmla="*/ 597430 w 1244646"/>
                            <a:gd name="connsiteY191" fmla="*/ 199143 h 1244646"/>
                            <a:gd name="connsiteX192" fmla="*/ 647216 w 1244646"/>
                            <a:gd name="connsiteY192" fmla="*/ 149358 h 1244646"/>
                            <a:gd name="connsiteX193" fmla="*/ 697002 w 1244646"/>
                            <a:gd name="connsiteY193" fmla="*/ 149358 h 1244646"/>
                            <a:gd name="connsiteX194" fmla="*/ 697002 w 1244646"/>
                            <a:gd name="connsiteY194" fmla="*/ 199143 h 1244646"/>
                            <a:gd name="connsiteX195" fmla="*/ 647216 w 1244646"/>
                            <a:gd name="connsiteY195" fmla="*/ 199143 h 1244646"/>
                            <a:gd name="connsiteX196" fmla="*/ 697002 w 1244646"/>
                            <a:gd name="connsiteY196" fmla="*/ 149358 h 1244646"/>
                            <a:gd name="connsiteX197" fmla="*/ 746788 w 1244646"/>
                            <a:gd name="connsiteY197" fmla="*/ 149358 h 1244646"/>
                            <a:gd name="connsiteX198" fmla="*/ 746788 w 1244646"/>
                            <a:gd name="connsiteY198" fmla="*/ 199143 h 1244646"/>
                            <a:gd name="connsiteX199" fmla="*/ 697002 w 1244646"/>
                            <a:gd name="connsiteY199" fmla="*/ 199143 h 1244646"/>
                            <a:gd name="connsiteX200" fmla="*/ 896146 w 1244646"/>
                            <a:gd name="connsiteY200" fmla="*/ 149358 h 1244646"/>
                            <a:gd name="connsiteX201" fmla="*/ 945931 w 1244646"/>
                            <a:gd name="connsiteY201" fmla="*/ 149358 h 1244646"/>
                            <a:gd name="connsiteX202" fmla="*/ 945931 w 1244646"/>
                            <a:gd name="connsiteY202" fmla="*/ 199143 h 1244646"/>
                            <a:gd name="connsiteX203" fmla="*/ 896146 w 1244646"/>
                            <a:gd name="connsiteY203" fmla="*/ 199143 h 1244646"/>
                            <a:gd name="connsiteX204" fmla="*/ 995717 w 1244646"/>
                            <a:gd name="connsiteY204" fmla="*/ 149358 h 1244646"/>
                            <a:gd name="connsiteX205" fmla="*/ 1045503 w 1244646"/>
                            <a:gd name="connsiteY205" fmla="*/ 149358 h 1244646"/>
                            <a:gd name="connsiteX206" fmla="*/ 1045503 w 1244646"/>
                            <a:gd name="connsiteY206" fmla="*/ 199143 h 1244646"/>
                            <a:gd name="connsiteX207" fmla="*/ 995717 w 1244646"/>
                            <a:gd name="connsiteY207" fmla="*/ 199143 h 1244646"/>
                            <a:gd name="connsiteX208" fmla="*/ 1045503 w 1244646"/>
                            <a:gd name="connsiteY208" fmla="*/ 149358 h 1244646"/>
                            <a:gd name="connsiteX209" fmla="*/ 1095289 w 1244646"/>
                            <a:gd name="connsiteY209" fmla="*/ 149358 h 1244646"/>
                            <a:gd name="connsiteX210" fmla="*/ 1095289 w 1244646"/>
                            <a:gd name="connsiteY210" fmla="*/ 199143 h 1244646"/>
                            <a:gd name="connsiteX211" fmla="*/ 1045503 w 1244646"/>
                            <a:gd name="connsiteY211" fmla="*/ 199143 h 1244646"/>
                            <a:gd name="connsiteX212" fmla="*/ 1095289 w 1244646"/>
                            <a:gd name="connsiteY212" fmla="*/ 149358 h 1244646"/>
                            <a:gd name="connsiteX213" fmla="*/ 1145075 w 1244646"/>
                            <a:gd name="connsiteY213" fmla="*/ 149358 h 1244646"/>
                            <a:gd name="connsiteX214" fmla="*/ 1145075 w 1244646"/>
                            <a:gd name="connsiteY214" fmla="*/ 199143 h 1244646"/>
                            <a:gd name="connsiteX215" fmla="*/ 1095289 w 1244646"/>
                            <a:gd name="connsiteY215" fmla="*/ 199143 h 1244646"/>
                            <a:gd name="connsiteX216" fmla="*/ 1194861 w 1244646"/>
                            <a:gd name="connsiteY216" fmla="*/ 149358 h 1244646"/>
                            <a:gd name="connsiteX217" fmla="*/ 1244647 w 1244646"/>
                            <a:gd name="connsiteY217" fmla="*/ 149358 h 1244646"/>
                            <a:gd name="connsiteX218" fmla="*/ 1244647 w 1244646"/>
                            <a:gd name="connsiteY218" fmla="*/ 199143 h 1244646"/>
                            <a:gd name="connsiteX219" fmla="*/ 1194861 w 1244646"/>
                            <a:gd name="connsiteY219" fmla="*/ 199143 h 1244646"/>
                            <a:gd name="connsiteX220" fmla="*/ 0 w 1244646"/>
                            <a:gd name="connsiteY220" fmla="*/ 199143 h 1244646"/>
                            <a:gd name="connsiteX221" fmla="*/ 49786 w 1244646"/>
                            <a:gd name="connsiteY221" fmla="*/ 199143 h 1244646"/>
                            <a:gd name="connsiteX222" fmla="*/ 49786 w 1244646"/>
                            <a:gd name="connsiteY222" fmla="*/ 248929 h 1244646"/>
                            <a:gd name="connsiteX223" fmla="*/ 0 w 1244646"/>
                            <a:gd name="connsiteY223" fmla="*/ 248929 h 1244646"/>
                            <a:gd name="connsiteX224" fmla="*/ 99572 w 1244646"/>
                            <a:gd name="connsiteY224" fmla="*/ 199143 h 1244646"/>
                            <a:gd name="connsiteX225" fmla="*/ 149358 w 1244646"/>
                            <a:gd name="connsiteY225" fmla="*/ 199143 h 1244646"/>
                            <a:gd name="connsiteX226" fmla="*/ 149358 w 1244646"/>
                            <a:gd name="connsiteY226" fmla="*/ 248929 h 1244646"/>
                            <a:gd name="connsiteX227" fmla="*/ 99572 w 1244646"/>
                            <a:gd name="connsiteY227" fmla="*/ 248929 h 1244646"/>
                            <a:gd name="connsiteX228" fmla="*/ 149358 w 1244646"/>
                            <a:gd name="connsiteY228" fmla="*/ 199143 h 1244646"/>
                            <a:gd name="connsiteX229" fmla="*/ 199143 w 1244646"/>
                            <a:gd name="connsiteY229" fmla="*/ 199143 h 1244646"/>
                            <a:gd name="connsiteX230" fmla="*/ 199143 w 1244646"/>
                            <a:gd name="connsiteY230" fmla="*/ 248929 h 1244646"/>
                            <a:gd name="connsiteX231" fmla="*/ 149358 w 1244646"/>
                            <a:gd name="connsiteY231" fmla="*/ 248929 h 1244646"/>
                            <a:gd name="connsiteX232" fmla="*/ 199143 w 1244646"/>
                            <a:gd name="connsiteY232" fmla="*/ 199143 h 1244646"/>
                            <a:gd name="connsiteX233" fmla="*/ 248929 w 1244646"/>
                            <a:gd name="connsiteY233" fmla="*/ 199143 h 1244646"/>
                            <a:gd name="connsiteX234" fmla="*/ 248929 w 1244646"/>
                            <a:gd name="connsiteY234" fmla="*/ 248929 h 1244646"/>
                            <a:gd name="connsiteX235" fmla="*/ 199143 w 1244646"/>
                            <a:gd name="connsiteY235" fmla="*/ 248929 h 1244646"/>
                            <a:gd name="connsiteX236" fmla="*/ 298715 w 1244646"/>
                            <a:gd name="connsiteY236" fmla="*/ 199143 h 1244646"/>
                            <a:gd name="connsiteX237" fmla="*/ 348501 w 1244646"/>
                            <a:gd name="connsiteY237" fmla="*/ 199143 h 1244646"/>
                            <a:gd name="connsiteX238" fmla="*/ 348501 w 1244646"/>
                            <a:gd name="connsiteY238" fmla="*/ 248929 h 1244646"/>
                            <a:gd name="connsiteX239" fmla="*/ 298715 w 1244646"/>
                            <a:gd name="connsiteY239" fmla="*/ 248929 h 1244646"/>
                            <a:gd name="connsiteX240" fmla="*/ 448073 w 1244646"/>
                            <a:gd name="connsiteY240" fmla="*/ 199143 h 1244646"/>
                            <a:gd name="connsiteX241" fmla="*/ 497859 w 1244646"/>
                            <a:gd name="connsiteY241" fmla="*/ 199143 h 1244646"/>
                            <a:gd name="connsiteX242" fmla="*/ 497859 w 1244646"/>
                            <a:gd name="connsiteY242" fmla="*/ 248929 h 1244646"/>
                            <a:gd name="connsiteX243" fmla="*/ 448073 w 1244646"/>
                            <a:gd name="connsiteY243" fmla="*/ 248929 h 1244646"/>
                            <a:gd name="connsiteX244" fmla="*/ 647216 w 1244646"/>
                            <a:gd name="connsiteY244" fmla="*/ 199143 h 1244646"/>
                            <a:gd name="connsiteX245" fmla="*/ 697002 w 1244646"/>
                            <a:gd name="connsiteY245" fmla="*/ 199143 h 1244646"/>
                            <a:gd name="connsiteX246" fmla="*/ 697002 w 1244646"/>
                            <a:gd name="connsiteY246" fmla="*/ 248929 h 1244646"/>
                            <a:gd name="connsiteX247" fmla="*/ 647216 w 1244646"/>
                            <a:gd name="connsiteY247" fmla="*/ 248929 h 1244646"/>
                            <a:gd name="connsiteX248" fmla="*/ 796574 w 1244646"/>
                            <a:gd name="connsiteY248" fmla="*/ 199143 h 1244646"/>
                            <a:gd name="connsiteX249" fmla="*/ 846360 w 1244646"/>
                            <a:gd name="connsiteY249" fmla="*/ 199143 h 1244646"/>
                            <a:gd name="connsiteX250" fmla="*/ 846360 w 1244646"/>
                            <a:gd name="connsiteY250" fmla="*/ 248929 h 1244646"/>
                            <a:gd name="connsiteX251" fmla="*/ 796574 w 1244646"/>
                            <a:gd name="connsiteY251" fmla="*/ 248929 h 1244646"/>
                            <a:gd name="connsiteX252" fmla="*/ 896146 w 1244646"/>
                            <a:gd name="connsiteY252" fmla="*/ 199143 h 1244646"/>
                            <a:gd name="connsiteX253" fmla="*/ 945931 w 1244646"/>
                            <a:gd name="connsiteY253" fmla="*/ 199143 h 1244646"/>
                            <a:gd name="connsiteX254" fmla="*/ 945931 w 1244646"/>
                            <a:gd name="connsiteY254" fmla="*/ 248929 h 1244646"/>
                            <a:gd name="connsiteX255" fmla="*/ 896146 w 1244646"/>
                            <a:gd name="connsiteY255" fmla="*/ 248929 h 1244646"/>
                            <a:gd name="connsiteX256" fmla="*/ 995717 w 1244646"/>
                            <a:gd name="connsiteY256" fmla="*/ 199143 h 1244646"/>
                            <a:gd name="connsiteX257" fmla="*/ 1045503 w 1244646"/>
                            <a:gd name="connsiteY257" fmla="*/ 199143 h 1244646"/>
                            <a:gd name="connsiteX258" fmla="*/ 1045503 w 1244646"/>
                            <a:gd name="connsiteY258" fmla="*/ 248929 h 1244646"/>
                            <a:gd name="connsiteX259" fmla="*/ 995717 w 1244646"/>
                            <a:gd name="connsiteY259" fmla="*/ 248929 h 1244646"/>
                            <a:gd name="connsiteX260" fmla="*/ 1045503 w 1244646"/>
                            <a:gd name="connsiteY260" fmla="*/ 199143 h 1244646"/>
                            <a:gd name="connsiteX261" fmla="*/ 1095289 w 1244646"/>
                            <a:gd name="connsiteY261" fmla="*/ 199143 h 1244646"/>
                            <a:gd name="connsiteX262" fmla="*/ 1095289 w 1244646"/>
                            <a:gd name="connsiteY262" fmla="*/ 248929 h 1244646"/>
                            <a:gd name="connsiteX263" fmla="*/ 1045503 w 1244646"/>
                            <a:gd name="connsiteY263" fmla="*/ 248929 h 1244646"/>
                            <a:gd name="connsiteX264" fmla="*/ 1095289 w 1244646"/>
                            <a:gd name="connsiteY264" fmla="*/ 199143 h 1244646"/>
                            <a:gd name="connsiteX265" fmla="*/ 1145075 w 1244646"/>
                            <a:gd name="connsiteY265" fmla="*/ 199143 h 1244646"/>
                            <a:gd name="connsiteX266" fmla="*/ 1145075 w 1244646"/>
                            <a:gd name="connsiteY266" fmla="*/ 248929 h 1244646"/>
                            <a:gd name="connsiteX267" fmla="*/ 1095289 w 1244646"/>
                            <a:gd name="connsiteY267" fmla="*/ 248929 h 1244646"/>
                            <a:gd name="connsiteX268" fmla="*/ 1194861 w 1244646"/>
                            <a:gd name="connsiteY268" fmla="*/ 199143 h 1244646"/>
                            <a:gd name="connsiteX269" fmla="*/ 1244647 w 1244646"/>
                            <a:gd name="connsiteY269" fmla="*/ 199143 h 1244646"/>
                            <a:gd name="connsiteX270" fmla="*/ 1244647 w 1244646"/>
                            <a:gd name="connsiteY270" fmla="*/ 248929 h 1244646"/>
                            <a:gd name="connsiteX271" fmla="*/ 1194861 w 1244646"/>
                            <a:gd name="connsiteY271" fmla="*/ 248929 h 1244646"/>
                            <a:gd name="connsiteX272" fmla="*/ 0 w 1244646"/>
                            <a:gd name="connsiteY272" fmla="*/ 248929 h 1244646"/>
                            <a:gd name="connsiteX273" fmla="*/ 49786 w 1244646"/>
                            <a:gd name="connsiteY273" fmla="*/ 248929 h 1244646"/>
                            <a:gd name="connsiteX274" fmla="*/ 49786 w 1244646"/>
                            <a:gd name="connsiteY274" fmla="*/ 298715 h 1244646"/>
                            <a:gd name="connsiteX275" fmla="*/ 0 w 1244646"/>
                            <a:gd name="connsiteY275" fmla="*/ 298715 h 1244646"/>
                            <a:gd name="connsiteX276" fmla="*/ 298715 w 1244646"/>
                            <a:gd name="connsiteY276" fmla="*/ 248929 h 1244646"/>
                            <a:gd name="connsiteX277" fmla="*/ 348501 w 1244646"/>
                            <a:gd name="connsiteY277" fmla="*/ 248929 h 1244646"/>
                            <a:gd name="connsiteX278" fmla="*/ 348501 w 1244646"/>
                            <a:gd name="connsiteY278" fmla="*/ 298715 h 1244646"/>
                            <a:gd name="connsiteX279" fmla="*/ 298715 w 1244646"/>
                            <a:gd name="connsiteY279" fmla="*/ 298715 h 1244646"/>
                            <a:gd name="connsiteX280" fmla="*/ 398287 w 1244646"/>
                            <a:gd name="connsiteY280" fmla="*/ 248929 h 1244646"/>
                            <a:gd name="connsiteX281" fmla="*/ 448073 w 1244646"/>
                            <a:gd name="connsiteY281" fmla="*/ 248929 h 1244646"/>
                            <a:gd name="connsiteX282" fmla="*/ 448073 w 1244646"/>
                            <a:gd name="connsiteY282" fmla="*/ 298715 h 1244646"/>
                            <a:gd name="connsiteX283" fmla="*/ 398287 w 1244646"/>
                            <a:gd name="connsiteY283" fmla="*/ 298715 h 1244646"/>
                            <a:gd name="connsiteX284" fmla="*/ 448073 w 1244646"/>
                            <a:gd name="connsiteY284" fmla="*/ 248929 h 1244646"/>
                            <a:gd name="connsiteX285" fmla="*/ 497859 w 1244646"/>
                            <a:gd name="connsiteY285" fmla="*/ 248929 h 1244646"/>
                            <a:gd name="connsiteX286" fmla="*/ 497859 w 1244646"/>
                            <a:gd name="connsiteY286" fmla="*/ 298715 h 1244646"/>
                            <a:gd name="connsiteX287" fmla="*/ 448073 w 1244646"/>
                            <a:gd name="connsiteY287" fmla="*/ 298715 h 1244646"/>
                            <a:gd name="connsiteX288" fmla="*/ 547645 w 1244646"/>
                            <a:gd name="connsiteY288" fmla="*/ 248929 h 1244646"/>
                            <a:gd name="connsiteX289" fmla="*/ 597430 w 1244646"/>
                            <a:gd name="connsiteY289" fmla="*/ 248929 h 1244646"/>
                            <a:gd name="connsiteX290" fmla="*/ 597430 w 1244646"/>
                            <a:gd name="connsiteY290" fmla="*/ 298715 h 1244646"/>
                            <a:gd name="connsiteX291" fmla="*/ 547645 w 1244646"/>
                            <a:gd name="connsiteY291" fmla="*/ 298715 h 1244646"/>
                            <a:gd name="connsiteX292" fmla="*/ 597430 w 1244646"/>
                            <a:gd name="connsiteY292" fmla="*/ 248929 h 1244646"/>
                            <a:gd name="connsiteX293" fmla="*/ 647216 w 1244646"/>
                            <a:gd name="connsiteY293" fmla="*/ 248929 h 1244646"/>
                            <a:gd name="connsiteX294" fmla="*/ 647216 w 1244646"/>
                            <a:gd name="connsiteY294" fmla="*/ 298715 h 1244646"/>
                            <a:gd name="connsiteX295" fmla="*/ 597430 w 1244646"/>
                            <a:gd name="connsiteY295" fmla="*/ 298715 h 1244646"/>
                            <a:gd name="connsiteX296" fmla="*/ 647216 w 1244646"/>
                            <a:gd name="connsiteY296" fmla="*/ 248929 h 1244646"/>
                            <a:gd name="connsiteX297" fmla="*/ 697002 w 1244646"/>
                            <a:gd name="connsiteY297" fmla="*/ 248929 h 1244646"/>
                            <a:gd name="connsiteX298" fmla="*/ 697002 w 1244646"/>
                            <a:gd name="connsiteY298" fmla="*/ 298715 h 1244646"/>
                            <a:gd name="connsiteX299" fmla="*/ 647216 w 1244646"/>
                            <a:gd name="connsiteY299" fmla="*/ 298715 h 1244646"/>
                            <a:gd name="connsiteX300" fmla="*/ 697002 w 1244646"/>
                            <a:gd name="connsiteY300" fmla="*/ 248929 h 1244646"/>
                            <a:gd name="connsiteX301" fmla="*/ 746788 w 1244646"/>
                            <a:gd name="connsiteY301" fmla="*/ 248929 h 1244646"/>
                            <a:gd name="connsiteX302" fmla="*/ 746788 w 1244646"/>
                            <a:gd name="connsiteY302" fmla="*/ 298715 h 1244646"/>
                            <a:gd name="connsiteX303" fmla="*/ 697002 w 1244646"/>
                            <a:gd name="connsiteY303" fmla="*/ 298715 h 1244646"/>
                            <a:gd name="connsiteX304" fmla="*/ 746788 w 1244646"/>
                            <a:gd name="connsiteY304" fmla="*/ 248929 h 1244646"/>
                            <a:gd name="connsiteX305" fmla="*/ 796574 w 1244646"/>
                            <a:gd name="connsiteY305" fmla="*/ 248929 h 1244646"/>
                            <a:gd name="connsiteX306" fmla="*/ 796574 w 1244646"/>
                            <a:gd name="connsiteY306" fmla="*/ 298715 h 1244646"/>
                            <a:gd name="connsiteX307" fmla="*/ 746788 w 1244646"/>
                            <a:gd name="connsiteY307" fmla="*/ 298715 h 1244646"/>
                            <a:gd name="connsiteX308" fmla="*/ 896146 w 1244646"/>
                            <a:gd name="connsiteY308" fmla="*/ 248929 h 1244646"/>
                            <a:gd name="connsiteX309" fmla="*/ 945931 w 1244646"/>
                            <a:gd name="connsiteY309" fmla="*/ 248929 h 1244646"/>
                            <a:gd name="connsiteX310" fmla="*/ 945931 w 1244646"/>
                            <a:gd name="connsiteY310" fmla="*/ 298715 h 1244646"/>
                            <a:gd name="connsiteX311" fmla="*/ 896146 w 1244646"/>
                            <a:gd name="connsiteY311" fmla="*/ 298715 h 1244646"/>
                            <a:gd name="connsiteX312" fmla="*/ 1194861 w 1244646"/>
                            <a:gd name="connsiteY312" fmla="*/ 248929 h 1244646"/>
                            <a:gd name="connsiteX313" fmla="*/ 1244647 w 1244646"/>
                            <a:gd name="connsiteY313" fmla="*/ 248929 h 1244646"/>
                            <a:gd name="connsiteX314" fmla="*/ 1244647 w 1244646"/>
                            <a:gd name="connsiteY314" fmla="*/ 298715 h 1244646"/>
                            <a:gd name="connsiteX315" fmla="*/ 1194861 w 1244646"/>
                            <a:gd name="connsiteY315" fmla="*/ 298715 h 1244646"/>
                            <a:gd name="connsiteX316" fmla="*/ 0 w 1244646"/>
                            <a:gd name="connsiteY316" fmla="*/ 298715 h 1244646"/>
                            <a:gd name="connsiteX317" fmla="*/ 49786 w 1244646"/>
                            <a:gd name="connsiteY317" fmla="*/ 298715 h 1244646"/>
                            <a:gd name="connsiteX318" fmla="*/ 49786 w 1244646"/>
                            <a:gd name="connsiteY318" fmla="*/ 348501 h 1244646"/>
                            <a:gd name="connsiteX319" fmla="*/ 0 w 1244646"/>
                            <a:gd name="connsiteY319" fmla="*/ 348501 h 1244646"/>
                            <a:gd name="connsiteX320" fmla="*/ 49786 w 1244646"/>
                            <a:gd name="connsiteY320" fmla="*/ 298715 h 1244646"/>
                            <a:gd name="connsiteX321" fmla="*/ 99572 w 1244646"/>
                            <a:gd name="connsiteY321" fmla="*/ 298715 h 1244646"/>
                            <a:gd name="connsiteX322" fmla="*/ 99572 w 1244646"/>
                            <a:gd name="connsiteY322" fmla="*/ 348501 h 1244646"/>
                            <a:gd name="connsiteX323" fmla="*/ 49786 w 1244646"/>
                            <a:gd name="connsiteY323" fmla="*/ 348501 h 1244646"/>
                            <a:gd name="connsiteX324" fmla="*/ 99572 w 1244646"/>
                            <a:gd name="connsiteY324" fmla="*/ 298715 h 1244646"/>
                            <a:gd name="connsiteX325" fmla="*/ 149358 w 1244646"/>
                            <a:gd name="connsiteY325" fmla="*/ 298715 h 1244646"/>
                            <a:gd name="connsiteX326" fmla="*/ 149358 w 1244646"/>
                            <a:gd name="connsiteY326" fmla="*/ 348501 h 1244646"/>
                            <a:gd name="connsiteX327" fmla="*/ 99572 w 1244646"/>
                            <a:gd name="connsiteY327" fmla="*/ 348501 h 1244646"/>
                            <a:gd name="connsiteX328" fmla="*/ 149358 w 1244646"/>
                            <a:gd name="connsiteY328" fmla="*/ 298715 h 1244646"/>
                            <a:gd name="connsiteX329" fmla="*/ 199143 w 1244646"/>
                            <a:gd name="connsiteY329" fmla="*/ 298715 h 1244646"/>
                            <a:gd name="connsiteX330" fmla="*/ 199143 w 1244646"/>
                            <a:gd name="connsiteY330" fmla="*/ 348501 h 1244646"/>
                            <a:gd name="connsiteX331" fmla="*/ 149358 w 1244646"/>
                            <a:gd name="connsiteY331" fmla="*/ 348501 h 1244646"/>
                            <a:gd name="connsiteX332" fmla="*/ 199143 w 1244646"/>
                            <a:gd name="connsiteY332" fmla="*/ 298715 h 1244646"/>
                            <a:gd name="connsiteX333" fmla="*/ 248929 w 1244646"/>
                            <a:gd name="connsiteY333" fmla="*/ 298715 h 1244646"/>
                            <a:gd name="connsiteX334" fmla="*/ 248929 w 1244646"/>
                            <a:gd name="connsiteY334" fmla="*/ 348501 h 1244646"/>
                            <a:gd name="connsiteX335" fmla="*/ 199143 w 1244646"/>
                            <a:gd name="connsiteY335" fmla="*/ 348501 h 1244646"/>
                            <a:gd name="connsiteX336" fmla="*/ 248929 w 1244646"/>
                            <a:gd name="connsiteY336" fmla="*/ 298715 h 1244646"/>
                            <a:gd name="connsiteX337" fmla="*/ 298715 w 1244646"/>
                            <a:gd name="connsiteY337" fmla="*/ 298715 h 1244646"/>
                            <a:gd name="connsiteX338" fmla="*/ 298715 w 1244646"/>
                            <a:gd name="connsiteY338" fmla="*/ 348501 h 1244646"/>
                            <a:gd name="connsiteX339" fmla="*/ 248929 w 1244646"/>
                            <a:gd name="connsiteY339" fmla="*/ 348501 h 1244646"/>
                            <a:gd name="connsiteX340" fmla="*/ 298715 w 1244646"/>
                            <a:gd name="connsiteY340" fmla="*/ 298715 h 1244646"/>
                            <a:gd name="connsiteX341" fmla="*/ 348501 w 1244646"/>
                            <a:gd name="connsiteY341" fmla="*/ 298715 h 1244646"/>
                            <a:gd name="connsiteX342" fmla="*/ 348501 w 1244646"/>
                            <a:gd name="connsiteY342" fmla="*/ 348501 h 1244646"/>
                            <a:gd name="connsiteX343" fmla="*/ 298715 w 1244646"/>
                            <a:gd name="connsiteY343" fmla="*/ 348501 h 1244646"/>
                            <a:gd name="connsiteX344" fmla="*/ 398287 w 1244646"/>
                            <a:gd name="connsiteY344" fmla="*/ 298715 h 1244646"/>
                            <a:gd name="connsiteX345" fmla="*/ 448073 w 1244646"/>
                            <a:gd name="connsiteY345" fmla="*/ 298715 h 1244646"/>
                            <a:gd name="connsiteX346" fmla="*/ 448073 w 1244646"/>
                            <a:gd name="connsiteY346" fmla="*/ 348501 h 1244646"/>
                            <a:gd name="connsiteX347" fmla="*/ 398287 w 1244646"/>
                            <a:gd name="connsiteY347" fmla="*/ 348501 h 1244646"/>
                            <a:gd name="connsiteX348" fmla="*/ 497859 w 1244646"/>
                            <a:gd name="connsiteY348" fmla="*/ 298715 h 1244646"/>
                            <a:gd name="connsiteX349" fmla="*/ 547645 w 1244646"/>
                            <a:gd name="connsiteY349" fmla="*/ 298715 h 1244646"/>
                            <a:gd name="connsiteX350" fmla="*/ 547645 w 1244646"/>
                            <a:gd name="connsiteY350" fmla="*/ 348501 h 1244646"/>
                            <a:gd name="connsiteX351" fmla="*/ 497859 w 1244646"/>
                            <a:gd name="connsiteY351" fmla="*/ 348501 h 1244646"/>
                            <a:gd name="connsiteX352" fmla="*/ 597430 w 1244646"/>
                            <a:gd name="connsiteY352" fmla="*/ 298715 h 1244646"/>
                            <a:gd name="connsiteX353" fmla="*/ 647216 w 1244646"/>
                            <a:gd name="connsiteY353" fmla="*/ 298715 h 1244646"/>
                            <a:gd name="connsiteX354" fmla="*/ 647216 w 1244646"/>
                            <a:gd name="connsiteY354" fmla="*/ 348501 h 1244646"/>
                            <a:gd name="connsiteX355" fmla="*/ 597430 w 1244646"/>
                            <a:gd name="connsiteY355" fmla="*/ 348501 h 1244646"/>
                            <a:gd name="connsiteX356" fmla="*/ 697002 w 1244646"/>
                            <a:gd name="connsiteY356" fmla="*/ 298715 h 1244646"/>
                            <a:gd name="connsiteX357" fmla="*/ 746788 w 1244646"/>
                            <a:gd name="connsiteY357" fmla="*/ 298715 h 1244646"/>
                            <a:gd name="connsiteX358" fmla="*/ 746788 w 1244646"/>
                            <a:gd name="connsiteY358" fmla="*/ 348501 h 1244646"/>
                            <a:gd name="connsiteX359" fmla="*/ 697002 w 1244646"/>
                            <a:gd name="connsiteY359" fmla="*/ 348501 h 1244646"/>
                            <a:gd name="connsiteX360" fmla="*/ 796574 w 1244646"/>
                            <a:gd name="connsiteY360" fmla="*/ 298715 h 1244646"/>
                            <a:gd name="connsiteX361" fmla="*/ 846360 w 1244646"/>
                            <a:gd name="connsiteY361" fmla="*/ 298715 h 1244646"/>
                            <a:gd name="connsiteX362" fmla="*/ 846360 w 1244646"/>
                            <a:gd name="connsiteY362" fmla="*/ 348501 h 1244646"/>
                            <a:gd name="connsiteX363" fmla="*/ 796574 w 1244646"/>
                            <a:gd name="connsiteY363" fmla="*/ 348501 h 1244646"/>
                            <a:gd name="connsiteX364" fmla="*/ 896146 w 1244646"/>
                            <a:gd name="connsiteY364" fmla="*/ 298715 h 1244646"/>
                            <a:gd name="connsiteX365" fmla="*/ 945931 w 1244646"/>
                            <a:gd name="connsiteY365" fmla="*/ 298715 h 1244646"/>
                            <a:gd name="connsiteX366" fmla="*/ 945931 w 1244646"/>
                            <a:gd name="connsiteY366" fmla="*/ 348501 h 1244646"/>
                            <a:gd name="connsiteX367" fmla="*/ 896146 w 1244646"/>
                            <a:gd name="connsiteY367" fmla="*/ 348501 h 1244646"/>
                            <a:gd name="connsiteX368" fmla="*/ 945931 w 1244646"/>
                            <a:gd name="connsiteY368" fmla="*/ 298715 h 1244646"/>
                            <a:gd name="connsiteX369" fmla="*/ 995717 w 1244646"/>
                            <a:gd name="connsiteY369" fmla="*/ 298715 h 1244646"/>
                            <a:gd name="connsiteX370" fmla="*/ 995717 w 1244646"/>
                            <a:gd name="connsiteY370" fmla="*/ 348501 h 1244646"/>
                            <a:gd name="connsiteX371" fmla="*/ 945931 w 1244646"/>
                            <a:gd name="connsiteY371" fmla="*/ 348501 h 1244646"/>
                            <a:gd name="connsiteX372" fmla="*/ 995717 w 1244646"/>
                            <a:gd name="connsiteY372" fmla="*/ 298715 h 1244646"/>
                            <a:gd name="connsiteX373" fmla="*/ 1045503 w 1244646"/>
                            <a:gd name="connsiteY373" fmla="*/ 298715 h 1244646"/>
                            <a:gd name="connsiteX374" fmla="*/ 1045503 w 1244646"/>
                            <a:gd name="connsiteY374" fmla="*/ 348501 h 1244646"/>
                            <a:gd name="connsiteX375" fmla="*/ 995717 w 1244646"/>
                            <a:gd name="connsiteY375" fmla="*/ 348501 h 1244646"/>
                            <a:gd name="connsiteX376" fmla="*/ 1045503 w 1244646"/>
                            <a:gd name="connsiteY376" fmla="*/ 298715 h 1244646"/>
                            <a:gd name="connsiteX377" fmla="*/ 1095289 w 1244646"/>
                            <a:gd name="connsiteY377" fmla="*/ 298715 h 1244646"/>
                            <a:gd name="connsiteX378" fmla="*/ 1095289 w 1244646"/>
                            <a:gd name="connsiteY378" fmla="*/ 348501 h 1244646"/>
                            <a:gd name="connsiteX379" fmla="*/ 1045503 w 1244646"/>
                            <a:gd name="connsiteY379" fmla="*/ 348501 h 1244646"/>
                            <a:gd name="connsiteX380" fmla="*/ 1095289 w 1244646"/>
                            <a:gd name="connsiteY380" fmla="*/ 298715 h 1244646"/>
                            <a:gd name="connsiteX381" fmla="*/ 1145075 w 1244646"/>
                            <a:gd name="connsiteY381" fmla="*/ 298715 h 1244646"/>
                            <a:gd name="connsiteX382" fmla="*/ 1145075 w 1244646"/>
                            <a:gd name="connsiteY382" fmla="*/ 348501 h 1244646"/>
                            <a:gd name="connsiteX383" fmla="*/ 1095289 w 1244646"/>
                            <a:gd name="connsiteY383" fmla="*/ 348501 h 1244646"/>
                            <a:gd name="connsiteX384" fmla="*/ 1145075 w 1244646"/>
                            <a:gd name="connsiteY384" fmla="*/ 298715 h 1244646"/>
                            <a:gd name="connsiteX385" fmla="*/ 1194861 w 1244646"/>
                            <a:gd name="connsiteY385" fmla="*/ 298715 h 1244646"/>
                            <a:gd name="connsiteX386" fmla="*/ 1194861 w 1244646"/>
                            <a:gd name="connsiteY386" fmla="*/ 348501 h 1244646"/>
                            <a:gd name="connsiteX387" fmla="*/ 1145075 w 1244646"/>
                            <a:gd name="connsiteY387" fmla="*/ 348501 h 1244646"/>
                            <a:gd name="connsiteX388" fmla="*/ 1194861 w 1244646"/>
                            <a:gd name="connsiteY388" fmla="*/ 298715 h 1244646"/>
                            <a:gd name="connsiteX389" fmla="*/ 1244647 w 1244646"/>
                            <a:gd name="connsiteY389" fmla="*/ 298715 h 1244646"/>
                            <a:gd name="connsiteX390" fmla="*/ 1244647 w 1244646"/>
                            <a:gd name="connsiteY390" fmla="*/ 348501 h 1244646"/>
                            <a:gd name="connsiteX391" fmla="*/ 1194861 w 1244646"/>
                            <a:gd name="connsiteY391" fmla="*/ 348501 h 1244646"/>
                            <a:gd name="connsiteX392" fmla="*/ 448073 w 1244646"/>
                            <a:gd name="connsiteY392" fmla="*/ 348501 h 1244646"/>
                            <a:gd name="connsiteX393" fmla="*/ 497859 w 1244646"/>
                            <a:gd name="connsiteY393" fmla="*/ 348501 h 1244646"/>
                            <a:gd name="connsiteX394" fmla="*/ 497859 w 1244646"/>
                            <a:gd name="connsiteY394" fmla="*/ 398287 h 1244646"/>
                            <a:gd name="connsiteX395" fmla="*/ 448073 w 1244646"/>
                            <a:gd name="connsiteY395" fmla="*/ 398287 h 1244646"/>
                            <a:gd name="connsiteX396" fmla="*/ 497859 w 1244646"/>
                            <a:gd name="connsiteY396" fmla="*/ 348501 h 1244646"/>
                            <a:gd name="connsiteX397" fmla="*/ 547645 w 1244646"/>
                            <a:gd name="connsiteY397" fmla="*/ 348501 h 1244646"/>
                            <a:gd name="connsiteX398" fmla="*/ 547645 w 1244646"/>
                            <a:gd name="connsiteY398" fmla="*/ 398287 h 1244646"/>
                            <a:gd name="connsiteX399" fmla="*/ 497859 w 1244646"/>
                            <a:gd name="connsiteY399" fmla="*/ 398287 h 1244646"/>
                            <a:gd name="connsiteX400" fmla="*/ 547645 w 1244646"/>
                            <a:gd name="connsiteY400" fmla="*/ 348501 h 1244646"/>
                            <a:gd name="connsiteX401" fmla="*/ 597430 w 1244646"/>
                            <a:gd name="connsiteY401" fmla="*/ 348501 h 1244646"/>
                            <a:gd name="connsiteX402" fmla="*/ 597430 w 1244646"/>
                            <a:gd name="connsiteY402" fmla="*/ 398287 h 1244646"/>
                            <a:gd name="connsiteX403" fmla="*/ 547645 w 1244646"/>
                            <a:gd name="connsiteY403" fmla="*/ 398287 h 1244646"/>
                            <a:gd name="connsiteX404" fmla="*/ 0 w 1244646"/>
                            <a:gd name="connsiteY404" fmla="*/ 398287 h 1244646"/>
                            <a:gd name="connsiteX405" fmla="*/ 49786 w 1244646"/>
                            <a:gd name="connsiteY405" fmla="*/ 398287 h 1244646"/>
                            <a:gd name="connsiteX406" fmla="*/ 49786 w 1244646"/>
                            <a:gd name="connsiteY406" fmla="*/ 448073 h 1244646"/>
                            <a:gd name="connsiteX407" fmla="*/ 0 w 1244646"/>
                            <a:gd name="connsiteY407" fmla="*/ 448073 h 1244646"/>
                            <a:gd name="connsiteX408" fmla="*/ 49786 w 1244646"/>
                            <a:gd name="connsiteY408" fmla="*/ 398287 h 1244646"/>
                            <a:gd name="connsiteX409" fmla="*/ 99572 w 1244646"/>
                            <a:gd name="connsiteY409" fmla="*/ 398287 h 1244646"/>
                            <a:gd name="connsiteX410" fmla="*/ 99572 w 1244646"/>
                            <a:gd name="connsiteY410" fmla="*/ 448073 h 1244646"/>
                            <a:gd name="connsiteX411" fmla="*/ 49786 w 1244646"/>
                            <a:gd name="connsiteY411" fmla="*/ 448073 h 1244646"/>
                            <a:gd name="connsiteX412" fmla="*/ 99572 w 1244646"/>
                            <a:gd name="connsiteY412" fmla="*/ 398287 h 1244646"/>
                            <a:gd name="connsiteX413" fmla="*/ 149358 w 1244646"/>
                            <a:gd name="connsiteY413" fmla="*/ 398287 h 1244646"/>
                            <a:gd name="connsiteX414" fmla="*/ 149358 w 1244646"/>
                            <a:gd name="connsiteY414" fmla="*/ 448073 h 1244646"/>
                            <a:gd name="connsiteX415" fmla="*/ 99572 w 1244646"/>
                            <a:gd name="connsiteY415" fmla="*/ 448073 h 1244646"/>
                            <a:gd name="connsiteX416" fmla="*/ 149358 w 1244646"/>
                            <a:gd name="connsiteY416" fmla="*/ 398287 h 1244646"/>
                            <a:gd name="connsiteX417" fmla="*/ 199143 w 1244646"/>
                            <a:gd name="connsiteY417" fmla="*/ 398287 h 1244646"/>
                            <a:gd name="connsiteX418" fmla="*/ 199143 w 1244646"/>
                            <a:gd name="connsiteY418" fmla="*/ 448073 h 1244646"/>
                            <a:gd name="connsiteX419" fmla="*/ 149358 w 1244646"/>
                            <a:gd name="connsiteY419" fmla="*/ 448073 h 1244646"/>
                            <a:gd name="connsiteX420" fmla="*/ 199143 w 1244646"/>
                            <a:gd name="connsiteY420" fmla="*/ 398287 h 1244646"/>
                            <a:gd name="connsiteX421" fmla="*/ 248929 w 1244646"/>
                            <a:gd name="connsiteY421" fmla="*/ 398287 h 1244646"/>
                            <a:gd name="connsiteX422" fmla="*/ 248929 w 1244646"/>
                            <a:gd name="connsiteY422" fmla="*/ 448073 h 1244646"/>
                            <a:gd name="connsiteX423" fmla="*/ 199143 w 1244646"/>
                            <a:gd name="connsiteY423" fmla="*/ 448073 h 1244646"/>
                            <a:gd name="connsiteX424" fmla="*/ 298715 w 1244646"/>
                            <a:gd name="connsiteY424" fmla="*/ 398287 h 1244646"/>
                            <a:gd name="connsiteX425" fmla="*/ 348501 w 1244646"/>
                            <a:gd name="connsiteY425" fmla="*/ 398287 h 1244646"/>
                            <a:gd name="connsiteX426" fmla="*/ 348501 w 1244646"/>
                            <a:gd name="connsiteY426" fmla="*/ 448073 h 1244646"/>
                            <a:gd name="connsiteX427" fmla="*/ 298715 w 1244646"/>
                            <a:gd name="connsiteY427" fmla="*/ 448073 h 1244646"/>
                            <a:gd name="connsiteX428" fmla="*/ 348501 w 1244646"/>
                            <a:gd name="connsiteY428" fmla="*/ 398287 h 1244646"/>
                            <a:gd name="connsiteX429" fmla="*/ 398287 w 1244646"/>
                            <a:gd name="connsiteY429" fmla="*/ 398287 h 1244646"/>
                            <a:gd name="connsiteX430" fmla="*/ 398287 w 1244646"/>
                            <a:gd name="connsiteY430" fmla="*/ 448073 h 1244646"/>
                            <a:gd name="connsiteX431" fmla="*/ 348501 w 1244646"/>
                            <a:gd name="connsiteY431" fmla="*/ 448073 h 1244646"/>
                            <a:gd name="connsiteX432" fmla="*/ 398287 w 1244646"/>
                            <a:gd name="connsiteY432" fmla="*/ 398287 h 1244646"/>
                            <a:gd name="connsiteX433" fmla="*/ 448073 w 1244646"/>
                            <a:gd name="connsiteY433" fmla="*/ 398287 h 1244646"/>
                            <a:gd name="connsiteX434" fmla="*/ 448073 w 1244646"/>
                            <a:gd name="connsiteY434" fmla="*/ 448073 h 1244646"/>
                            <a:gd name="connsiteX435" fmla="*/ 398287 w 1244646"/>
                            <a:gd name="connsiteY435" fmla="*/ 448073 h 1244646"/>
                            <a:gd name="connsiteX436" fmla="*/ 448073 w 1244646"/>
                            <a:gd name="connsiteY436" fmla="*/ 398287 h 1244646"/>
                            <a:gd name="connsiteX437" fmla="*/ 497859 w 1244646"/>
                            <a:gd name="connsiteY437" fmla="*/ 398287 h 1244646"/>
                            <a:gd name="connsiteX438" fmla="*/ 497859 w 1244646"/>
                            <a:gd name="connsiteY438" fmla="*/ 448073 h 1244646"/>
                            <a:gd name="connsiteX439" fmla="*/ 448073 w 1244646"/>
                            <a:gd name="connsiteY439" fmla="*/ 448073 h 1244646"/>
                            <a:gd name="connsiteX440" fmla="*/ 547645 w 1244646"/>
                            <a:gd name="connsiteY440" fmla="*/ 398287 h 1244646"/>
                            <a:gd name="connsiteX441" fmla="*/ 597430 w 1244646"/>
                            <a:gd name="connsiteY441" fmla="*/ 398287 h 1244646"/>
                            <a:gd name="connsiteX442" fmla="*/ 597430 w 1244646"/>
                            <a:gd name="connsiteY442" fmla="*/ 448073 h 1244646"/>
                            <a:gd name="connsiteX443" fmla="*/ 547645 w 1244646"/>
                            <a:gd name="connsiteY443" fmla="*/ 448073 h 1244646"/>
                            <a:gd name="connsiteX444" fmla="*/ 647216 w 1244646"/>
                            <a:gd name="connsiteY444" fmla="*/ 398287 h 1244646"/>
                            <a:gd name="connsiteX445" fmla="*/ 697002 w 1244646"/>
                            <a:gd name="connsiteY445" fmla="*/ 398287 h 1244646"/>
                            <a:gd name="connsiteX446" fmla="*/ 697002 w 1244646"/>
                            <a:gd name="connsiteY446" fmla="*/ 448073 h 1244646"/>
                            <a:gd name="connsiteX447" fmla="*/ 647216 w 1244646"/>
                            <a:gd name="connsiteY447" fmla="*/ 448073 h 1244646"/>
                            <a:gd name="connsiteX448" fmla="*/ 697002 w 1244646"/>
                            <a:gd name="connsiteY448" fmla="*/ 398287 h 1244646"/>
                            <a:gd name="connsiteX449" fmla="*/ 746788 w 1244646"/>
                            <a:gd name="connsiteY449" fmla="*/ 398287 h 1244646"/>
                            <a:gd name="connsiteX450" fmla="*/ 746788 w 1244646"/>
                            <a:gd name="connsiteY450" fmla="*/ 448073 h 1244646"/>
                            <a:gd name="connsiteX451" fmla="*/ 697002 w 1244646"/>
                            <a:gd name="connsiteY451" fmla="*/ 448073 h 1244646"/>
                            <a:gd name="connsiteX452" fmla="*/ 796574 w 1244646"/>
                            <a:gd name="connsiteY452" fmla="*/ 398287 h 1244646"/>
                            <a:gd name="connsiteX453" fmla="*/ 846360 w 1244646"/>
                            <a:gd name="connsiteY453" fmla="*/ 398287 h 1244646"/>
                            <a:gd name="connsiteX454" fmla="*/ 846360 w 1244646"/>
                            <a:gd name="connsiteY454" fmla="*/ 448073 h 1244646"/>
                            <a:gd name="connsiteX455" fmla="*/ 796574 w 1244646"/>
                            <a:gd name="connsiteY455" fmla="*/ 448073 h 1244646"/>
                            <a:gd name="connsiteX456" fmla="*/ 846360 w 1244646"/>
                            <a:gd name="connsiteY456" fmla="*/ 398287 h 1244646"/>
                            <a:gd name="connsiteX457" fmla="*/ 896146 w 1244646"/>
                            <a:gd name="connsiteY457" fmla="*/ 398287 h 1244646"/>
                            <a:gd name="connsiteX458" fmla="*/ 896146 w 1244646"/>
                            <a:gd name="connsiteY458" fmla="*/ 448073 h 1244646"/>
                            <a:gd name="connsiteX459" fmla="*/ 846360 w 1244646"/>
                            <a:gd name="connsiteY459" fmla="*/ 448073 h 1244646"/>
                            <a:gd name="connsiteX460" fmla="*/ 945931 w 1244646"/>
                            <a:gd name="connsiteY460" fmla="*/ 398287 h 1244646"/>
                            <a:gd name="connsiteX461" fmla="*/ 995717 w 1244646"/>
                            <a:gd name="connsiteY461" fmla="*/ 398287 h 1244646"/>
                            <a:gd name="connsiteX462" fmla="*/ 995717 w 1244646"/>
                            <a:gd name="connsiteY462" fmla="*/ 448073 h 1244646"/>
                            <a:gd name="connsiteX463" fmla="*/ 945931 w 1244646"/>
                            <a:gd name="connsiteY463" fmla="*/ 448073 h 1244646"/>
                            <a:gd name="connsiteX464" fmla="*/ 1045503 w 1244646"/>
                            <a:gd name="connsiteY464" fmla="*/ 398287 h 1244646"/>
                            <a:gd name="connsiteX465" fmla="*/ 1095289 w 1244646"/>
                            <a:gd name="connsiteY465" fmla="*/ 398287 h 1244646"/>
                            <a:gd name="connsiteX466" fmla="*/ 1095289 w 1244646"/>
                            <a:gd name="connsiteY466" fmla="*/ 448073 h 1244646"/>
                            <a:gd name="connsiteX467" fmla="*/ 1045503 w 1244646"/>
                            <a:gd name="connsiteY467" fmla="*/ 448073 h 1244646"/>
                            <a:gd name="connsiteX468" fmla="*/ 1145075 w 1244646"/>
                            <a:gd name="connsiteY468" fmla="*/ 398287 h 1244646"/>
                            <a:gd name="connsiteX469" fmla="*/ 1194861 w 1244646"/>
                            <a:gd name="connsiteY469" fmla="*/ 398287 h 1244646"/>
                            <a:gd name="connsiteX470" fmla="*/ 1194861 w 1244646"/>
                            <a:gd name="connsiteY470" fmla="*/ 448073 h 1244646"/>
                            <a:gd name="connsiteX471" fmla="*/ 1145075 w 1244646"/>
                            <a:gd name="connsiteY471" fmla="*/ 448073 h 1244646"/>
                            <a:gd name="connsiteX472" fmla="*/ 49786 w 1244646"/>
                            <a:gd name="connsiteY472" fmla="*/ 448073 h 1244646"/>
                            <a:gd name="connsiteX473" fmla="*/ 99572 w 1244646"/>
                            <a:gd name="connsiteY473" fmla="*/ 448073 h 1244646"/>
                            <a:gd name="connsiteX474" fmla="*/ 99572 w 1244646"/>
                            <a:gd name="connsiteY474" fmla="*/ 497859 h 1244646"/>
                            <a:gd name="connsiteX475" fmla="*/ 49786 w 1244646"/>
                            <a:gd name="connsiteY475" fmla="*/ 497859 h 1244646"/>
                            <a:gd name="connsiteX476" fmla="*/ 248929 w 1244646"/>
                            <a:gd name="connsiteY476" fmla="*/ 448073 h 1244646"/>
                            <a:gd name="connsiteX477" fmla="*/ 298715 w 1244646"/>
                            <a:gd name="connsiteY477" fmla="*/ 448073 h 1244646"/>
                            <a:gd name="connsiteX478" fmla="*/ 298715 w 1244646"/>
                            <a:gd name="connsiteY478" fmla="*/ 497859 h 1244646"/>
                            <a:gd name="connsiteX479" fmla="*/ 248929 w 1244646"/>
                            <a:gd name="connsiteY479" fmla="*/ 497859 h 1244646"/>
                            <a:gd name="connsiteX480" fmla="*/ 348501 w 1244646"/>
                            <a:gd name="connsiteY480" fmla="*/ 448073 h 1244646"/>
                            <a:gd name="connsiteX481" fmla="*/ 398287 w 1244646"/>
                            <a:gd name="connsiteY481" fmla="*/ 448073 h 1244646"/>
                            <a:gd name="connsiteX482" fmla="*/ 398287 w 1244646"/>
                            <a:gd name="connsiteY482" fmla="*/ 497859 h 1244646"/>
                            <a:gd name="connsiteX483" fmla="*/ 348501 w 1244646"/>
                            <a:gd name="connsiteY483" fmla="*/ 497859 h 1244646"/>
                            <a:gd name="connsiteX484" fmla="*/ 398287 w 1244646"/>
                            <a:gd name="connsiteY484" fmla="*/ 448073 h 1244646"/>
                            <a:gd name="connsiteX485" fmla="*/ 448073 w 1244646"/>
                            <a:gd name="connsiteY485" fmla="*/ 448073 h 1244646"/>
                            <a:gd name="connsiteX486" fmla="*/ 448073 w 1244646"/>
                            <a:gd name="connsiteY486" fmla="*/ 497859 h 1244646"/>
                            <a:gd name="connsiteX487" fmla="*/ 398287 w 1244646"/>
                            <a:gd name="connsiteY487" fmla="*/ 497859 h 1244646"/>
                            <a:gd name="connsiteX488" fmla="*/ 497859 w 1244646"/>
                            <a:gd name="connsiteY488" fmla="*/ 448073 h 1244646"/>
                            <a:gd name="connsiteX489" fmla="*/ 547645 w 1244646"/>
                            <a:gd name="connsiteY489" fmla="*/ 448073 h 1244646"/>
                            <a:gd name="connsiteX490" fmla="*/ 547645 w 1244646"/>
                            <a:gd name="connsiteY490" fmla="*/ 497859 h 1244646"/>
                            <a:gd name="connsiteX491" fmla="*/ 497859 w 1244646"/>
                            <a:gd name="connsiteY491" fmla="*/ 497859 h 1244646"/>
                            <a:gd name="connsiteX492" fmla="*/ 597430 w 1244646"/>
                            <a:gd name="connsiteY492" fmla="*/ 448073 h 1244646"/>
                            <a:gd name="connsiteX493" fmla="*/ 647216 w 1244646"/>
                            <a:gd name="connsiteY493" fmla="*/ 448073 h 1244646"/>
                            <a:gd name="connsiteX494" fmla="*/ 647216 w 1244646"/>
                            <a:gd name="connsiteY494" fmla="*/ 497859 h 1244646"/>
                            <a:gd name="connsiteX495" fmla="*/ 597430 w 1244646"/>
                            <a:gd name="connsiteY495" fmla="*/ 497859 h 1244646"/>
                            <a:gd name="connsiteX496" fmla="*/ 647216 w 1244646"/>
                            <a:gd name="connsiteY496" fmla="*/ 448073 h 1244646"/>
                            <a:gd name="connsiteX497" fmla="*/ 697002 w 1244646"/>
                            <a:gd name="connsiteY497" fmla="*/ 448073 h 1244646"/>
                            <a:gd name="connsiteX498" fmla="*/ 697002 w 1244646"/>
                            <a:gd name="connsiteY498" fmla="*/ 497859 h 1244646"/>
                            <a:gd name="connsiteX499" fmla="*/ 647216 w 1244646"/>
                            <a:gd name="connsiteY499" fmla="*/ 497859 h 1244646"/>
                            <a:gd name="connsiteX500" fmla="*/ 796574 w 1244646"/>
                            <a:gd name="connsiteY500" fmla="*/ 448073 h 1244646"/>
                            <a:gd name="connsiteX501" fmla="*/ 846360 w 1244646"/>
                            <a:gd name="connsiteY501" fmla="*/ 448073 h 1244646"/>
                            <a:gd name="connsiteX502" fmla="*/ 846360 w 1244646"/>
                            <a:gd name="connsiteY502" fmla="*/ 497859 h 1244646"/>
                            <a:gd name="connsiteX503" fmla="*/ 796574 w 1244646"/>
                            <a:gd name="connsiteY503" fmla="*/ 497859 h 1244646"/>
                            <a:gd name="connsiteX504" fmla="*/ 846360 w 1244646"/>
                            <a:gd name="connsiteY504" fmla="*/ 448073 h 1244646"/>
                            <a:gd name="connsiteX505" fmla="*/ 896146 w 1244646"/>
                            <a:gd name="connsiteY505" fmla="*/ 448073 h 1244646"/>
                            <a:gd name="connsiteX506" fmla="*/ 896146 w 1244646"/>
                            <a:gd name="connsiteY506" fmla="*/ 497859 h 1244646"/>
                            <a:gd name="connsiteX507" fmla="*/ 846360 w 1244646"/>
                            <a:gd name="connsiteY507" fmla="*/ 497859 h 1244646"/>
                            <a:gd name="connsiteX508" fmla="*/ 945931 w 1244646"/>
                            <a:gd name="connsiteY508" fmla="*/ 448073 h 1244646"/>
                            <a:gd name="connsiteX509" fmla="*/ 995717 w 1244646"/>
                            <a:gd name="connsiteY509" fmla="*/ 448073 h 1244646"/>
                            <a:gd name="connsiteX510" fmla="*/ 995717 w 1244646"/>
                            <a:gd name="connsiteY510" fmla="*/ 497859 h 1244646"/>
                            <a:gd name="connsiteX511" fmla="*/ 945931 w 1244646"/>
                            <a:gd name="connsiteY511" fmla="*/ 497859 h 1244646"/>
                            <a:gd name="connsiteX512" fmla="*/ 1145075 w 1244646"/>
                            <a:gd name="connsiteY512" fmla="*/ 448073 h 1244646"/>
                            <a:gd name="connsiteX513" fmla="*/ 1194861 w 1244646"/>
                            <a:gd name="connsiteY513" fmla="*/ 448073 h 1244646"/>
                            <a:gd name="connsiteX514" fmla="*/ 1194861 w 1244646"/>
                            <a:gd name="connsiteY514" fmla="*/ 497859 h 1244646"/>
                            <a:gd name="connsiteX515" fmla="*/ 1145075 w 1244646"/>
                            <a:gd name="connsiteY515" fmla="*/ 497859 h 1244646"/>
                            <a:gd name="connsiteX516" fmla="*/ 0 w 1244646"/>
                            <a:gd name="connsiteY516" fmla="*/ 497859 h 1244646"/>
                            <a:gd name="connsiteX517" fmla="*/ 49786 w 1244646"/>
                            <a:gd name="connsiteY517" fmla="*/ 497859 h 1244646"/>
                            <a:gd name="connsiteX518" fmla="*/ 49786 w 1244646"/>
                            <a:gd name="connsiteY518" fmla="*/ 547645 h 1244646"/>
                            <a:gd name="connsiteX519" fmla="*/ 0 w 1244646"/>
                            <a:gd name="connsiteY519" fmla="*/ 547645 h 1244646"/>
                            <a:gd name="connsiteX520" fmla="*/ 49786 w 1244646"/>
                            <a:gd name="connsiteY520" fmla="*/ 497859 h 1244646"/>
                            <a:gd name="connsiteX521" fmla="*/ 99572 w 1244646"/>
                            <a:gd name="connsiteY521" fmla="*/ 497859 h 1244646"/>
                            <a:gd name="connsiteX522" fmla="*/ 99572 w 1244646"/>
                            <a:gd name="connsiteY522" fmla="*/ 547645 h 1244646"/>
                            <a:gd name="connsiteX523" fmla="*/ 49786 w 1244646"/>
                            <a:gd name="connsiteY523" fmla="*/ 547645 h 1244646"/>
                            <a:gd name="connsiteX524" fmla="*/ 149358 w 1244646"/>
                            <a:gd name="connsiteY524" fmla="*/ 497859 h 1244646"/>
                            <a:gd name="connsiteX525" fmla="*/ 199143 w 1244646"/>
                            <a:gd name="connsiteY525" fmla="*/ 497859 h 1244646"/>
                            <a:gd name="connsiteX526" fmla="*/ 199143 w 1244646"/>
                            <a:gd name="connsiteY526" fmla="*/ 547645 h 1244646"/>
                            <a:gd name="connsiteX527" fmla="*/ 149358 w 1244646"/>
                            <a:gd name="connsiteY527" fmla="*/ 547645 h 1244646"/>
                            <a:gd name="connsiteX528" fmla="*/ 199143 w 1244646"/>
                            <a:gd name="connsiteY528" fmla="*/ 497859 h 1244646"/>
                            <a:gd name="connsiteX529" fmla="*/ 248929 w 1244646"/>
                            <a:gd name="connsiteY529" fmla="*/ 497859 h 1244646"/>
                            <a:gd name="connsiteX530" fmla="*/ 248929 w 1244646"/>
                            <a:gd name="connsiteY530" fmla="*/ 547645 h 1244646"/>
                            <a:gd name="connsiteX531" fmla="*/ 199143 w 1244646"/>
                            <a:gd name="connsiteY531" fmla="*/ 547645 h 1244646"/>
                            <a:gd name="connsiteX532" fmla="*/ 248929 w 1244646"/>
                            <a:gd name="connsiteY532" fmla="*/ 497859 h 1244646"/>
                            <a:gd name="connsiteX533" fmla="*/ 298715 w 1244646"/>
                            <a:gd name="connsiteY533" fmla="*/ 497859 h 1244646"/>
                            <a:gd name="connsiteX534" fmla="*/ 298715 w 1244646"/>
                            <a:gd name="connsiteY534" fmla="*/ 547645 h 1244646"/>
                            <a:gd name="connsiteX535" fmla="*/ 248929 w 1244646"/>
                            <a:gd name="connsiteY535" fmla="*/ 547645 h 1244646"/>
                            <a:gd name="connsiteX536" fmla="*/ 298715 w 1244646"/>
                            <a:gd name="connsiteY536" fmla="*/ 497859 h 1244646"/>
                            <a:gd name="connsiteX537" fmla="*/ 348501 w 1244646"/>
                            <a:gd name="connsiteY537" fmla="*/ 497859 h 1244646"/>
                            <a:gd name="connsiteX538" fmla="*/ 348501 w 1244646"/>
                            <a:gd name="connsiteY538" fmla="*/ 547645 h 1244646"/>
                            <a:gd name="connsiteX539" fmla="*/ 298715 w 1244646"/>
                            <a:gd name="connsiteY539" fmla="*/ 547645 h 1244646"/>
                            <a:gd name="connsiteX540" fmla="*/ 497859 w 1244646"/>
                            <a:gd name="connsiteY540" fmla="*/ 497859 h 1244646"/>
                            <a:gd name="connsiteX541" fmla="*/ 547645 w 1244646"/>
                            <a:gd name="connsiteY541" fmla="*/ 497859 h 1244646"/>
                            <a:gd name="connsiteX542" fmla="*/ 547645 w 1244646"/>
                            <a:gd name="connsiteY542" fmla="*/ 547645 h 1244646"/>
                            <a:gd name="connsiteX543" fmla="*/ 497859 w 1244646"/>
                            <a:gd name="connsiteY543" fmla="*/ 547645 h 1244646"/>
                            <a:gd name="connsiteX544" fmla="*/ 746788 w 1244646"/>
                            <a:gd name="connsiteY544" fmla="*/ 497859 h 1244646"/>
                            <a:gd name="connsiteX545" fmla="*/ 796574 w 1244646"/>
                            <a:gd name="connsiteY545" fmla="*/ 497859 h 1244646"/>
                            <a:gd name="connsiteX546" fmla="*/ 796574 w 1244646"/>
                            <a:gd name="connsiteY546" fmla="*/ 547645 h 1244646"/>
                            <a:gd name="connsiteX547" fmla="*/ 746788 w 1244646"/>
                            <a:gd name="connsiteY547" fmla="*/ 547645 h 1244646"/>
                            <a:gd name="connsiteX548" fmla="*/ 846360 w 1244646"/>
                            <a:gd name="connsiteY548" fmla="*/ 497859 h 1244646"/>
                            <a:gd name="connsiteX549" fmla="*/ 896146 w 1244646"/>
                            <a:gd name="connsiteY549" fmla="*/ 497859 h 1244646"/>
                            <a:gd name="connsiteX550" fmla="*/ 896146 w 1244646"/>
                            <a:gd name="connsiteY550" fmla="*/ 547645 h 1244646"/>
                            <a:gd name="connsiteX551" fmla="*/ 846360 w 1244646"/>
                            <a:gd name="connsiteY551" fmla="*/ 547645 h 1244646"/>
                            <a:gd name="connsiteX552" fmla="*/ 896146 w 1244646"/>
                            <a:gd name="connsiteY552" fmla="*/ 497859 h 1244646"/>
                            <a:gd name="connsiteX553" fmla="*/ 945931 w 1244646"/>
                            <a:gd name="connsiteY553" fmla="*/ 497859 h 1244646"/>
                            <a:gd name="connsiteX554" fmla="*/ 945931 w 1244646"/>
                            <a:gd name="connsiteY554" fmla="*/ 547645 h 1244646"/>
                            <a:gd name="connsiteX555" fmla="*/ 896146 w 1244646"/>
                            <a:gd name="connsiteY555" fmla="*/ 547645 h 1244646"/>
                            <a:gd name="connsiteX556" fmla="*/ 945931 w 1244646"/>
                            <a:gd name="connsiteY556" fmla="*/ 497859 h 1244646"/>
                            <a:gd name="connsiteX557" fmla="*/ 995717 w 1244646"/>
                            <a:gd name="connsiteY557" fmla="*/ 497859 h 1244646"/>
                            <a:gd name="connsiteX558" fmla="*/ 995717 w 1244646"/>
                            <a:gd name="connsiteY558" fmla="*/ 547645 h 1244646"/>
                            <a:gd name="connsiteX559" fmla="*/ 945931 w 1244646"/>
                            <a:gd name="connsiteY559" fmla="*/ 547645 h 1244646"/>
                            <a:gd name="connsiteX560" fmla="*/ 995717 w 1244646"/>
                            <a:gd name="connsiteY560" fmla="*/ 497859 h 1244646"/>
                            <a:gd name="connsiteX561" fmla="*/ 1045503 w 1244646"/>
                            <a:gd name="connsiteY561" fmla="*/ 497859 h 1244646"/>
                            <a:gd name="connsiteX562" fmla="*/ 1045503 w 1244646"/>
                            <a:gd name="connsiteY562" fmla="*/ 547645 h 1244646"/>
                            <a:gd name="connsiteX563" fmla="*/ 995717 w 1244646"/>
                            <a:gd name="connsiteY563" fmla="*/ 547645 h 1244646"/>
                            <a:gd name="connsiteX564" fmla="*/ 1045503 w 1244646"/>
                            <a:gd name="connsiteY564" fmla="*/ 497859 h 1244646"/>
                            <a:gd name="connsiteX565" fmla="*/ 1095289 w 1244646"/>
                            <a:gd name="connsiteY565" fmla="*/ 497859 h 1244646"/>
                            <a:gd name="connsiteX566" fmla="*/ 1095289 w 1244646"/>
                            <a:gd name="connsiteY566" fmla="*/ 547645 h 1244646"/>
                            <a:gd name="connsiteX567" fmla="*/ 1045503 w 1244646"/>
                            <a:gd name="connsiteY567" fmla="*/ 547645 h 1244646"/>
                            <a:gd name="connsiteX568" fmla="*/ 1145075 w 1244646"/>
                            <a:gd name="connsiteY568" fmla="*/ 497859 h 1244646"/>
                            <a:gd name="connsiteX569" fmla="*/ 1194861 w 1244646"/>
                            <a:gd name="connsiteY569" fmla="*/ 497859 h 1244646"/>
                            <a:gd name="connsiteX570" fmla="*/ 1194861 w 1244646"/>
                            <a:gd name="connsiteY570" fmla="*/ 547645 h 1244646"/>
                            <a:gd name="connsiteX571" fmla="*/ 1145075 w 1244646"/>
                            <a:gd name="connsiteY571" fmla="*/ 547645 h 1244646"/>
                            <a:gd name="connsiteX572" fmla="*/ 1194861 w 1244646"/>
                            <a:gd name="connsiteY572" fmla="*/ 497859 h 1244646"/>
                            <a:gd name="connsiteX573" fmla="*/ 1244647 w 1244646"/>
                            <a:gd name="connsiteY573" fmla="*/ 497859 h 1244646"/>
                            <a:gd name="connsiteX574" fmla="*/ 1244647 w 1244646"/>
                            <a:gd name="connsiteY574" fmla="*/ 547645 h 1244646"/>
                            <a:gd name="connsiteX575" fmla="*/ 1194861 w 1244646"/>
                            <a:gd name="connsiteY575" fmla="*/ 547645 h 1244646"/>
                            <a:gd name="connsiteX576" fmla="*/ 149358 w 1244646"/>
                            <a:gd name="connsiteY576" fmla="*/ 547645 h 1244646"/>
                            <a:gd name="connsiteX577" fmla="*/ 199143 w 1244646"/>
                            <a:gd name="connsiteY577" fmla="*/ 547645 h 1244646"/>
                            <a:gd name="connsiteX578" fmla="*/ 199143 w 1244646"/>
                            <a:gd name="connsiteY578" fmla="*/ 597430 h 1244646"/>
                            <a:gd name="connsiteX579" fmla="*/ 149358 w 1244646"/>
                            <a:gd name="connsiteY579" fmla="*/ 597430 h 1244646"/>
                            <a:gd name="connsiteX580" fmla="*/ 199143 w 1244646"/>
                            <a:gd name="connsiteY580" fmla="*/ 547645 h 1244646"/>
                            <a:gd name="connsiteX581" fmla="*/ 248929 w 1244646"/>
                            <a:gd name="connsiteY581" fmla="*/ 547645 h 1244646"/>
                            <a:gd name="connsiteX582" fmla="*/ 248929 w 1244646"/>
                            <a:gd name="connsiteY582" fmla="*/ 597430 h 1244646"/>
                            <a:gd name="connsiteX583" fmla="*/ 199143 w 1244646"/>
                            <a:gd name="connsiteY583" fmla="*/ 597430 h 1244646"/>
                            <a:gd name="connsiteX584" fmla="*/ 248929 w 1244646"/>
                            <a:gd name="connsiteY584" fmla="*/ 547645 h 1244646"/>
                            <a:gd name="connsiteX585" fmla="*/ 298715 w 1244646"/>
                            <a:gd name="connsiteY585" fmla="*/ 547645 h 1244646"/>
                            <a:gd name="connsiteX586" fmla="*/ 298715 w 1244646"/>
                            <a:gd name="connsiteY586" fmla="*/ 597430 h 1244646"/>
                            <a:gd name="connsiteX587" fmla="*/ 248929 w 1244646"/>
                            <a:gd name="connsiteY587" fmla="*/ 597430 h 1244646"/>
                            <a:gd name="connsiteX588" fmla="*/ 348501 w 1244646"/>
                            <a:gd name="connsiteY588" fmla="*/ 547645 h 1244646"/>
                            <a:gd name="connsiteX589" fmla="*/ 398287 w 1244646"/>
                            <a:gd name="connsiteY589" fmla="*/ 547645 h 1244646"/>
                            <a:gd name="connsiteX590" fmla="*/ 398287 w 1244646"/>
                            <a:gd name="connsiteY590" fmla="*/ 597430 h 1244646"/>
                            <a:gd name="connsiteX591" fmla="*/ 348501 w 1244646"/>
                            <a:gd name="connsiteY591" fmla="*/ 597430 h 1244646"/>
                            <a:gd name="connsiteX592" fmla="*/ 597430 w 1244646"/>
                            <a:gd name="connsiteY592" fmla="*/ 547645 h 1244646"/>
                            <a:gd name="connsiteX593" fmla="*/ 647216 w 1244646"/>
                            <a:gd name="connsiteY593" fmla="*/ 547645 h 1244646"/>
                            <a:gd name="connsiteX594" fmla="*/ 647216 w 1244646"/>
                            <a:gd name="connsiteY594" fmla="*/ 597430 h 1244646"/>
                            <a:gd name="connsiteX595" fmla="*/ 597430 w 1244646"/>
                            <a:gd name="connsiteY595" fmla="*/ 597430 h 1244646"/>
                            <a:gd name="connsiteX596" fmla="*/ 697002 w 1244646"/>
                            <a:gd name="connsiteY596" fmla="*/ 547645 h 1244646"/>
                            <a:gd name="connsiteX597" fmla="*/ 746788 w 1244646"/>
                            <a:gd name="connsiteY597" fmla="*/ 547645 h 1244646"/>
                            <a:gd name="connsiteX598" fmla="*/ 746788 w 1244646"/>
                            <a:gd name="connsiteY598" fmla="*/ 597430 h 1244646"/>
                            <a:gd name="connsiteX599" fmla="*/ 697002 w 1244646"/>
                            <a:gd name="connsiteY599" fmla="*/ 597430 h 1244646"/>
                            <a:gd name="connsiteX600" fmla="*/ 796574 w 1244646"/>
                            <a:gd name="connsiteY600" fmla="*/ 547645 h 1244646"/>
                            <a:gd name="connsiteX601" fmla="*/ 846360 w 1244646"/>
                            <a:gd name="connsiteY601" fmla="*/ 547645 h 1244646"/>
                            <a:gd name="connsiteX602" fmla="*/ 846360 w 1244646"/>
                            <a:gd name="connsiteY602" fmla="*/ 597430 h 1244646"/>
                            <a:gd name="connsiteX603" fmla="*/ 796574 w 1244646"/>
                            <a:gd name="connsiteY603" fmla="*/ 597430 h 1244646"/>
                            <a:gd name="connsiteX604" fmla="*/ 846360 w 1244646"/>
                            <a:gd name="connsiteY604" fmla="*/ 547645 h 1244646"/>
                            <a:gd name="connsiteX605" fmla="*/ 896146 w 1244646"/>
                            <a:gd name="connsiteY605" fmla="*/ 547645 h 1244646"/>
                            <a:gd name="connsiteX606" fmla="*/ 896146 w 1244646"/>
                            <a:gd name="connsiteY606" fmla="*/ 597430 h 1244646"/>
                            <a:gd name="connsiteX607" fmla="*/ 846360 w 1244646"/>
                            <a:gd name="connsiteY607" fmla="*/ 597430 h 1244646"/>
                            <a:gd name="connsiteX608" fmla="*/ 945931 w 1244646"/>
                            <a:gd name="connsiteY608" fmla="*/ 547645 h 1244646"/>
                            <a:gd name="connsiteX609" fmla="*/ 995717 w 1244646"/>
                            <a:gd name="connsiteY609" fmla="*/ 547645 h 1244646"/>
                            <a:gd name="connsiteX610" fmla="*/ 995717 w 1244646"/>
                            <a:gd name="connsiteY610" fmla="*/ 597430 h 1244646"/>
                            <a:gd name="connsiteX611" fmla="*/ 945931 w 1244646"/>
                            <a:gd name="connsiteY611" fmla="*/ 597430 h 1244646"/>
                            <a:gd name="connsiteX612" fmla="*/ 1194861 w 1244646"/>
                            <a:gd name="connsiteY612" fmla="*/ 547645 h 1244646"/>
                            <a:gd name="connsiteX613" fmla="*/ 1244647 w 1244646"/>
                            <a:gd name="connsiteY613" fmla="*/ 547645 h 1244646"/>
                            <a:gd name="connsiteX614" fmla="*/ 1244647 w 1244646"/>
                            <a:gd name="connsiteY614" fmla="*/ 597430 h 1244646"/>
                            <a:gd name="connsiteX615" fmla="*/ 1194861 w 1244646"/>
                            <a:gd name="connsiteY615" fmla="*/ 597430 h 1244646"/>
                            <a:gd name="connsiteX616" fmla="*/ 0 w 1244646"/>
                            <a:gd name="connsiteY616" fmla="*/ 597430 h 1244646"/>
                            <a:gd name="connsiteX617" fmla="*/ 49786 w 1244646"/>
                            <a:gd name="connsiteY617" fmla="*/ 597430 h 1244646"/>
                            <a:gd name="connsiteX618" fmla="*/ 49786 w 1244646"/>
                            <a:gd name="connsiteY618" fmla="*/ 647216 h 1244646"/>
                            <a:gd name="connsiteX619" fmla="*/ 0 w 1244646"/>
                            <a:gd name="connsiteY619" fmla="*/ 647216 h 1244646"/>
                            <a:gd name="connsiteX620" fmla="*/ 199143 w 1244646"/>
                            <a:gd name="connsiteY620" fmla="*/ 597430 h 1244646"/>
                            <a:gd name="connsiteX621" fmla="*/ 248929 w 1244646"/>
                            <a:gd name="connsiteY621" fmla="*/ 597430 h 1244646"/>
                            <a:gd name="connsiteX622" fmla="*/ 248929 w 1244646"/>
                            <a:gd name="connsiteY622" fmla="*/ 647216 h 1244646"/>
                            <a:gd name="connsiteX623" fmla="*/ 199143 w 1244646"/>
                            <a:gd name="connsiteY623" fmla="*/ 647216 h 1244646"/>
                            <a:gd name="connsiteX624" fmla="*/ 248929 w 1244646"/>
                            <a:gd name="connsiteY624" fmla="*/ 597430 h 1244646"/>
                            <a:gd name="connsiteX625" fmla="*/ 298715 w 1244646"/>
                            <a:gd name="connsiteY625" fmla="*/ 597430 h 1244646"/>
                            <a:gd name="connsiteX626" fmla="*/ 298715 w 1244646"/>
                            <a:gd name="connsiteY626" fmla="*/ 647216 h 1244646"/>
                            <a:gd name="connsiteX627" fmla="*/ 248929 w 1244646"/>
                            <a:gd name="connsiteY627" fmla="*/ 647216 h 1244646"/>
                            <a:gd name="connsiteX628" fmla="*/ 298715 w 1244646"/>
                            <a:gd name="connsiteY628" fmla="*/ 597430 h 1244646"/>
                            <a:gd name="connsiteX629" fmla="*/ 348501 w 1244646"/>
                            <a:gd name="connsiteY629" fmla="*/ 597430 h 1244646"/>
                            <a:gd name="connsiteX630" fmla="*/ 348501 w 1244646"/>
                            <a:gd name="connsiteY630" fmla="*/ 647216 h 1244646"/>
                            <a:gd name="connsiteX631" fmla="*/ 298715 w 1244646"/>
                            <a:gd name="connsiteY631" fmla="*/ 647216 h 1244646"/>
                            <a:gd name="connsiteX632" fmla="*/ 348501 w 1244646"/>
                            <a:gd name="connsiteY632" fmla="*/ 597430 h 1244646"/>
                            <a:gd name="connsiteX633" fmla="*/ 398287 w 1244646"/>
                            <a:gd name="connsiteY633" fmla="*/ 597430 h 1244646"/>
                            <a:gd name="connsiteX634" fmla="*/ 398287 w 1244646"/>
                            <a:gd name="connsiteY634" fmla="*/ 647216 h 1244646"/>
                            <a:gd name="connsiteX635" fmla="*/ 348501 w 1244646"/>
                            <a:gd name="connsiteY635" fmla="*/ 647216 h 1244646"/>
                            <a:gd name="connsiteX636" fmla="*/ 448073 w 1244646"/>
                            <a:gd name="connsiteY636" fmla="*/ 597430 h 1244646"/>
                            <a:gd name="connsiteX637" fmla="*/ 497859 w 1244646"/>
                            <a:gd name="connsiteY637" fmla="*/ 597430 h 1244646"/>
                            <a:gd name="connsiteX638" fmla="*/ 497859 w 1244646"/>
                            <a:gd name="connsiteY638" fmla="*/ 647216 h 1244646"/>
                            <a:gd name="connsiteX639" fmla="*/ 448073 w 1244646"/>
                            <a:gd name="connsiteY639" fmla="*/ 647216 h 1244646"/>
                            <a:gd name="connsiteX640" fmla="*/ 497859 w 1244646"/>
                            <a:gd name="connsiteY640" fmla="*/ 597430 h 1244646"/>
                            <a:gd name="connsiteX641" fmla="*/ 547645 w 1244646"/>
                            <a:gd name="connsiteY641" fmla="*/ 597430 h 1244646"/>
                            <a:gd name="connsiteX642" fmla="*/ 547645 w 1244646"/>
                            <a:gd name="connsiteY642" fmla="*/ 647216 h 1244646"/>
                            <a:gd name="connsiteX643" fmla="*/ 497859 w 1244646"/>
                            <a:gd name="connsiteY643" fmla="*/ 647216 h 1244646"/>
                            <a:gd name="connsiteX644" fmla="*/ 597430 w 1244646"/>
                            <a:gd name="connsiteY644" fmla="*/ 597430 h 1244646"/>
                            <a:gd name="connsiteX645" fmla="*/ 647216 w 1244646"/>
                            <a:gd name="connsiteY645" fmla="*/ 597430 h 1244646"/>
                            <a:gd name="connsiteX646" fmla="*/ 647216 w 1244646"/>
                            <a:gd name="connsiteY646" fmla="*/ 647216 h 1244646"/>
                            <a:gd name="connsiteX647" fmla="*/ 597430 w 1244646"/>
                            <a:gd name="connsiteY647" fmla="*/ 647216 h 1244646"/>
                            <a:gd name="connsiteX648" fmla="*/ 647216 w 1244646"/>
                            <a:gd name="connsiteY648" fmla="*/ 597430 h 1244646"/>
                            <a:gd name="connsiteX649" fmla="*/ 697002 w 1244646"/>
                            <a:gd name="connsiteY649" fmla="*/ 597430 h 1244646"/>
                            <a:gd name="connsiteX650" fmla="*/ 697002 w 1244646"/>
                            <a:gd name="connsiteY650" fmla="*/ 647216 h 1244646"/>
                            <a:gd name="connsiteX651" fmla="*/ 647216 w 1244646"/>
                            <a:gd name="connsiteY651" fmla="*/ 647216 h 1244646"/>
                            <a:gd name="connsiteX652" fmla="*/ 697002 w 1244646"/>
                            <a:gd name="connsiteY652" fmla="*/ 597430 h 1244646"/>
                            <a:gd name="connsiteX653" fmla="*/ 746788 w 1244646"/>
                            <a:gd name="connsiteY653" fmla="*/ 597430 h 1244646"/>
                            <a:gd name="connsiteX654" fmla="*/ 746788 w 1244646"/>
                            <a:gd name="connsiteY654" fmla="*/ 647216 h 1244646"/>
                            <a:gd name="connsiteX655" fmla="*/ 697002 w 1244646"/>
                            <a:gd name="connsiteY655" fmla="*/ 647216 h 1244646"/>
                            <a:gd name="connsiteX656" fmla="*/ 846360 w 1244646"/>
                            <a:gd name="connsiteY656" fmla="*/ 597430 h 1244646"/>
                            <a:gd name="connsiteX657" fmla="*/ 896146 w 1244646"/>
                            <a:gd name="connsiteY657" fmla="*/ 597430 h 1244646"/>
                            <a:gd name="connsiteX658" fmla="*/ 896146 w 1244646"/>
                            <a:gd name="connsiteY658" fmla="*/ 647216 h 1244646"/>
                            <a:gd name="connsiteX659" fmla="*/ 846360 w 1244646"/>
                            <a:gd name="connsiteY659" fmla="*/ 647216 h 1244646"/>
                            <a:gd name="connsiteX660" fmla="*/ 896146 w 1244646"/>
                            <a:gd name="connsiteY660" fmla="*/ 597430 h 1244646"/>
                            <a:gd name="connsiteX661" fmla="*/ 945931 w 1244646"/>
                            <a:gd name="connsiteY661" fmla="*/ 597430 h 1244646"/>
                            <a:gd name="connsiteX662" fmla="*/ 945931 w 1244646"/>
                            <a:gd name="connsiteY662" fmla="*/ 647216 h 1244646"/>
                            <a:gd name="connsiteX663" fmla="*/ 896146 w 1244646"/>
                            <a:gd name="connsiteY663" fmla="*/ 647216 h 1244646"/>
                            <a:gd name="connsiteX664" fmla="*/ 945931 w 1244646"/>
                            <a:gd name="connsiteY664" fmla="*/ 597430 h 1244646"/>
                            <a:gd name="connsiteX665" fmla="*/ 995717 w 1244646"/>
                            <a:gd name="connsiteY665" fmla="*/ 597430 h 1244646"/>
                            <a:gd name="connsiteX666" fmla="*/ 995717 w 1244646"/>
                            <a:gd name="connsiteY666" fmla="*/ 647216 h 1244646"/>
                            <a:gd name="connsiteX667" fmla="*/ 945931 w 1244646"/>
                            <a:gd name="connsiteY667" fmla="*/ 647216 h 1244646"/>
                            <a:gd name="connsiteX668" fmla="*/ 995717 w 1244646"/>
                            <a:gd name="connsiteY668" fmla="*/ 597430 h 1244646"/>
                            <a:gd name="connsiteX669" fmla="*/ 1045503 w 1244646"/>
                            <a:gd name="connsiteY669" fmla="*/ 597430 h 1244646"/>
                            <a:gd name="connsiteX670" fmla="*/ 1045503 w 1244646"/>
                            <a:gd name="connsiteY670" fmla="*/ 647216 h 1244646"/>
                            <a:gd name="connsiteX671" fmla="*/ 995717 w 1244646"/>
                            <a:gd name="connsiteY671" fmla="*/ 647216 h 1244646"/>
                            <a:gd name="connsiteX672" fmla="*/ 1095289 w 1244646"/>
                            <a:gd name="connsiteY672" fmla="*/ 597430 h 1244646"/>
                            <a:gd name="connsiteX673" fmla="*/ 1145075 w 1244646"/>
                            <a:gd name="connsiteY673" fmla="*/ 597430 h 1244646"/>
                            <a:gd name="connsiteX674" fmla="*/ 1145075 w 1244646"/>
                            <a:gd name="connsiteY674" fmla="*/ 647216 h 1244646"/>
                            <a:gd name="connsiteX675" fmla="*/ 1095289 w 1244646"/>
                            <a:gd name="connsiteY675" fmla="*/ 647216 h 1244646"/>
                            <a:gd name="connsiteX676" fmla="*/ 1145075 w 1244646"/>
                            <a:gd name="connsiteY676" fmla="*/ 597430 h 1244646"/>
                            <a:gd name="connsiteX677" fmla="*/ 1194861 w 1244646"/>
                            <a:gd name="connsiteY677" fmla="*/ 597430 h 1244646"/>
                            <a:gd name="connsiteX678" fmla="*/ 1194861 w 1244646"/>
                            <a:gd name="connsiteY678" fmla="*/ 647216 h 1244646"/>
                            <a:gd name="connsiteX679" fmla="*/ 1145075 w 1244646"/>
                            <a:gd name="connsiteY679" fmla="*/ 647216 h 1244646"/>
                            <a:gd name="connsiteX680" fmla="*/ 1194861 w 1244646"/>
                            <a:gd name="connsiteY680" fmla="*/ 597430 h 1244646"/>
                            <a:gd name="connsiteX681" fmla="*/ 1244647 w 1244646"/>
                            <a:gd name="connsiteY681" fmla="*/ 597430 h 1244646"/>
                            <a:gd name="connsiteX682" fmla="*/ 1244647 w 1244646"/>
                            <a:gd name="connsiteY682" fmla="*/ 647216 h 1244646"/>
                            <a:gd name="connsiteX683" fmla="*/ 1194861 w 1244646"/>
                            <a:gd name="connsiteY683" fmla="*/ 647216 h 1244646"/>
                            <a:gd name="connsiteX684" fmla="*/ 0 w 1244646"/>
                            <a:gd name="connsiteY684" fmla="*/ 647216 h 1244646"/>
                            <a:gd name="connsiteX685" fmla="*/ 49786 w 1244646"/>
                            <a:gd name="connsiteY685" fmla="*/ 647216 h 1244646"/>
                            <a:gd name="connsiteX686" fmla="*/ 49786 w 1244646"/>
                            <a:gd name="connsiteY686" fmla="*/ 697002 h 1244646"/>
                            <a:gd name="connsiteX687" fmla="*/ 0 w 1244646"/>
                            <a:gd name="connsiteY687" fmla="*/ 697002 h 1244646"/>
                            <a:gd name="connsiteX688" fmla="*/ 99572 w 1244646"/>
                            <a:gd name="connsiteY688" fmla="*/ 647216 h 1244646"/>
                            <a:gd name="connsiteX689" fmla="*/ 149358 w 1244646"/>
                            <a:gd name="connsiteY689" fmla="*/ 647216 h 1244646"/>
                            <a:gd name="connsiteX690" fmla="*/ 149358 w 1244646"/>
                            <a:gd name="connsiteY690" fmla="*/ 697002 h 1244646"/>
                            <a:gd name="connsiteX691" fmla="*/ 99572 w 1244646"/>
                            <a:gd name="connsiteY691" fmla="*/ 697002 h 1244646"/>
                            <a:gd name="connsiteX692" fmla="*/ 149358 w 1244646"/>
                            <a:gd name="connsiteY692" fmla="*/ 647216 h 1244646"/>
                            <a:gd name="connsiteX693" fmla="*/ 199143 w 1244646"/>
                            <a:gd name="connsiteY693" fmla="*/ 647216 h 1244646"/>
                            <a:gd name="connsiteX694" fmla="*/ 199143 w 1244646"/>
                            <a:gd name="connsiteY694" fmla="*/ 697002 h 1244646"/>
                            <a:gd name="connsiteX695" fmla="*/ 149358 w 1244646"/>
                            <a:gd name="connsiteY695" fmla="*/ 697002 h 1244646"/>
                            <a:gd name="connsiteX696" fmla="*/ 199143 w 1244646"/>
                            <a:gd name="connsiteY696" fmla="*/ 647216 h 1244646"/>
                            <a:gd name="connsiteX697" fmla="*/ 248929 w 1244646"/>
                            <a:gd name="connsiteY697" fmla="*/ 647216 h 1244646"/>
                            <a:gd name="connsiteX698" fmla="*/ 248929 w 1244646"/>
                            <a:gd name="connsiteY698" fmla="*/ 697002 h 1244646"/>
                            <a:gd name="connsiteX699" fmla="*/ 199143 w 1244646"/>
                            <a:gd name="connsiteY699" fmla="*/ 697002 h 1244646"/>
                            <a:gd name="connsiteX700" fmla="*/ 248929 w 1244646"/>
                            <a:gd name="connsiteY700" fmla="*/ 647216 h 1244646"/>
                            <a:gd name="connsiteX701" fmla="*/ 298715 w 1244646"/>
                            <a:gd name="connsiteY701" fmla="*/ 647216 h 1244646"/>
                            <a:gd name="connsiteX702" fmla="*/ 298715 w 1244646"/>
                            <a:gd name="connsiteY702" fmla="*/ 697002 h 1244646"/>
                            <a:gd name="connsiteX703" fmla="*/ 248929 w 1244646"/>
                            <a:gd name="connsiteY703" fmla="*/ 697002 h 1244646"/>
                            <a:gd name="connsiteX704" fmla="*/ 647216 w 1244646"/>
                            <a:gd name="connsiteY704" fmla="*/ 647216 h 1244646"/>
                            <a:gd name="connsiteX705" fmla="*/ 697002 w 1244646"/>
                            <a:gd name="connsiteY705" fmla="*/ 647216 h 1244646"/>
                            <a:gd name="connsiteX706" fmla="*/ 697002 w 1244646"/>
                            <a:gd name="connsiteY706" fmla="*/ 697002 h 1244646"/>
                            <a:gd name="connsiteX707" fmla="*/ 647216 w 1244646"/>
                            <a:gd name="connsiteY707" fmla="*/ 697002 h 1244646"/>
                            <a:gd name="connsiteX708" fmla="*/ 796574 w 1244646"/>
                            <a:gd name="connsiteY708" fmla="*/ 647216 h 1244646"/>
                            <a:gd name="connsiteX709" fmla="*/ 846360 w 1244646"/>
                            <a:gd name="connsiteY709" fmla="*/ 647216 h 1244646"/>
                            <a:gd name="connsiteX710" fmla="*/ 846360 w 1244646"/>
                            <a:gd name="connsiteY710" fmla="*/ 697002 h 1244646"/>
                            <a:gd name="connsiteX711" fmla="*/ 796574 w 1244646"/>
                            <a:gd name="connsiteY711" fmla="*/ 697002 h 1244646"/>
                            <a:gd name="connsiteX712" fmla="*/ 846360 w 1244646"/>
                            <a:gd name="connsiteY712" fmla="*/ 647216 h 1244646"/>
                            <a:gd name="connsiteX713" fmla="*/ 896146 w 1244646"/>
                            <a:gd name="connsiteY713" fmla="*/ 647216 h 1244646"/>
                            <a:gd name="connsiteX714" fmla="*/ 896146 w 1244646"/>
                            <a:gd name="connsiteY714" fmla="*/ 697002 h 1244646"/>
                            <a:gd name="connsiteX715" fmla="*/ 846360 w 1244646"/>
                            <a:gd name="connsiteY715" fmla="*/ 697002 h 1244646"/>
                            <a:gd name="connsiteX716" fmla="*/ 945931 w 1244646"/>
                            <a:gd name="connsiteY716" fmla="*/ 647216 h 1244646"/>
                            <a:gd name="connsiteX717" fmla="*/ 995717 w 1244646"/>
                            <a:gd name="connsiteY717" fmla="*/ 647216 h 1244646"/>
                            <a:gd name="connsiteX718" fmla="*/ 995717 w 1244646"/>
                            <a:gd name="connsiteY718" fmla="*/ 697002 h 1244646"/>
                            <a:gd name="connsiteX719" fmla="*/ 945931 w 1244646"/>
                            <a:gd name="connsiteY719" fmla="*/ 697002 h 1244646"/>
                            <a:gd name="connsiteX720" fmla="*/ 1045503 w 1244646"/>
                            <a:gd name="connsiteY720" fmla="*/ 647216 h 1244646"/>
                            <a:gd name="connsiteX721" fmla="*/ 1095289 w 1244646"/>
                            <a:gd name="connsiteY721" fmla="*/ 647216 h 1244646"/>
                            <a:gd name="connsiteX722" fmla="*/ 1095289 w 1244646"/>
                            <a:gd name="connsiteY722" fmla="*/ 697002 h 1244646"/>
                            <a:gd name="connsiteX723" fmla="*/ 1045503 w 1244646"/>
                            <a:gd name="connsiteY723" fmla="*/ 697002 h 1244646"/>
                            <a:gd name="connsiteX724" fmla="*/ 1145075 w 1244646"/>
                            <a:gd name="connsiteY724" fmla="*/ 647216 h 1244646"/>
                            <a:gd name="connsiteX725" fmla="*/ 1194861 w 1244646"/>
                            <a:gd name="connsiteY725" fmla="*/ 647216 h 1244646"/>
                            <a:gd name="connsiteX726" fmla="*/ 1194861 w 1244646"/>
                            <a:gd name="connsiteY726" fmla="*/ 697002 h 1244646"/>
                            <a:gd name="connsiteX727" fmla="*/ 1145075 w 1244646"/>
                            <a:gd name="connsiteY727" fmla="*/ 697002 h 1244646"/>
                            <a:gd name="connsiteX728" fmla="*/ 0 w 1244646"/>
                            <a:gd name="connsiteY728" fmla="*/ 697002 h 1244646"/>
                            <a:gd name="connsiteX729" fmla="*/ 49786 w 1244646"/>
                            <a:gd name="connsiteY729" fmla="*/ 697002 h 1244646"/>
                            <a:gd name="connsiteX730" fmla="*/ 49786 w 1244646"/>
                            <a:gd name="connsiteY730" fmla="*/ 746788 h 1244646"/>
                            <a:gd name="connsiteX731" fmla="*/ 0 w 1244646"/>
                            <a:gd name="connsiteY731" fmla="*/ 746788 h 1244646"/>
                            <a:gd name="connsiteX732" fmla="*/ 99572 w 1244646"/>
                            <a:gd name="connsiteY732" fmla="*/ 697002 h 1244646"/>
                            <a:gd name="connsiteX733" fmla="*/ 149358 w 1244646"/>
                            <a:gd name="connsiteY733" fmla="*/ 697002 h 1244646"/>
                            <a:gd name="connsiteX734" fmla="*/ 149358 w 1244646"/>
                            <a:gd name="connsiteY734" fmla="*/ 746788 h 1244646"/>
                            <a:gd name="connsiteX735" fmla="*/ 99572 w 1244646"/>
                            <a:gd name="connsiteY735" fmla="*/ 746788 h 1244646"/>
                            <a:gd name="connsiteX736" fmla="*/ 199143 w 1244646"/>
                            <a:gd name="connsiteY736" fmla="*/ 697002 h 1244646"/>
                            <a:gd name="connsiteX737" fmla="*/ 248929 w 1244646"/>
                            <a:gd name="connsiteY737" fmla="*/ 697002 h 1244646"/>
                            <a:gd name="connsiteX738" fmla="*/ 248929 w 1244646"/>
                            <a:gd name="connsiteY738" fmla="*/ 746788 h 1244646"/>
                            <a:gd name="connsiteX739" fmla="*/ 199143 w 1244646"/>
                            <a:gd name="connsiteY739" fmla="*/ 746788 h 1244646"/>
                            <a:gd name="connsiteX740" fmla="*/ 248929 w 1244646"/>
                            <a:gd name="connsiteY740" fmla="*/ 697002 h 1244646"/>
                            <a:gd name="connsiteX741" fmla="*/ 298715 w 1244646"/>
                            <a:gd name="connsiteY741" fmla="*/ 697002 h 1244646"/>
                            <a:gd name="connsiteX742" fmla="*/ 298715 w 1244646"/>
                            <a:gd name="connsiteY742" fmla="*/ 746788 h 1244646"/>
                            <a:gd name="connsiteX743" fmla="*/ 248929 w 1244646"/>
                            <a:gd name="connsiteY743" fmla="*/ 746788 h 1244646"/>
                            <a:gd name="connsiteX744" fmla="*/ 298715 w 1244646"/>
                            <a:gd name="connsiteY744" fmla="*/ 697002 h 1244646"/>
                            <a:gd name="connsiteX745" fmla="*/ 348501 w 1244646"/>
                            <a:gd name="connsiteY745" fmla="*/ 697002 h 1244646"/>
                            <a:gd name="connsiteX746" fmla="*/ 348501 w 1244646"/>
                            <a:gd name="connsiteY746" fmla="*/ 746788 h 1244646"/>
                            <a:gd name="connsiteX747" fmla="*/ 298715 w 1244646"/>
                            <a:gd name="connsiteY747" fmla="*/ 746788 h 1244646"/>
                            <a:gd name="connsiteX748" fmla="*/ 448073 w 1244646"/>
                            <a:gd name="connsiteY748" fmla="*/ 697002 h 1244646"/>
                            <a:gd name="connsiteX749" fmla="*/ 497859 w 1244646"/>
                            <a:gd name="connsiteY749" fmla="*/ 697002 h 1244646"/>
                            <a:gd name="connsiteX750" fmla="*/ 497859 w 1244646"/>
                            <a:gd name="connsiteY750" fmla="*/ 746788 h 1244646"/>
                            <a:gd name="connsiteX751" fmla="*/ 448073 w 1244646"/>
                            <a:gd name="connsiteY751" fmla="*/ 746788 h 1244646"/>
                            <a:gd name="connsiteX752" fmla="*/ 547645 w 1244646"/>
                            <a:gd name="connsiteY752" fmla="*/ 697002 h 1244646"/>
                            <a:gd name="connsiteX753" fmla="*/ 597430 w 1244646"/>
                            <a:gd name="connsiteY753" fmla="*/ 697002 h 1244646"/>
                            <a:gd name="connsiteX754" fmla="*/ 597430 w 1244646"/>
                            <a:gd name="connsiteY754" fmla="*/ 746788 h 1244646"/>
                            <a:gd name="connsiteX755" fmla="*/ 547645 w 1244646"/>
                            <a:gd name="connsiteY755" fmla="*/ 746788 h 1244646"/>
                            <a:gd name="connsiteX756" fmla="*/ 597430 w 1244646"/>
                            <a:gd name="connsiteY756" fmla="*/ 697002 h 1244646"/>
                            <a:gd name="connsiteX757" fmla="*/ 647216 w 1244646"/>
                            <a:gd name="connsiteY757" fmla="*/ 697002 h 1244646"/>
                            <a:gd name="connsiteX758" fmla="*/ 647216 w 1244646"/>
                            <a:gd name="connsiteY758" fmla="*/ 746788 h 1244646"/>
                            <a:gd name="connsiteX759" fmla="*/ 597430 w 1244646"/>
                            <a:gd name="connsiteY759" fmla="*/ 746788 h 1244646"/>
                            <a:gd name="connsiteX760" fmla="*/ 647216 w 1244646"/>
                            <a:gd name="connsiteY760" fmla="*/ 697002 h 1244646"/>
                            <a:gd name="connsiteX761" fmla="*/ 697002 w 1244646"/>
                            <a:gd name="connsiteY761" fmla="*/ 697002 h 1244646"/>
                            <a:gd name="connsiteX762" fmla="*/ 697002 w 1244646"/>
                            <a:gd name="connsiteY762" fmla="*/ 746788 h 1244646"/>
                            <a:gd name="connsiteX763" fmla="*/ 647216 w 1244646"/>
                            <a:gd name="connsiteY763" fmla="*/ 746788 h 1244646"/>
                            <a:gd name="connsiteX764" fmla="*/ 746788 w 1244646"/>
                            <a:gd name="connsiteY764" fmla="*/ 697002 h 1244646"/>
                            <a:gd name="connsiteX765" fmla="*/ 796574 w 1244646"/>
                            <a:gd name="connsiteY765" fmla="*/ 697002 h 1244646"/>
                            <a:gd name="connsiteX766" fmla="*/ 796574 w 1244646"/>
                            <a:gd name="connsiteY766" fmla="*/ 746788 h 1244646"/>
                            <a:gd name="connsiteX767" fmla="*/ 746788 w 1244646"/>
                            <a:gd name="connsiteY767" fmla="*/ 746788 h 1244646"/>
                            <a:gd name="connsiteX768" fmla="*/ 796574 w 1244646"/>
                            <a:gd name="connsiteY768" fmla="*/ 697002 h 1244646"/>
                            <a:gd name="connsiteX769" fmla="*/ 846360 w 1244646"/>
                            <a:gd name="connsiteY769" fmla="*/ 697002 h 1244646"/>
                            <a:gd name="connsiteX770" fmla="*/ 846360 w 1244646"/>
                            <a:gd name="connsiteY770" fmla="*/ 746788 h 1244646"/>
                            <a:gd name="connsiteX771" fmla="*/ 796574 w 1244646"/>
                            <a:gd name="connsiteY771" fmla="*/ 746788 h 1244646"/>
                            <a:gd name="connsiteX772" fmla="*/ 846360 w 1244646"/>
                            <a:gd name="connsiteY772" fmla="*/ 697002 h 1244646"/>
                            <a:gd name="connsiteX773" fmla="*/ 896146 w 1244646"/>
                            <a:gd name="connsiteY773" fmla="*/ 697002 h 1244646"/>
                            <a:gd name="connsiteX774" fmla="*/ 896146 w 1244646"/>
                            <a:gd name="connsiteY774" fmla="*/ 746788 h 1244646"/>
                            <a:gd name="connsiteX775" fmla="*/ 846360 w 1244646"/>
                            <a:gd name="connsiteY775" fmla="*/ 746788 h 1244646"/>
                            <a:gd name="connsiteX776" fmla="*/ 896146 w 1244646"/>
                            <a:gd name="connsiteY776" fmla="*/ 697002 h 1244646"/>
                            <a:gd name="connsiteX777" fmla="*/ 945931 w 1244646"/>
                            <a:gd name="connsiteY777" fmla="*/ 697002 h 1244646"/>
                            <a:gd name="connsiteX778" fmla="*/ 945931 w 1244646"/>
                            <a:gd name="connsiteY778" fmla="*/ 746788 h 1244646"/>
                            <a:gd name="connsiteX779" fmla="*/ 896146 w 1244646"/>
                            <a:gd name="connsiteY779" fmla="*/ 746788 h 1244646"/>
                            <a:gd name="connsiteX780" fmla="*/ 945931 w 1244646"/>
                            <a:gd name="connsiteY780" fmla="*/ 697002 h 1244646"/>
                            <a:gd name="connsiteX781" fmla="*/ 995717 w 1244646"/>
                            <a:gd name="connsiteY781" fmla="*/ 697002 h 1244646"/>
                            <a:gd name="connsiteX782" fmla="*/ 995717 w 1244646"/>
                            <a:gd name="connsiteY782" fmla="*/ 746788 h 1244646"/>
                            <a:gd name="connsiteX783" fmla="*/ 945931 w 1244646"/>
                            <a:gd name="connsiteY783" fmla="*/ 746788 h 1244646"/>
                            <a:gd name="connsiteX784" fmla="*/ 995717 w 1244646"/>
                            <a:gd name="connsiteY784" fmla="*/ 697002 h 1244646"/>
                            <a:gd name="connsiteX785" fmla="*/ 1045503 w 1244646"/>
                            <a:gd name="connsiteY785" fmla="*/ 697002 h 1244646"/>
                            <a:gd name="connsiteX786" fmla="*/ 1045503 w 1244646"/>
                            <a:gd name="connsiteY786" fmla="*/ 746788 h 1244646"/>
                            <a:gd name="connsiteX787" fmla="*/ 995717 w 1244646"/>
                            <a:gd name="connsiteY787" fmla="*/ 746788 h 1244646"/>
                            <a:gd name="connsiteX788" fmla="*/ 1045503 w 1244646"/>
                            <a:gd name="connsiteY788" fmla="*/ 697002 h 1244646"/>
                            <a:gd name="connsiteX789" fmla="*/ 1095289 w 1244646"/>
                            <a:gd name="connsiteY789" fmla="*/ 697002 h 1244646"/>
                            <a:gd name="connsiteX790" fmla="*/ 1095289 w 1244646"/>
                            <a:gd name="connsiteY790" fmla="*/ 746788 h 1244646"/>
                            <a:gd name="connsiteX791" fmla="*/ 1045503 w 1244646"/>
                            <a:gd name="connsiteY791" fmla="*/ 746788 h 1244646"/>
                            <a:gd name="connsiteX792" fmla="*/ 1145075 w 1244646"/>
                            <a:gd name="connsiteY792" fmla="*/ 697002 h 1244646"/>
                            <a:gd name="connsiteX793" fmla="*/ 1194861 w 1244646"/>
                            <a:gd name="connsiteY793" fmla="*/ 697002 h 1244646"/>
                            <a:gd name="connsiteX794" fmla="*/ 1194861 w 1244646"/>
                            <a:gd name="connsiteY794" fmla="*/ 746788 h 1244646"/>
                            <a:gd name="connsiteX795" fmla="*/ 1145075 w 1244646"/>
                            <a:gd name="connsiteY795" fmla="*/ 746788 h 1244646"/>
                            <a:gd name="connsiteX796" fmla="*/ 1194861 w 1244646"/>
                            <a:gd name="connsiteY796" fmla="*/ 697002 h 1244646"/>
                            <a:gd name="connsiteX797" fmla="*/ 1244647 w 1244646"/>
                            <a:gd name="connsiteY797" fmla="*/ 697002 h 1244646"/>
                            <a:gd name="connsiteX798" fmla="*/ 1244647 w 1244646"/>
                            <a:gd name="connsiteY798" fmla="*/ 746788 h 1244646"/>
                            <a:gd name="connsiteX799" fmla="*/ 1194861 w 1244646"/>
                            <a:gd name="connsiteY799" fmla="*/ 746788 h 1244646"/>
                            <a:gd name="connsiteX800" fmla="*/ 0 w 1244646"/>
                            <a:gd name="connsiteY800" fmla="*/ 746788 h 1244646"/>
                            <a:gd name="connsiteX801" fmla="*/ 49786 w 1244646"/>
                            <a:gd name="connsiteY801" fmla="*/ 746788 h 1244646"/>
                            <a:gd name="connsiteX802" fmla="*/ 49786 w 1244646"/>
                            <a:gd name="connsiteY802" fmla="*/ 796574 h 1244646"/>
                            <a:gd name="connsiteX803" fmla="*/ 0 w 1244646"/>
                            <a:gd name="connsiteY803" fmla="*/ 796574 h 1244646"/>
                            <a:gd name="connsiteX804" fmla="*/ 99572 w 1244646"/>
                            <a:gd name="connsiteY804" fmla="*/ 746788 h 1244646"/>
                            <a:gd name="connsiteX805" fmla="*/ 149358 w 1244646"/>
                            <a:gd name="connsiteY805" fmla="*/ 746788 h 1244646"/>
                            <a:gd name="connsiteX806" fmla="*/ 149358 w 1244646"/>
                            <a:gd name="connsiteY806" fmla="*/ 796574 h 1244646"/>
                            <a:gd name="connsiteX807" fmla="*/ 99572 w 1244646"/>
                            <a:gd name="connsiteY807" fmla="*/ 796574 h 1244646"/>
                            <a:gd name="connsiteX808" fmla="*/ 149358 w 1244646"/>
                            <a:gd name="connsiteY808" fmla="*/ 746788 h 1244646"/>
                            <a:gd name="connsiteX809" fmla="*/ 199143 w 1244646"/>
                            <a:gd name="connsiteY809" fmla="*/ 746788 h 1244646"/>
                            <a:gd name="connsiteX810" fmla="*/ 199143 w 1244646"/>
                            <a:gd name="connsiteY810" fmla="*/ 796574 h 1244646"/>
                            <a:gd name="connsiteX811" fmla="*/ 149358 w 1244646"/>
                            <a:gd name="connsiteY811" fmla="*/ 796574 h 1244646"/>
                            <a:gd name="connsiteX812" fmla="*/ 199143 w 1244646"/>
                            <a:gd name="connsiteY812" fmla="*/ 746788 h 1244646"/>
                            <a:gd name="connsiteX813" fmla="*/ 248929 w 1244646"/>
                            <a:gd name="connsiteY813" fmla="*/ 746788 h 1244646"/>
                            <a:gd name="connsiteX814" fmla="*/ 248929 w 1244646"/>
                            <a:gd name="connsiteY814" fmla="*/ 796574 h 1244646"/>
                            <a:gd name="connsiteX815" fmla="*/ 199143 w 1244646"/>
                            <a:gd name="connsiteY815" fmla="*/ 796574 h 1244646"/>
                            <a:gd name="connsiteX816" fmla="*/ 248929 w 1244646"/>
                            <a:gd name="connsiteY816" fmla="*/ 746788 h 1244646"/>
                            <a:gd name="connsiteX817" fmla="*/ 298715 w 1244646"/>
                            <a:gd name="connsiteY817" fmla="*/ 746788 h 1244646"/>
                            <a:gd name="connsiteX818" fmla="*/ 298715 w 1244646"/>
                            <a:gd name="connsiteY818" fmla="*/ 796574 h 1244646"/>
                            <a:gd name="connsiteX819" fmla="*/ 248929 w 1244646"/>
                            <a:gd name="connsiteY819" fmla="*/ 796574 h 1244646"/>
                            <a:gd name="connsiteX820" fmla="*/ 398287 w 1244646"/>
                            <a:gd name="connsiteY820" fmla="*/ 746788 h 1244646"/>
                            <a:gd name="connsiteX821" fmla="*/ 448073 w 1244646"/>
                            <a:gd name="connsiteY821" fmla="*/ 746788 h 1244646"/>
                            <a:gd name="connsiteX822" fmla="*/ 448073 w 1244646"/>
                            <a:gd name="connsiteY822" fmla="*/ 796574 h 1244646"/>
                            <a:gd name="connsiteX823" fmla="*/ 398287 w 1244646"/>
                            <a:gd name="connsiteY823" fmla="*/ 796574 h 1244646"/>
                            <a:gd name="connsiteX824" fmla="*/ 547645 w 1244646"/>
                            <a:gd name="connsiteY824" fmla="*/ 746788 h 1244646"/>
                            <a:gd name="connsiteX825" fmla="*/ 597430 w 1244646"/>
                            <a:gd name="connsiteY825" fmla="*/ 746788 h 1244646"/>
                            <a:gd name="connsiteX826" fmla="*/ 597430 w 1244646"/>
                            <a:gd name="connsiteY826" fmla="*/ 796574 h 1244646"/>
                            <a:gd name="connsiteX827" fmla="*/ 547645 w 1244646"/>
                            <a:gd name="connsiteY827" fmla="*/ 796574 h 1244646"/>
                            <a:gd name="connsiteX828" fmla="*/ 697002 w 1244646"/>
                            <a:gd name="connsiteY828" fmla="*/ 746788 h 1244646"/>
                            <a:gd name="connsiteX829" fmla="*/ 746788 w 1244646"/>
                            <a:gd name="connsiteY829" fmla="*/ 746788 h 1244646"/>
                            <a:gd name="connsiteX830" fmla="*/ 746788 w 1244646"/>
                            <a:gd name="connsiteY830" fmla="*/ 796574 h 1244646"/>
                            <a:gd name="connsiteX831" fmla="*/ 697002 w 1244646"/>
                            <a:gd name="connsiteY831" fmla="*/ 796574 h 1244646"/>
                            <a:gd name="connsiteX832" fmla="*/ 746788 w 1244646"/>
                            <a:gd name="connsiteY832" fmla="*/ 746788 h 1244646"/>
                            <a:gd name="connsiteX833" fmla="*/ 796574 w 1244646"/>
                            <a:gd name="connsiteY833" fmla="*/ 746788 h 1244646"/>
                            <a:gd name="connsiteX834" fmla="*/ 796574 w 1244646"/>
                            <a:gd name="connsiteY834" fmla="*/ 796574 h 1244646"/>
                            <a:gd name="connsiteX835" fmla="*/ 746788 w 1244646"/>
                            <a:gd name="connsiteY835" fmla="*/ 796574 h 1244646"/>
                            <a:gd name="connsiteX836" fmla="*/ 846360 w 1244646"/>
                            <a:gd name="connsiteY836" fmla="*/ 746788 h 1244646"/>
                            <a:gd name="connsiteX837" fmla="*/ 896146 w 1244646"/>
                            <a:gd name="connsiteY837" fmla="*/ 746788 h 1244646"/>
                            <a:gd name="connsiteX838" fmla="*/ 896146 w 1244646"/>
                            <a:gd name="connsiteY838" fmla="*/ 796574 h 1244646"/>
                            <a:gd name="connsiteX839" fmla="*/ 846360 w 1244646"/>
                            <a:gd name="connsiteY839" fmla="*/ 796574 h 1244646"/>
                            <a:gd name="connsiteX840" fmla="*/ 945931 w 1244646"/>
                            <a:gd name="connsiteY840" fmla="*/ 746788 h 1244646"/>
                            <a:gd name="connsiteX841" fmla="*/ 995717 w 1244646"/>
                            <a:gd name="connsiteY841" fmla="*/ 746788 h 1244646"/>
                            <a:gd name="connsiteX842" fmla="*/ 995717 w 1244646"/>
                            <a:gd name="connsiteY842" fmla="*/ 796574 h 1244646"/>
                            <a:gd name="connsiteX843" fmla="*/ 945931 w 1244646"/>
                            <a:gd name="connsiteY843" fmla="*/ 796574 h 1244646"/>
                            <a:gd name="connsiteX844" fmla="*/ 995717 w 1244646"/>
                            <a:gd name="connsiteY844" fmla="*/ 746788 h 1244646"/>
                            <a:gd name="connsiteX845" fmla="*/ 1045503 w 1244646"/>
                            <a:gd name="connsiteY845" fmla="*/ 746788 h 1244646"/>
                            <a:gd name="connsiteX846" fmla="*/ 1045503 w 1244646"/>
                            <a:gd name="connsiteY846" fmla="*/ 796574 h 1244646"/>
                            <a:gd name="connsiteX847" fmla="*/ 995717 w 1244646"/>
                            <a:gd name="connsiteY847" fmla="*/ 796574 h 1244646"/>
                            <a:gd name="connsiteX848" fmla="*/ 1194861 w 1244646"/>
                            <a:gd name="connsiteY848" fmla="*/ 746788 h 1244646"/>
                            <a:gd name="connsiteX849" fmla="*/ 1244647 w 1244646"/>
                            <a:gd name="connsiteY849" fmla="*/ 746788 h 1244646"/>
                            <a:gd name="connsiteX850" fmla="*/ 1244647 w 1244646"/>
                            <a:gd name="connsiteY850" fmla="*/ 796574 h 1244646"/>
                            <a:gd name="connsiteX851" fmla="*/ 1194861 w 1244646"/>
                            <a:gd name="connsiteY851" fmla="*/ 796574 h 1244646"/>
                            <a:gd name="connsiteX852" fmla="*/ 0 w 1244646"/>
                            <a:gd name="connsiteY852" fmla="*/ 796574 h 1244646"/>
                            <a:gd name="connsiteX853" fmla="*/ 49786 w 1244646"/>
                            <a:gd name="connsiteY853" fmla="*/ 796574 h 1244646"/>
                            <a:gd name="connsiteX854" fmla="*/ 49786 w 1244646"/>
                            <a:gd name="connsiteY854" fmla="*/ 846360 h 1244646"/>
                            <a:gd name="connsiteX855" fmla="*/ 0 w 1244646"/>
                            <a:gd name="connsiteY855" fmla="*/ 846360 h 1244646"/>
                            <a:gd name="connsiteX856" fmla="*/ 149358 w 1244646"/>
                            <a:gd name="connsiteY856" fmla="*/ 796574 h 1244646"/>
                            <a:gd name="connsiteX857" fmla="*/ 199143 w 1244646"/>
                            <a:gd name="connsiteY857" fmla="*/ 796574 h 1244646"/>
                            <a:gd name="connsiteX858" fmla="*/ 199143 w 1244646"/>
                            <a:gd name="connsiteY858" fmla="*/ 846360 h 1244646"/>
                            <a:gd name="connsiteX859" fmla="*/ 149358 w 1244646"/>
                            <a:gd name="connsiteY859" fmla="*/ 846360 h 1244646"/>
                            <a:gd name="connsiteX860" fmla="*/ 248929 w 1244646"/>
                            <a:gd name="connsiteY860" fmla="*/ 796574 h 1244646"/>
                            <a:gd name="connsiteX861" fmla="*/ 298715 w 1244646"/>
                            <a:gd name="connsiteY861" fmla="*/ 796574 h 1244646"/>
                            <a:gd name="connsiteX862" fmla="*/ 298715 w 1244646"/>
                            <a:gd name="connsiteY862" fmla="*/ 846360 h 1244646"/>
                            <a:gd name="connsiteX863" fmla="*/ 248929 w 1244646"/>
                            <a:gd name="connsiteY863" fmla="*/ 846360 h 1244646"/>
                            <a:gd name="connsiteX864" fmla="*/ 298715 w 1244646"/>
                            <a:gd name="connsiteY864" fmla="*/ 796574 h 1244646"/>
                            <a:gd name="connsiteX865" fmla="*/ 348501 w 1244646"/>
                            <a:gd name="connsiteY865" fmla="*/ 796574 h 1244646"/>
                            <a:gd name="connsiteX866" fmla="*/ 348501 w 1244646"/>
                            <a:gd name="connsiteY866" fmla="*/ 846360 h 1244646"/>
                            <a:gd name="connsiteX867" fmla="*/ 298715 w 1244646"/>
                            <a:gd name="connsiteY867" fmla="*/ 846360 h 1244646"/>
                            <a:gd name="connsiteX868" fmla="*/ 448073 w 1244646"/>
                            <a:gd name="connsiteY868" fmla="*/ 796574 h 1244646"/>
                            <a:gd name="connsiteX869" fmla="*/ 497859 w 1244646"/>
                            <a:gd name="connsiteY869" fmla="*/ 796574 h 1244646"/>
                            <a:gd name="connsiteX870" fmla="*/ 497859 w 1244646"/>
                            <a:gd name="connsiteY870" fmla="*/ 846360 h 1244646"/>
                            <a:gd name="connsiteX871" fmla="*/ 448073 w 1244646"/>
                            <a:gd name="connsiteY871" fmla="*/ 846360 h 1244646"/>
                            <a:gd name="connsiteX872" fmla="*/ 497859 w 1244646"/>
                            <a:gd name="connsiteY872" fmla="*/ 796574 h 1244646"/>
                            <a:gd name="connsiteX873" fmla="*/ 547645 w 1244646"/>
                            <a:gd name="connsiteY873" fmla="*/ 796574 h 1244646"/>
                            <a:gd name="connsiteX874" fmla="*/ 547645 w 1244646"/>
                            <a:gd name="connsiteY874" fmla="*/ 846360 h 1244646"/>
                            <a:gd name="connsiteX875" fmla="*/ 497859 w 1244646"/>
                            <a:gd name="connsiteY875" fmla="*/ 846360 h 1244646"/>
                            <a:gd name="connsiteX876" fmla="*/ 547645 w 1244646"/>
                            <a:gd name="connsiteY876" fmla="*/ 796574 h 1244646"/>
                            <a:gd name="connsiteX877" fmla="*/ 597430 w 1244646"/>
                            <a:gd name="connsiteY877" fmla="*/ 796574 h 1244646"/>
                            <a:gd name="connsiteX878" fmla="*/ 597430 w 1244646"/>
                            <a:gd name="connsiteY878" fmla="*/ 846360 h 1244646"/>
                            <a:gd name="connsiteX879" fmla="*/ 547645 w 1244646"/>
                            <a:gd name="connsiteY879" fmla="*/ 846360 h 1244646"/>
                            <a:gd name="connsiteX880" fmla="*/ 597430 w 1244646"/>
                            <a:gd name="connsiteY880" fmla="*/ 796574 h 1244646"/>
                            <a:gd name="connsiteX881" fmla="*/ 647216 w 1244646"/>
                            <a:gd name="connsiteY881" fmla="*/ 796574 h 1244646"/>
                            <a:gd name="connsiteX882" fmla="*/ 647216 w 1244646"/>
                            <a:gd name="connsiteY882" fmla="*/ 846360 h 1244646"/>
                            <a:gd name="connsiteX883" fmla="*/ 597430 w 1244646"/>
                            <a:gd name="connsiteY883" fmla="*/ 846360 h 1244646"/>
                            <a:gd name="connsiteX884" fmla="*/ 647216 w 1244646"/>
                            <a:gd name="connsiteY884" fmla="*/ 796574 h 1244646"/>
                            <a:gd name="connsiteX885" fmla="*/ 697002 w 1244646"/>
                            <a:gd name="connsiteY885" fmla="*/ 796574 h 1244646"/>
                            <a:gd name="connsiteX886" fmla="*/ 697002 w 1244646"/>
                            <a:gd name="connsiteY886" fmla="*/ 846360 h 1244646"/>
                            <a:gd name="connsiteX887" fmla="*/ 647216 w 1244646"/>
                            <a:gd name="connsiteY887" fmla="*/ 846360 h 1244646"/>
                            <a:gd name="connsiteX888" fmla="*/ 746788 w 1244646"/>
                            <a:gd name="connsiteY888" fmla="*/ 796574 h 1244646"/>
                            <a:gd name="connsiteX889" fmla="*/ 796574 w 1244646"/>
                            <a:gd name="connsiteY889" fmla="*/ 796574 h 1244646"/>
                            <a:gd name="connsiteX890" fmla="*/ 796574 w 1244646"/>
                            <a:gd name="connsiteY890" fmla="*/ 846360 h 1244646"/>
                            <a:gd name="connsiteX891" fmla="*/ 746788 w 1244646"/>
                            <a:gd name="connsiteY891" fmla="*/ 846360 h 1244646"/>
                            <a:gd name="connsiteX892" fmla="*/ 796574 w 1244646"/>
                            <a:gd name="connsiteY892" fmla="*/ 796574 h 1244646"/>
                            <a:gd name="connsiteX893" fmla="*/ 846360 w 1244646"/>
                            <a:gd name="connsiteY893" fmla="*/ 796574 h 1244646"/>
                            <a:gd name="connsiteX894" fmla="*/ 846360 w 1244646"/>
                            <a:gd name="connsiteY894" fmla="*/ 846360 h 1244646"/>
                            <a:gd name="connsiteX895" fmla="*/ 796574 w 1244646"/>
                            <a:gd name="connsiteY895" fmla="*/ 846360 h 1244646"/>
                            <a:gd name="connsiteX896" fmla="*/ 846360 w 1244646"/>
                            <a:gd name="connsiteY896" fmla="*/ 796574 h 1244646"/>
                            <a:gd name="connsiteX897" fmla="*/ 896146 w 1244646"/>
                            <a:gd name="connsiteY897" fmla="*/ 796574 h 1244646"/>
                            <a:gd name="connsiteX898" fmla="*/ 896146 w 1244646"/>
                            <a:gd name="connsiteY898" fmla="*/ 846360 h 1244646"/>
                            <a:gd name="connsiteX899" fmla="*/ 846360 w 1244646"/>
                            <a:gd name="connsiteY899" fmla="*/ 846360 h 1244646"/>
                            <a:gd name="connsiteX900" fmla="*/ 896146 w 1244646"/>
                            <a:gd name="connsiteY900" fmla="*/ 796574 h 1244646"/>
                            <a:gd name="connsiteX901" fmla="*/ 945931 w 1244646"/>
                            <a:gd name="connsiteY901" fmla="*/ 796574 h 1244646"/>
                            <a:gd name="connsiteX902" fmla="*/ 945931 w 1244646"/>
                            <a:gd name="connsiteY902" fmla="*/ 846360 h 1244646"/>
                            <a:gd name="connsiteX903" fmla="*/ 896146 w 1244646"/>
                            <a:gd name="connsiteY903" fmla="*/ 846360 h 1244646"/>
                            <a:gd name="connsiteX904" fmla="*/ 945931 w 1244646"/>
                            <a:gd name="connsiteY904" fmla="*/ 796574 h 1244646"/>
                            <a:gd name="connsiteX905" fmla="*/ 995717 w 1244646"/>
                            <a:gd name="connsiteY905" fmla="*/ 796574 h 1244646"/>
                            <a:gd name="connsiteX906" fmla="*/ 995717 w 1244646"/>
                            <a:gd name="connsiteY906" fmla="*/ 846360 h 1244646"/>
                            <a:gd name="connsiteX907" fmla="*/ 945931 w 1244646"/>
                            <a:gd name="connsiteY907" fmla="*/ 846360 h 1244646"/>
                            <a:gd name="connsiteX908" fmla="*/ 995717 w 1244646"/>
                            <a:gd name="connsiteY908" fmla="*/ 796574 h 1244646"/>
                            <a:gd name="connsiteX909" fmla="*/ 1045503 w 1244646"/>
                            <a:gd name="connsiteY909" fmla="*/ 796574 h 1244646"/>
                            <a:gd name="connsiteX910" fmla="*/ 1045503 w 1244646"/>
                            <a:gd name="connsiteY910" fmla="*/ 846360 h 1244646"/>
                            <a:gd name="connsiteX911" fmla="*/ 995717 w 1244646"/>
                            <a:gd name="connsiteY911" fmla="*/ 846360 h 1244646"/>
                            <a:gd name="connsiteX912" fmla="*/ 1095289 w 1244646"/>
                            <a:gd name="connsiteY912" fmla="*/ 796574 h 1244646"/>
                            <a:gd name="connsiteX913" fmla="*/ 1145075 w 1244646"/>
                            <a:gd name="connsiteY913" fmla="*/ 796574 h 1244646"/>
                            <a:gd name="connsiteX914" fmla="*/ 1145075 w 1244646"/>
                            <a:gd name="connsiteY914" fmla="*/ 846360 h 1244646"/>
                            <a:gd name="connsiteX915" fmla="*/ 1095289 w 1244646"/>
                            <a:gd name="connsiteY915" fmla="*/ 846360 h 1244646"/>
                            <a:gd name="connsiteX916" fmla="*/ 398287 w 1244646"/>
                            <a:gd name="connsiteY916" fmla="*/ 846360 h 1244646"/>
                            <a:gd name="connsiteX917" fmla="*/ 448073 w 1244646"/>
                            <a:gd name="connsiteY917" fmla="*/ 846360 h 1244646"/>
                            <a:gd name="connsiteX918" fmla="*/ 448073 w 1244646"/>
                            <a:gd name="connsiteY918" fmla="*/ 896146 h 1244646"/>
                            <a:gd name="connsiteX919" fmla="*/ 398287 w 1244646"/>
                            <a:gd name="connsiteY919" fmla="*/ 896146 h 1244646"/>
                            <a:gd name="connsiteX920" fmla="*/ 448073 w 1244646"/>
                            <a:gd name="connsiteY920" fmla="*/ 846360 h 1244646"/>
                            <a:gd name="connsiteX921" fmla="*/ 497859 w 1244646"/>
                            <a:gd name="connsiteY921" fmla="*/ 846360 h 1244646"/>
                            <a:gd name="connsiteX922" fmla="*/ 497859 w 1244646"/>
                            <a:gd name="connsiteY922" fmla="*/ 896146 h 1244646"/>
                            <a:gd name="connsiteX923" fmla="*/ 448073 w 1244646"/>
                            <a:gd name="connsiteY923" fmla="*/ 896146 h 1244646"/>
                            <a:gd name="connsiteX924" fmla="*/ 497859 w 1244646"/>
                            <a:gd name="connsiteY924" fmla="*/ 846360 h 1244646"/>
                            <a:gd name="connsiteX925" fmla="*/ 547645 w 1244646"/>
                            <a:gd name="connsiteY925" fmla="*/ 846360 h 1244646"/>
                            <a:gd name="connsiteX926" fmla="*/ 547645 w 1244646"/>
                            <a:gd name="connsiteY926" fmla="*/ 896146 h 1244646"/>
                            <a:gd name="connsiteX927" fmla="*/ 497859 w 1244646"/>
                            <a:gd name="connsiteY927" fmla="*/ 896146 h 1244646"/>
                            <a:gd name="connsiteX928" fmla="*/ 597430 w 1244646"/>
                            <a:gd name="connsiteY928" fmla="*/ 846360 h 1244646"/>
                            <a:gd name="connsiteX929" fmla="*/ 647216 w 1244646"/>
                            <a:gd name="connsiteY929" fmla="*/ 846360 h 1244646"/>
                            <a:gd name="connsiteX930" fmla="*/ 647216 w 1244646"/>
                            <a:gd name="connsiteY930" fmla="*/ 896146 h 1244646"/>
                            <a:gd name="connsiteX931" fmla="*/ 597430 w 1244646"/>
                            <a:gd name="connsiteY931" fmla="*/ 896146 h 1244646"/>
                            <a:gd name="connsiteX932" fmla="*/ 647216 w 1244646"/>
                            <a:gd name="connsiteY932" fmla="*/ 846360 h 1244646"/>
                            <a:gd name="connsiteX933" fmla="*/ 697002 w 1244646"/>
                            <a:gd name="connsiteY933" fmla="*/ 846360 h 1244646"/>
                            <a:gd name="connsiteX934" fmla="*/ 697002 w 1244646"/>
                            <a:gd name="connsiteY934" fmla="*/ 896146 h 1244646"/>
                            <a:gd name="connsiteX935" fmla="*/ 647216 w 1244646"/>
                            <a:gd name="connsiteY935" fmla="*/ 896146 h 1244646"/>
                            <a:gd name="connsiteX936" fmla="*/ 746788 w 1244646"/>
                            <a:gd name="connsiteY936" fmla="*/ 846360 h 1244646"/>
                            <a:gd name="connsiteX937" fmla="*/ 796574 w 1244646"/>
                            <a:gd name="connsiteY937" fmla="*/ 846360 h 1244646"/>
                            <a:gd name="connsiteX938" fmla="*/ 796574 w 1244646"/>
                            <a:gd name="connsiteY938" fmla="*/ 896146 h 1244646"/>
                            <a:gd name="connsiteX939" fmla="*/ 746788 w 1244646"/>
                            <a:gd name="connsiteY939" fmla="*/ 896146 h 1244646"/>
                            <a:gd name="connsiteX940" fmla="*/ 796574 w 1244646"/>
                            <a:gd name="connsiteY940" fmla="*/ 846360 h 1244646"/>
                            <a:gd name="connsiteX941" fmla="*/ 846360 w 1244646"/>
                            <a:gd name="connsiteY941" fmla="*/ 846360 h 1244646"/>
                            <a:gd name="connsiteX942" fmla="*/ 846360 w 1244646"/>
                            <a:gd name="connsiteY942" fmla="*/ 896146 h 1244646"/>
                            <a:gd name="connsiteX943" fmla="*/ 796574 w 1244646"/>
                            <a:gd name="connsiteY943" fmla="*/ 896146 h 1244646"/>
                            <a:gd name="connsiteX944" fmla="*/ 995717 w 1244646"/>
                            <a:gd name="connsiteY944" fmla="*/ 846360 h 1244646"/>
                            <a:gd name="connsiteX945" fmla="*/ 1045503 w 1244646"/>
                            <a:gd name="connsiteY945" fmla="*/ 846360 h 1244646"/>
                            <a:gd name="connsiteX946" fmla="*/ 1045503 w 1244646"/>
                            <a:gd name="connsiteY946" fmla="*/ 896146 h 1244646"/>
                            <a:gd name="connsiteX947" fmla="*/ 995717 w 1244646"/>
                            <a:gd name="connsiteY947" fmla="*/ 896146 h 1244646"/>
                            <a:gd name="connsiteX948" fmla="*/ 1045503 w 1244646"/>
                            <a:gd name="connsiteY948" fmla="*/ 846360 h 1244646"/>
                            <a:gd name="connsiteX949" fmla="*/ 1095289 w 1244646"/>
                            <a:gd name="connsiteY949" fmla="*/ 846360 h 1244646"/>
                            <a:gd name="connsiteX950" fmla="*/ 1095289 w 1244646"/>
                            <a:gd name="connsiteY950" fmla="*/ 896146 h 1244646"/>
                            <a:gd name="connsiteX951" fmla="*/ 1045503 w 1244646"/>
                            <a:gd name="connsiteY951" fmla="*/ 896146 h 1244646"/>
                            <a:gd name="connsiteX952" fmla="*/ 0 w 1244646"/>
                            <a:gd name="connsiteY952" fmla="*/ 896146 h 1244646"/>
                            <a:gd name="connsiteX953" fmla="*/ 49786 w 1244646"/>
                            <a:gd name="connsiteY953" fmla="*/ 896146 h 1244646"/>
                            <a:gd name="connsiteX954" fmla="*/ 49786 w 1244646"/>
                            <a:gd name="connsiteY954" fmla="*/ 945931 h 1244646"/>
                            <a:gd name="connsiteX955" fmla="*/ 0 w 1244646"/>
                            <a:gd name="connsiteY955" fmla="*/ 945931 h 1244646"/>
                            <a:gd name="connsiteX956" fmla="*/ 49786 w 1244646"/>
                            <a:gd name="connsiteY956" fmla="*/ 896146 h 1244646"/>
                            <a:gd name="connsiteX957" fmla="*/ 99572 w 1244646"/>
                            <a:gd name="connsiteY957" fmla="*/ 896146 h 1244646"/>
                            <a:gd name="connsiteX958" fmla="*/ 99572 w 1244646"/>
                            <a:gd name="connsiteY958" fmla="*/ 945931 h 1244646"/>
                            <a:gd name="connsiteX959" fmla="*/ 49786 w 1244646"/>
                            <a:gd name="connsiteY959" fmla="*/ 945931 h 1244646"/>
                            <a:gd name="connsiteX960" fmla="*/ 99572 w 1244646"/>
                            <a:gd name="connsiteY960" fmla="*/ 896146 h 1244646"/>
                            <a:gd name="connsiteX961" fmla="*/ 149358 w 1244646"/>
                            <a:gd name="connsiteY961" fmla="*/ 896146 h 1244646"/>
                            <a:gd name="connsiteX962" fmla="*/ 149358 w 1244646"/>
                            <a:gd name="connsiteY962" fmla="*/ 945931 h 1244646"/>
                            <a:gd name="connsiteX963" fmla="*/ 99572 w 1244646"/>
                            <a:gd name="connsiteY963" fmla="*/ 945931 h 1244646"/>
                            <a:gd name="connsiteX964" fmla="*/ 149358 w 1244646"/>
                            <a:gd name="connsiteY964" fmla="*/ 896146 h 1244646"/>
                            <a:gd name="connsiteX965" fmla="*/ 199143 w 1244646"/>
                            <a:gd name="connsiteY965" fmla="*/ 896146 h 1244646"/>
                            <a:gd name="connsiteX966" fmla="*/ 199143 w 1244646"/>
                            <a:gd name="connsiteY966" fmla="*/ 945931 h 1244646"/>
                            <a:gd name="connsiteX967" fmla="*/ 149358 w 1244646"/>
                            <a:gd name="connsiteY967" fmla="*/ 945931 h 1244646"/>
                            <a:gd name="connsiteX968" fmla="*/ 199143 w 1244646"/>
                            <a:gd name="connsiteY968" fmla="*/ 896146 h 1244646"/>
                            <a:gd name="connsiteX969" fmla="*/ 248929 w 1244646"/>
                            <a:gd name="connsiteY969" fmla="*/ 896146 h 1244646"/>
                            <a:gd name="connsiteX970" fmla="*/ 248929 w 1244646"/>
                            <a:gd name="connsiteY970" fmla="*/ 945931 h 1244646"/>
                            <a:gd name="connsiteX971" fmla="*/ 199143 w 1244646"/>
                            <a:gd name="connsiteY971" fmla="*/ 945931 h 1244646"/>
                            <a:gd name="connsiteX972" fmla="*/ 248929 w 1244646"/>
                            <a:gd name="connsiteY972" fmla="*/ 896146 h 1244646"/>
                            <a:gd name="connsiteX973" fmla="*/ 298715 w 1244646"/>
                            <a:gd name="connsiteY973" fmla="*/ 896146 h 1244646"/>
                            <a:gd name="connsiteX974" fmla="*/ 298715 w 1244646"/>
                            <a:gd name="connsiteY974" fmla="*/ 945931 h 1244646"/>
                            <a:gd name="connsiteX975" fmla="*/ 248929 w 1244646"/>
                            <a:gd name="connsiteY975" fmla="*/ 945931 h 1244646"/>
                            <a:gd name="connsiteX976" fmla="*/ 298715 w 1244646"/>
                            <a:gd name="connsiteY976" fmla="*/ 896146 h 1244646"/>
                            <a:gd name="connsiteX977" fmla="*/ 348501 w 1244646"/>
                            <a:gd name="connsiteY977" fmla="*/ 896146 h 1244646"/>
                            <a:gd name="connsiteX978" fmla="*/ 348501 w 1244646"/>
                            <a:gd name="connsiteY978" fmla="*/ 945931 h 1244646"/>
                            <a:gd name="connsiteX979" fmla="*/ 298715 w 1244646"/>
                            <a:gd name="connsiteY979" fmla="*/ 945931 h 1244646"/>
                            <a:gd name="connsiteX980" fmla="*/ 398287 w 1244646"/>
                            <a:gd name="connsiteY980" fmla="*/ 896146 h 1244646"/>
                            <a:gd name="connsiteX981" fmla="*/ 448073 w 1244646"/>
                            <a:gd name="connsiteY981" fmla="*/ 896146 h 1244646"/>
                            <a:gd name="connsiteX982" fmla="*/ 448073 w 1244646"/>
                            <a:gd name="connsiteY982" fmla="*/ 945931 h 1244646"/>
                            <a:gd name="connsiteX983" fmla="*/ 398287 w 1244646"/>
                            <a:gd name="connsiteY983" fmla="*/ 945931 h 1244646"/>
                            <a:gd name="connsiteX984" fmla="*/ 448073 w 1244646"/>
                            <a:gd name="connsiteY984" fmla="*/ 896146 h 1244646"/>
                            <a:gd name="connsiteX985" fmla="*/ 497859 w 1244646"/>
                            <a:gd name="connsiteY985" fmla="*/ 896146 h 1244646"/>
                            <a:gd name="connsiteX986" fmla="*/ 497859 w 1244646"/>
                            <a:gd name="connsiteY986" fmla="*/ 945931 h 1244646"/>
                            <a:gd name="connsiteX987" fmla="*/ 448073 w 1244646"/>
                            <a:gd name="connsiteY987" fmla="*/ 945931 h 1244646"/>
                            <a:gd name="connsiteX988" fmla="*/ 497859 w 1244646"/>
                            <a:gd name="connsiteY988" fmla="*/ 896146 h 1244646"/>
                            <a:gd name="connsiteX989" fmla="*/ 547645 w 1244646"/>
                            <a:gd name="connsiteY989" fmla="*/ 896146 h 1244646"/>
                            <a:gd name="connsiteX990" fmla="*/ 547645 w 1244646"/>
                            <a:gd name="connsiteY990" fmla="*/ 945931 h 1244646"/>
                            <a:gd name="connsiteX991" fmla="*/ 497859 w 1244646"/>
                            <a:gd name="connsiteY991" fmla="*/ 945931 h 1244646"/>
                            <a:gd name="connsiteX992" fmla="*/ 647216 w 1244646"/>
                            <a:gd name="connsiteY992" fmla="*/ 896146 h 1244646"/>
                            <a:gd name="connsiteX993" fmla="*/ 697002 w 1244646"/>
                            <a:gd name="connsiteY993" fmla="*/ 896146 h 1244646"/>
                            <a:gd name="connsiteX994" fmla="*/ 697002 w 1244646"/>
                            <a:gd name="connsiteY994" fmla="*/ 945931 h 1244646"/>
                            <a:gd name="connsiteX995" fmla="*/ 647216 w 1244646"/>
                            <a:gd name="connsiteY995" fmla="*/ 945931 h 1244646"/>
                            <a:gd name="connsiteX996" fmla="*/ 697002 w 1244646"/>
                            <a:gd name="connsiteY996" fmla="*/ 896146 h 1244646"/>
                            <a:gd name="connsiteX997" fmla="*/ 746788 w 1244646"/>
                            <a:gd name="connsiteY997" fmla="*/ 896146 h 1244646"/>
                            <a:gd name="connsiteX998" fmla="*/ 746788 w 1244646"/>
                            <a:gd name="connsiteY998" fmla="*/ 945931 h 1244646"/>
                            <a:gd name="connsiteX999" fmla="*/ 697002 w 1244646"/>
                            <a:gd name="connsiteY999" fmla="*/ 945931 h 1244646"/>
                            <a:gd name="connsiteX1000" fmla="*/ 796574 w 1244646"/>
                            <a:gd name="connsiteY1000" fmla="*/ 896146 h 1244646"/>
                            <a:gd name="connsiteX1001" fmla="*/ 846360 w 1244646"/>
                            <a:gd name="connsiteY1001" fmla="*/ 896146 h 1244646"/>
                            <a:gd name="connsiteX1002" fmla="*/ 846360 w 1244646"/>
                            <a:gd name="connsiteY1002" fmla="*/ 945931 h 1244646"/>
                            <a:gd name="connsiteX1003" fmla="*/ 796574 w 1244646"/>
                            <a:gd name="connsiteY1003" fmla="*/ 945931 h 1244646"/>
                            <a:gd name="connsiteX1004" fmla="*/ 896146 w 1244646"/>
                            <a:gd name="connsiteY1004" fmla="*/ 896146 h 1244646"/>
                            <a:gd name="connsiteX1005" fmla="*/ 945931 w 1244646"/>
                            <a:gd name="connsiteY1005" fmla="*/ 896146 h 1244646"/>
                            <a:gd name="connsiteX1006" fmla="*/ 945931 w 1244646"/>
                            <a:gd name="connsiteY1006" fmla="*/ 945931 h 1244646"/>
                            <a:gd name="connsiteX1007" fmla="*/ 896146 w 1244646"/>
                            <a:gd name="connsiteY1007" fmla="*/ 945931 h 1244646"/>
                            <a:gd name="connsiteX1008" fmla="*/ 995717 w 1244646"/>
                            <a:gd name="connsiteY1008" fmla="*/ 896146 h 1244646"/>
                            <a:gd name="connsiteX1009" fmla="*/ 1045503 w 1244646"/>
                            <a:gd name="connsiteY1009" fmla="*/ 896146 h 1244646"/>
                            <a:gd name="connsiteX1010" fmla="*/ 1045503 w 1244646"/>
                            <a:gd name="connsiteY1010" fmla="*/ 945931 h 1244646"/>
                            <a:gd name="connsiteX1011" fmla="*/ 995717 w 1244646"/>
                            <a:gd name="connsiteY1011" fmla="*/ 945931 h 1244646"/>
                            <a:gd name="connsiteX1012" fmla="*/ 1095289 w 1244646"/>
                            <a:gd name="connsiteY1012" fmla="*/ 896146 h 1244646"/>
                            <a:gd name="connsiteX1013" fmla="*/ 1145075 w 1244646"/>
                            <a:gd name="connsiteY1013" fmla="*/ 896146 h 1244646"/>
                            <a:gd name="connsiteX1014" fmla="*/ 1145075 w 1244646"/>
                            <a:gd name="connsiteY1014" fmla="*/ 945931 h 1244646"/>
                            <a:gd name="connsiteX1015" fmla="*/ 1095289 w 1244646"/>
                            <a:gd name="connsiteY1015" fmla="*/ 945931 h 1244646"/>
                            <a:gd name="connsiteX1016" fmla="*/ 1145075 w 1244646"/>
                            <a:gd name="connsiteY1016" fmla="*/ 896146 h 1244646"/>
                            <a:gd name="connsiteX1017" fmla="*/ 1194861 w 1244646"/>
                            <a:gd name="connsiteY1017" fmla="*/ 896146 h 1244646"/>
                            <a:gd name="connsiteX1018" fmla="*/ 1194861 w 1244646"/>
                            <a:gd name="connsiteY1018" fmla="*/ 945931 h 1244646"/>
                            <a:gd name="connsiteX1019" fmla="*/ 1145075 w 1244646"/>
                            <a:gd name="connsiteY1019" fmla="*/ 945931 h 1244646"/>
                            <a:gd name="connsiteX1020" fmla="*/ 1194861 w 1244646"/>
                            <a:gd name="connsiteY1020" fmla="*/ 896146 h 1244646"/>
                            <a:gd name="connsiteX1021" fmla="*/ 1244647 w 1244646"/>
                            <a:gd name="connsiteY1021" fmla="*/ 896146 h 1244646"/>
                            <a:gd name="connsiteX1022" fmla="*/ 1244647 w 1244646"/>
                            <a:gd name="connsiteY1022" fmla="*/ 945931 h 1244646"/>
                            <a:gd name="connsiteX1023" fmla="*/ 1194861 w 1244646"/>
                            <a:gd name="connsiteY1023" fmla="*/ 945931 h 1244646"/>
                            <a:gd name="connsiteX1024" fmla="*/ 0 w 1244646"/>
                            <a:gd name="connsiteY1024" fmla="*/ 945931 h 1244646"/>
                            <a:gd name="connsiteX1025" fmla="*/ 49786 w 1244646"/>
                            <a:gd name="connsiteY1025" fmla="*/ 945931 h 1244646"/>
                            <a:gd name="connsiteX1026" fmla="*/ 49786 w 1244646"/>
                            <a:gd name="connsiteY1026" fmla="*/ 995717 h 1244646"/>
                            <a:gd name="connsiteX1027" fmla="*/ 0 w 1244646"/>
                            <a:gd name="connsiteY1027" fmla="*/ 995717 h 1244646"/>
                            <a:gd name="connsiteX1028" fmla="*/ 298715 w 1244646"/>
                            <a:gd name="connsiteY1028" fmla="*/ 945931 h 1244646"/>
                            <a:gd name="connsiteX1029" fmla="*/ 348501 w 1244646"/>
                            <a:gd name="connsiteY1029" fmla="*/ 945931 h 1244646"/>
                            <a:gd name="connsiteX1030" fmla="*/ 348501 w 1244646"/>
                            <a:gd name="connsiteY1030" fmla="*/ 995717 h 1244646"/>
                            <a:gd name="connsiteX1031" fmla="*/ 298715 w 1244646"/>
                            <a:gd name="connsiteY1031" fmla="*/ 995717 h 1244646"/>
                            <a:gd name="connsiteX1032" fmla="*/ 796574 w 1244646"/>
                            <a:gd name="connsiteY1032" fmla="*/ 945931 h 1244646"/>
                            <a:gd name="connsiteX1033" fmla="*/ 846360 w 1244646"/>
                            <a:gd name="connsiteY1033" fmla="*/ 945931 h 1244646"/>
                            <a:gd name="connsiteX1034" fmla="*/ 846360 w 1244646"/>
                            <a:gd name="connsiteY1034" fmla="*/ 995717 h 1244646"/>
                            <a:gd name="connsiteX1035" fmla="*/ 796574 w 1244646"/>
                            <a:gd name="connsiteY1035" fmla="*/ 995717 h 1244646"/>
                            <a:gd name="connsiteX1036" fmla="*/ 995717 w 1244646"/>
                            <a:gd name="connsiteY1036" fmla="*/ 945931 h 1244646"/>
                            <a:gd name="connsiteX1037" fmla="*/ 1045503 w 1244646"/>
                            <a:gd name="connsiteY1037" fmla="*/ 945931 h 1244646"/>
                            <a:gd name="connsiteX1038" fmla="*/ 1045503 w 1244646"/>
                            <a:gd name="connsiteY1038" fmla="*/ 995717 h 1244646"/>
                            <a:gd name="connsiteX1039" fmla="*/ 995717 w 1244646"/>
                            <a:gd name="connsiteY1039" fmla="*/ 995717 h 1244646"/>
                            <a:gd name="connsiteX1040" fmla="*/ 1045503 w 1244646"/>
                            <a:gd name="connsiteY1040" fmla="*/ 945931 h 1244646"/>
                            <a:gd name="connsiteX1041" fmla="*/ 1095289 w 1244646"/>
                            <a:gd name="connsiteY1041" fmla="*/ 945931 h 1244646"/>
                            <a:gd name="connsiteX1042" fmla="*/ 1095289 w 1244646"/>
                            <a:gd name="connsiteY1042" fmla="*/ 995717 h 1244646"/>
                            <a:gd name="connsiteX1043" fmla="*/ 1045503 w 1244646"/>
                            <a:gd name="connsiteY1043" fmla="*/ 995717 h 1244646"/>
                            <a:gd name="connsiteX1044" fmla="*/ 1145075 w 1244646"/>
                            <a:gd name="connsiteY1044" fmla="*/ 945931 h 1244646"/>
                            <a:gd name="connsiteX1045" fmla="*/ 1194861 w 1244646"/>
                            <a:gd name="connsiteY1045" fmla="*/ 945931 h 1244646"/>
                            <a:gd name="connsiteX1046" fmla="*/ 1194861 w 1244646"/>
                            <a:gd name="connsiteY1046" fmla="*/ 995717 h 1244646"/>
                            <a:gd name="connsiteX1047" fmla="*/ 1145075 w 1244646"/>
                            <a:gd name="connsiteY1047" fmla="*/ 995717 h 1244646"/>
                            <a:gd name="connsiteX1048" fmla="*/ 1194861 w 1244646"/>
                            <a:gd name="connsiteY1048" fmla="*/ 945931 h 1244646"/>
                            <a:gd name="connsiteX1049" fmla="*/ 1244647 w 1244646"/>
                            <a:gd name="connsiteY1049" fmla="*/ 945931 h 1244646"/>
                            <a:gd name="connsiteX1050" fmla="*/ 1244647 w 1244646"/>
                            <a:gd name="connsiteY1050" fmla="*/ 995717 h 1244646"/>
                            <a:gd name="connsiteX1051" fmla="*/ 1194861 w 1244646"/>
                            <a:gd name="connsiteY1051" fmla="*/ 995717 h 1244646"/>
                            <a:gd name="connsiteX1052" fmla="*/ 0 w 1244646"/>
                            <a:gd name="connsiteY1052" fmla="*/ 995717 h 1244646"/>
                            <a:gd name="connsiteX1053" fmla="*/ 49786 w 1244646"/>
                            <a:gd name="connsiteY1053" fmla="*/ 995717 h 1244646"/>
                            <a:gd name="connsiteX1054" fmla="*/ 49786 w 1244646"/>
                            <a:gd name="connsiteY1054" fmla="*/ 1045503 h 1244646"/>
                            <a:gd name="connsiteX1055" fmla="*/ 0 w 1244646"/>
                            <a:gd name="connsiteY1055" fmla="*/ 1045503 h 1244646"/>
                            <a:gd name="connsiteX1056" fmla="*/ 99572 w 1244646"/>
                            <a:gd name="connsiteY1056" fmla="*/ 995717 h 1244646"/>
                            <a:gd name="connsiteX1057" fmla="*/ 149358 w 1244646"/>
                            <a:gd name="connsiteY1057" fmla="*/ 995717 h 1244646"/>
                            <a:gd name="connsiteX1058" fmla="*/ 149358 w 1244646"/>
                            <a:gd name="connsiteY1058" fmla="*/ 1045503 h 1244646"/>
                            <a:gd name="connsiteX1059" fmla="*/ 99572 w 1244646"/>
                            <a:gd name="connsiteY1059" fmla="*/ 1045503 h 1244646"/>
                            <a:gd name="connsiteX1060" fmla="*/ 149358 w 1244646"/>
                            <a:gd name="connsiteY1060" fmla="*/ 995717 h 1244646"/>
                            <a:gd name="connsiteX1061" fmla="*/ 199143 w 1244646"/>
                            <a:gd name="connsiteY1061" fmla="*/ 995717 h 1244646"/>
                            <a:gd name="connsiteX1062" fmla="*/ 199143 w 1244646"/>
                            <a:gd name="connsiteY1062" fmla="*/ 1045503 h 1244646"/>
                            <a:gd name="connsiteX1063" fmla="*/ 149358 w 1244646"/>
                            <a:gd name="connsiteY1063" fmla="*/ 1045503 h 1244646"/>
                            <a:gd name="connsiteX1064" fmla="*/ 199143 w 1244646"/>
                            <a:gd name="connsiteY1064" fmla="*/ 995717 h 1244646"/>
                            <a:gd name="connsiteX1065" fmla="*/ 248929 w 1244646"/>
                            <a:gd name="connsiteY1065" fmla="*/ 995717 h 1244646"/>
                            <a:gd name="connsiteX1066" fmla="*/ 248929 w 1244646"/>
                            <a:gd name="connsiteY1066" fmla="*/ 1045503 h 1244646"/>
                            <a:gd name="connsiteX1067" fmla="*/ 199143 w 1244646"/>
                            <a:gd name="connsiteY1067" fmla="*/ 1045503 h 1244646"/>
                            <a:gd name="connsiteX1068" fmla="*/ 298715 w 1244646"/>
                            <a:gd name="connsiteY1068" fmla="*/ 995717 h 1244646"/>
                            <a:gd name="connsiteX1069" fmla="*/ 348501 w 1244646"/>
                            <a:gd name="connsiteY1069" fmla="*/ 995717 h 1244646"/>
                            <a:gd name="connsiteX1070" fmla="*/ 348501 w 1244646"/>
                            <a:gd name="connsiteY1070" fmla="*/ 1045503 h 1244646"/>
                            <a:gd name="connsiteX1071" fmla="*/ 298715 w 1244646"/>
                            <a:gd name="connsiteY1071" fmla="*/ 1045503 h 1244646"/>
                            <a:gd name="connsiteX1072" fmla="*/ 398287 w 1244646"/>
                            <a:gd name="connsiteY1072" fmla="*/ 995717 h 1244646"/>
                            <a:gd name="connsiteX1073" fmla="*/ 448073 w 1244646"/>
                            <a:gd name="connsiteY1073" fmla="*/ 995717 h 1244646"/>
                            <a:gd name="connsiteX1074" fmla="*/ 448073 w 1244646"/>
                            <a:gd name="connsiteY1074" fmla="*/ 1045503 h 1244646"/>
                            <a:gd name="connsiteX1075" fmla="*/ 398287 w 1244646"/>
                            <a:gd name="connsiteY1075" fmla="*/ 1045503 h 1244646"/>
                            <a:gd name="connsiteX1076" fmla="*/ 448073 w 1244646"/>
                            <a:gd name="connsiteY1076" fmla="*/ 995717 h 1244646"/>
                            <a:gd name="connsiteX1077" fmla="*/ 497859 w 1244646"/>
                            <a:gd name="connsiteY1077" fmla="*/ 995717 h 1244646"/>
                            <a:gd name="connsiteX1078" fmla="*/ 497859 w 1244646"/>
                            <a:gd name="connsiteY1078" fmla="*/ 1045503 h 1244646"/>
                            <a:gd name="connsiteX1079" fmla="*/ 448073 w 1244646"/>
                            <a:gd name="connsiteY1079" fmla="*/ 1045503 h 1244646"/>
                            <a:gd name="connsiteX1080" fmla="*/ 547645 w 1244646"/>
                            <a:gd name="connsiteY1080" fmla="*/ 995717 h 1244646"/>
                            <a:gd name="connsiteX1081" fmla="*/ 597430 w 1244646"/>
                            <a:gd name="connsiteY1081" fmla="*/ 995717 h 1244646"/>
                            <a:gd name="connsiteX1082" fmla="*/ 597430 w 1244646"/>
                            <a:gd name="connsiteY1082" fmla="*/ 1045503 h 1244646"/>
                            <a:gd name="connsiteX1083" fmla="*/ 547645 w 1244646"/>
                            <a:gd name="connsiteY1083" fmla="*/ 1045503 h 1244646"/>
                            <a:gd name="connsiteX1084" fmla="*/ 597430 w 1244646"/>
                            <a:gd name="connsiteY1084" fmla="*/ 995717 h 1244646"/>
                            <a:gd name="connsiteX1085" fmla="*/ 647216 w 1244646"/>
                            <a:gd name="connsiteY1085" fmla="*/ 995717 h 1244646"/>
                            <a:gd name="connsiteX1086" fmla="*/ 647216 w 1244646"/>
                            <a:gd name="connsiteY1086" fmla="*/ 1045503 h 1244646"/>
                            <a:gd name="connsiteX1087" fmla="*/ 597430 w 1244646"/>
                            <a:gd name="connsiteY1087" fmla="*/ 1045503 h 1244646"/>
                            <a:gd name="connsiteX1088" fmla="*/ 647216 w 1244646"/>
                            <a:gd name="connsiteY1088" fmla="*/ 995717 h 1244646"/>
                            <a:gd name="connsiteX1089" fmla="*/ 697002 w 1244646"/>
                            <a:gd name="connsiteY1089" fmla="*/ 995717 h 1244646"/>
                            <a:gd name="connsiteX1090" fmla="*/ 697002 w 1244646"/>
                            <a:gd name="connsiteY1090" fmla="*/ 1045503 h 1244646"/>
                            <a:gd name="connsiteX1091" fmla="*/ 647216 w 1244646"/>
                            <a:gd name="connsiteY1091" fmla="*/ 1045503 h 1244646"/>
                            <a:gd name="connsiteX1092" fmla="*/ 697002 w 1244646"/>
                            <a:gd name="connsiteY1092" fmla="*/ 995717 h 1244646"/>
                            <a:gd name="connsiteX1093" fmla="*/ 746788 w 1244646"/>
                            <a:gd name="connsiteY1093" fmla="*/ 995717 h 1244646"/>
                            <a:gd name="connsiteX1094" fmla="*/ 746788 w 1244646"/>
                            <a:gd name="connsiteY1094" fmla="*/ 1045503 h 1244646"/>
                            <a:gd name="connsiteX1095" fmla="*/ 697002 w 1244646"/>
                            <a:gd name="connsiteY1095" fmla="*/ 1045503 h 1244646"/>
                            <a:gd name="connsiteX1096" fmla="*/ 746788 w 1244646"/>
                            <a:gd name="connsiteY1096" fmla="*/ 995717 h 1244646"/>
                            <a:gd name="connsiteX1097" fmla="*/ 796574 w 1244646"/>
                            <a:gd name="connsiteY1097" fmla="*/ 995717 h 1244646"/>
                            <a:gd name="connsiteX1098" fmla="*/ 796574 w 1244646"/>
                            <a:gd name="connsiteY1098" fmla="*/ 1045503 h 1244646"/>
                            <a:gd name="connsiteX1099" fmla="*/ 746788 w 1244646"/>
                            <a:gd name="connsiteY1099" fmla="*/ 1045503 h 1244646"/>
                            <a:gd name="connsiteX1100" fmla="*/ 796574 w 1244646"/>
                            <a:gd name="connsiteY1100" fmla="*/ 995717 h 1244646"/>
                            <a:gd name="connsiteX1101" fmla="*/ 846360 w 1244646"/>
                            <a:gd name="connsiteY1101" fmla="*/ 995717 h 1244646"/>
                            <a:gd name="connsiteX1102" fmla="*/ 846360 w 1244646"/>
                            <a:gd name="connsiteY1102" fmla="*/ 1045503 h 1244646"/>
                            <a:gd name="connsiteX1103" fmla="*/ 796574 w 1244646"/>
                            <a:gd name="connsiteY1103" fmla="*/ 1045503 h 1244646"/>
                            <a:gd name="connsiteX1104" fmla="*/ 846360 w 1244646"/>
                            <a:gd name="connsiteY1104" fmla="*/ 995717 h 1244646"/>
                            <a:gd name="connsiteX1105" fmla="*/ 896146 w 1244646"/>
                            <a:gd name="connsiteY1105" fmla="*/ 995717 h 1244646"/>
                            <a:gd name="connsiteX1106" fmla="*/ 896146 w 1244646"/>
                            <a:gd name="connsiteY1106" fmla="*/ 1045503 h 1244646"/>
                            <a:gd name="connsiteX1107" fmla="*/ 846360 w 1244646"/>
                            <a:gd name="connsiteY1107" fmla="*/ 1045503 h 1244646"/>
                            <a:gd name="connsiteX1108" fmla="*/ 896146 w 1244646"/>
                            <a:gd name="connsiteY1108" fmla="*/ 995717 h 1244646"/>
                            <a:gd name="connsiteX1109" fmla="*/ 945931 w 1244646"/>
                            <a:gd name="connsiteY1109" fmla="*/ 995717 h 1244646"/>
                            <a:gd name="connsiteX1110" fmla="*/ 945931 w 1244646"/>
                            <a:gd name="connsiteY1110" fmla="*/ 1045503 h 1244646"/>
                            <a:gd name="connsiteX1111" fmla="*/ 896146 w 1244646"/>
                            <a:gd name="connsiteY1111" fmla="*/ 1045503 h 1244646"/>
                            <a:gd name="connsiteX1112" fmla="*/ 945931 w 1244646"/>
                            <a:gd name="connsiteY1112" fmla="*/ 995717 h 1244646"/>
                            <a:gd name="connsiteX1113" fmla="*/ 995717 w 1244646"/>
                            <a:gd name="connsiteY1113" fmla="*/ 995717 h 1244646"/>
                            <a:gd name="connsiteX1114" fmla="*/ 995717 w 1244646"/>
                            <a:gd name="connsiteY1114" fmla="*/ 1045503 h 1244646"/>
                            <a:gd name="connsiteX1115" fmla="*/ 945931 w 1244646"/>
                            <a:gd name="connsiteY1115" fmla="*/ 1045503 h 1244646"/>
                            <a:gd name="connsiteX1116" fmla="*/ 995717 w 1244646"/>
                            <a:gd name="connsiteY1116" fmla="*/ 995717 h 1244646"/>
                            <a:gd name="connsiteX1117" fmla="*/ 1045503 w 1244646"/>
                            <a:gd name="connsiteY1117" fmla="*/ 995717 h 1244646"/>
                            <a:gd name="connsiteX1118" fmla="*/ 1045503 w 1244646"/>
                            <a:gd name="connsiteY1118" fmla="*/ 1045503 h 1244646"/>
                            <a:gd name="connsiteX1119" fmla="*/ 995717 w 1244646"/>
                            <a:gd name="connsiteY1119" fmla="*/ 1045503 h 1244646"/>
                            <a:gd name="connsiteX1120" fmla="*/ 1095289 w 1244646"/>
                            <a:gd name="connsiteY1120" fmla="*/ 995717 h 1244646"/>
                            <a:gd name="connsiteX1121" fmla="*/ 1145075 w 1244646"/>
                            <a:gd name="connsiteY1121" fmla="*/ 995717 h 1244646"/>
                            <a:gd name="connsiteX1122" fmla="*/ 1145075 w 1244646"/>
                            <a:gd name="connsiteY1122" fmla="*/ 1045503 h 1244646"/>
                            <a:gd name="connsiteX1123" fmla="*/ 1095289 w 1244646"/>
                            <a:gd name="connsiteY1123" fmla="*/ 1045503 h 1244646"/>
                            <a:gd name="connsiteX1124" fmla="*/ 0 w 1244646"/>
                            <a:gd name="connsiteY1124" fmla="*/ 1045503 h 1244646"/>
                            <a:gd name="connsiteX1125" fmla="*/ 49786 w 1244646"/>
                            <a:gd name="connsiteY1125" fmla="*/ 1045503 h 1244646"/>
                            <a:gd name="connsiteX1126" fmla="*/ 49786 w 1244646"/>
                            <a:gd name="connsiteY1126" fmla="*/ 1095289 h 1244646"/>
                            <a:gd name="connsiteX1127" fmla="*/ 0 w 1244646"/>
                            <a:gd name="connsiteY1127" fmla="*/ 1095289 h 1244646"/>
                            <a:gd name="connsiteX1128" fmla="*/ 99572 w 1244646"/>
                            <a:gd name="connsiteY1128" fmla="*/ 1045503 h 1244646"/>
                            <a:gd name="connsiteX1129" fmla="*/ 149358 w 1244646"/>
                            <a:gd name="connsiteY1129" fmla="*/ 1045503 h 1244646"/>
                            <a:gd name="connsiteX1130" fmla="*/ 149358 w 1244646"/>
                            <a:gd name="connsiteY1130" fmla="*/ 1095289 h 1244646"/>
                            <a:gd name="connsiteX1131" fmla="*/ 99572 w 1244646"/>
                            <a:gd name="connsiteY1131" fmla="*/ 1095289 h 1244646"/>
                            <a:gd name="connsiteX1132" fmla="*/ 149358 w 1244646"/>
                            <a:gd name="connsiteY1132" fmla="*/ 1045503 h 1244646"/>
                            <a:gd name="connsiteX1133" fmla="*/ 199143 w 1244646"/>
                            <a:gd name="connsiteY1133" fmla="*/ 1045503 h 1244646"/>
                            <a:gd name="connsiteX1134" fmla="*/ 199143 w 1244646"/>
                            <a:gd name="connsiteY1134" fmla="*/ 1095289 h 1244646"/>
                            <a:gd name="connsiteX1135" fmla="*/ 149358 w 1244646"/>
                            <a:gd name="connsiteY1135" fmla="*/ 1095289 h 1244646"/>
                            <a:gd name="connsiteX1136" fmla="*/ 199143 w 1244646"/>
                            <a:gd name="connsiteY1136" fmla="*/ 1045503 h 1244646"/>
                            <a:gd name="connsiteX1137" fmla="*/ 248929 w 1244646"/>
                            <a:gd name="connsiteY1137" fmla="*/ 1045503 h 1244646"/>
                            <a:gd name="connsiteX1138" fmla="*/ 248929 w 1244646"/>
                            <a:gd name="connsiteY1138" fmla="*/ 1095289 h 1244646"/>
                            <a:gd name="connsiteX1139" fmla="*/ 199143 w 1244646"/>
                            <a:gd name="connsiteY1139" fmla="*/ 1095289 h 1244646"/>
                            <a:gd name="connsiteX1140" fmla="*/ 298715 w 1244646"/>
                            <a:gd name="connsiteY1140" fmla="*/ 1045503 h 1244646"/>
                            <a:gd name="connsiteX1141" fmla="*/ 348501 w 1244646"/>
                            <a:gd name="connsiteY1141" fmla="*/ 1045503 h 1244646"/>
                            <a:gd name="connsiteX1142" fmla="*/ 348501 w 1244646"/>
                            <a:gd name="connsiteY1142" fmla="*/ 1095289 h 1244646"/>
                            <a:gd name="connsiteX1143" fmla="*/ 298715 w 1244646"/>
                            <a:gd name="connsiteY1143" fmla="*/ 1095289 h 1244646"/>
                            <a:gd name="connsiteX1144" fmla="*/ 398287 w 1244646"/>
                            <a:gd name="connsiteY1144" fmla="*/ 1045503 h 1244646"/>
                            <a:gd name="connsiteX1145" fmla="*/ 448073 w 1244646"/>
                            <a:gd name="connsiteY1145" fmla="*/ 1045503 h 1244646"/>
                            <a:gd name="connsiteX1146" fmla="*/ 448073 w 1244646"/>
                            <a:gd name="connsiteY1146" fmla="*/ 1095289 h 1244646"/>
                            <a:gd name="connsiteX1147" fmla="*/ 398287 w 1244646"/>
                            <a:gd name="connsiteY1147" fmla="*/ 1095289 h 1244646"/>
                            <a:gd name="connsiteX1148" fmla="*/ 448073 w 1244646"/>
                            <a:gd name="connsiteY1148" fmla="*/ 1045503 h 1244646"/>
                            <a:gd name="connsiteX1149" fmla="*/ 497859 w 1244646"/>
                            <a:gd name="connsiteY1149" fmla="*/ 1045503 h 1244646"/>
                            <a:gd name="connsiteX1150" fmla="*/ 497859 w 1244646"/>
                            <a:gd name="connsiteY1150" fmla="*/ 1095289 h 1244646"/>
                            <a:gd name="connsiteX1151" fmla="*/ 448073 w 1244646"/>
                            <a:gd name="connsiteY1151" fmla="*/ 1095289 h 1244646"/>
                            <a:gd name="connsiteX1152" fmla="*/ 497859 w 1244646"/>
                            <a:gd name="connsiteY1152" fmla="*/ 1045503 h 1244646"/>
                            <a:gd name="connsiteX1153" fmla="*/ 547645 w 1244646"/>
                            <a:gd name="connsiteY1153" fmla="*/ 1045503 h 1244646"/>
                            <a:gd name="connsiteX1154" fmla="*/ 547645 w 1244646"/>
                            <a:gd name="connsiteY1154" fmla="*/ 1095289 h 1244646"/>
                            <a:gd name="connsiteX1155" fmla="*/ 497859 w 1244646"/>
                            <a:gd name="connsiteY1155" fmla="*/ 1095289 h 1244646"/>
                            <a:gd name="connsiteX1156" fmla="*/ 547645 w 1244646"/>
                            <a:gd name="connsiteY1156" fmla="*/ 1045503 h 1244646"/>
                            <a:gd name="connsiteX1157" fmla="*/ 597430 w 1244646"/>
                            <a:gd name="connsiteY1157" fmla="*/ 1045503 h 1244646"/>
                            <a:gd name="connsiteX1158" fmla="*/ 597430 w 1244646"/>
                            <a:gd name="connsiteY1158" fmla="*/ 1095289 h 1244646"/>
                            <a:gd name="connsiteX1159" fmla="*/ 547645 w 1244646"/>
                            <a:gd name="connsiteY1159" fmla="*/ 1095289 h 1244646"/>
                            <a:gd name="connsiteX1160" fmla="*/ 746788 w 1244646"/>
                            <a:gd name="connsiteY1160" fmla="*/ 1045503 h 1244646"/>
                            <a:gd name="connsiteX1161" fmla="*/ 796574 w 1244646"/>
                            <a:gd name="connsiteY1161" fmla="*/ 1045503 h 1244646"/>
                            <a:gd name="connsiteX1162" fmla="*/ 796574 w 1244646"/>
                            <a:gd name="connsiteY1162" fmla="*/ 1095289 h 1244646"/>
                            <a:gd name="connsiteX1163" fmla="*/ 746788 w 1244646"/>
                            <a:gd name="connsiteY1163" fmla="*/ 1095289 h 1244646"/>
                            <a:gd name="connsiteX1164" fmla="*/ 796574 w 1244646"/>
                            <a:gd name="connsiteY1164" fmla="*/ 1045503 h 1244646"/>
                            <a:gd name="connsiteX1165" fmla="*/ 846360 w 1244646"/>
                            <a:gd name="connsiteY1165" fmla="*/ 1045503 h 1244646"/>
                            <a:gd name="connsiteX1166" fmla="*/ 846360 w 1244646"/>
                            <a:gd name="connsiteY1166" fmla="*/ 1095289 h 1244646"/>
                            <a:gd name="connsiteX1167" fmla="*/ 796574 w 1244646"/>
                            <a:gd name="connsiteY1167" fmla="*/ 1095289 h 1244646"/>
                            <a:gd name="connsiteX1168" fmla="*/ 896146 w 1244646"/>
                            <a:gd name="connsiteY1168" fmla="*/ 1045503 h 1244646"/>
                            <a:gd name="connsiteX1169" fmla="*/ 945931 w 1244646"/>
                            <a:gd name="connsiteY1169" fmla="*/ 1045503 h 1244646"/>
                            <a:gd name="connsiteX1170" fmla="*/ 945931 w 1244646"/>
                            <a:gd name="connsiteY1170" fmla="*/ 1095289 h 1244646"/>
                            <a:gd name="connsiteX1171" fmla="*/ 896146 w 1244646"/>
                            <a:gd name="connsiteY1171" fmla="*/ 1095289 h 1244646"/>
                            <a:gd name="connsiteX1172" fmla="*/ 995717 w 1244646"/>
                            <a:gd name="connsiteY1172" fmla="*/ 1045503 h 1244646"/>
                            <a:gd name="connsiteX1173" fmla="*/ 1045503 w 1244646"/>
                            <a:gd name="connsiteY1173" fmla="*/ 1045503 h 1244646"/>
                            <a:gd name="connsiteX1174" fmla="*/ 1045503 w 1244646"/>
                            <a:gd name="connsiteY1174" fmla="*/ 1095289 h 1244646"/>
                            <a:gd name="connsiteX1175" fmla="*/ 995717 w 1244646"/>
                            <a:gd name="connsiteY1175" fmla="*/ 1095289 h 1244646"/>
                            <a:gd name="connsiteX1176" fmla="*/ 1045503 w 1244646"/>
                            <a:gd name="connsiteY1176" fmla="*/ 1045503 h 1244646"/>
                            <a:gd name="connsiteX1177" fmla="*/ 1095289 w 1244646"/>
                            <a:gd name="connsiteY1177" fmla="*/ 1045503 h 1244646"/>
                            <a:gd name="connsiteX1178" fmla="*/ 1095289 w 1244646"/>
                            <a:gd name="connsiteY1178" fmla="*/ 1095289 h 1244646"/>
                            <a:gd name="connsiteX1179" fmla="*/ 1045503 w 1244646"/>
                            <a:gd name="connsiteY1179" fmla="*/ 1095289 h 1244646"/>
                            <a:gd name="connsiteX1180" fmla="*/ 1095289 w 1244646"/>
                            <a:gd name="connsiteY1180" fmla="*/ 1045503 h 1244646"/>
                            <a:gd name="connsiteX1181" fmla="*/ 1145075 w 1244646"/>
                            <a:gd name="connsiteY1181" fmla="*/ 1045503 h 1244646"/>
                            <a:gd name="connsiteX1182" fmla="*/ 1145075 w 1244646"/>
                            <a:gd name="connsiteY1182" fmla="*/ 1095289 h 1244646"/>
                            <a:gd name="connsiteX1183" fmla="*/ 1095289 w 1244646"/>
                            <a:gd name="connsiteY1183" fmla="*/ 1095289 h 1244646"/>
                            <a:gd name="connsiteX1184" fmla="*/ 1145075 w 1244646"/>
                            <a:gd name="connsiteY1184" fmla="*/ 1045503 h 1244646"/>
                            <a:gd name="connsiteX1185" fmla="*/ 1194861 w 1244646"/>
                            <a:gd name="connsiteY1185" fmla="*/ 1045503 h 1244646"/>
                            <a:gd name="connsiteX1186" fmla="*/ 1194861 w 1244646"/>
                            <a:gd name="connsiteY1186" fmla="*/ 1095289 h 1244646"/>
                            <a:gd name="connsiteX1187" fmla="*/ 1145075 w 1244646"/>
                            <a:gd name="connsiteY1187" fmla="*/ 1095289 h 1244646"/>
                            <a:gd name="connsiteX1188" fmla="*/ 1194861 w 1244646"/>
                            <a:gd name="connsiteY1188" fmla="*/ 1045503 h 1244646"/>
                            <a:gd name="connsiteX1189" fmla="*/ 1244647 w 1244646"/>
                            <a:gd name="connsiteY1189" fmla="*/ 1045503 h 1244646"/>
                            <a:gd name="connsiteX1190" fmla="*/ 1244647 w 1244646"/>
                            <a:gd name="connsiteY1190" fmla="*/ 1095289 h 1244646"/>
                            <a:gd name="connsiteX1191" fmla="*/ 1194861 w 1244646"/>
                            <a:gd name="connsiteY1191" fmla="*/ 1095289 h 1244646"/>
                            <a:gd name="connsiteX1192" fmla="*/ 0 w 1244646"/>
                            <a:gd name="connsiteY1192" fmla="*/ 1095289 h 1244646"/>
                            <a:gd name="connsiteX1193" fmla="*/ 49786 w 1244646"/>
                            <a:gd name="connsiteY1193" fmla="*/ 1095289 h 1244646"/>
                            <a:gd name="connsiteX1194" fmla="*/ 49786 w 1244646"/>
                            <a:gd name="connsiteY1194" fmla="*/ 1145075 h 1244646"/>
                            <a:gd name="connsiteX1195" fmla="*/ 0 w 1244646"/>
                            <a:gd name="connsiteY1195" fmla="*/ 1145075 h 1244646"/>
                            <a:gd name="connsiteX1196" fmla="*/ 99572 w 1244646"/>
                            <a:gd name="connsiteY1196" fmla="*/ 1095289 h 1244646"/>
                            <a:gd name="connsiteX1197" fmla="*/ 149358 w 1244646"/>
                            <a:gd name="connsiteY1197" fmla="*/ 1095289 h 1244646"/>
                            <a:gd name="connsiteX1198" fmla="*/ 149358 w 1244646"/>
                            <a:gd name="connsiteY1198" fmla="*/ 1145075 h 1244646"/>
                            <a:gd name="connsiteX1199" fmla="*/ 99572 w 1244646"/>
                            <a:gd name="connsiteY1199" fmla="*/ 1145075 h 1244646"/>
                            <a:gd name="connsiteX1200" fmla="*/ 149358 w 1244646"/>
                            <a:gd name="connsiteY1200" fmla="*/ 1095289 h 1244646"/>
                            <a:gd name="connsiteX1201" fmla="*/ 199143 w 1244646"/>
                            <a:gd name="connsiteY1201" fmla="*/ 1095289 h 1244646"/>
                            <a:gd name="connsiteX1202" fmla="*/ 199143 w 1244646"/>
                            <a:gd name="connsiteY1202" fmla="*/ 1145075 h 1244646"/>
                            <a:gd name="connsiteX1203" fmla="*/ 149358 w 1244646"/>
                            <a:gd name="connsiteY1203" fmla="*/ 1145075 h 1244646"/>
                            <a:gd name="connsiteX1204" fmla="*/ 199143 w 1244646"/>
                            <a:gd name="connsiteY1204" fmla="*/ 1095289 h 1244646"/>
                            <a:gd name="connsiteX1205" fmla="*/ 248929 w 1244646"/>
                            <a:gd name="connsiteY1205" fmla="*/ 1095289 h 1244646"/>
                            <a:gd name="connsiteX1206" fmla="*/ 248929 w 1244646"/>
                            <a:gd name="connsiteY1206" fmla="*/ 1145075 h 1244646"/>
                            <a:gd name="connsiteX1207" fmla="*/ 199143 w 1244646"/>
                            <a:gd name="connsiteY1207" fmla="*/ 1145075 h 1244646"/>
                            <a:gd name="connsiteX1208" fmla="*/ 298715 w 1244646"/>
                            <a:gd name="connsiteY1208" fmla="*/ 1095289 h 1244646"/>
                            <a:gd name="connsiteX1209" fmla="*/ 348501 w 1244646"/>
                            <a:gd name="connsiteY1209" fmla="*/ 1095289 h 1244646"/>
                            <a:gd name="connsiteX1210" fmla="*/ 348501 w 1244646"/>
                            <a:gd name="connsiteY1210" fmla="*/ 1145075 h 1244646"/>
                            <a:gd name="connsiteX1211" fmla="*/ 298715 w 1244646"/>
                            <a:gd name="connsiteY1211" fmla="*/ 1145075 h 1244646"/>
                            <a:gd name="connsiteX1212" fmla="*/ 398287 w 1244646"/>
                            <a:gd name="connsiteY1212" fmla="*/ 1095289 h 1244646"/>
                            <a:gd name="connsiteX1213" fmla="*/ 448073 w 1244646"/>
                            <a:gd name="connsiteY1213" fmla="*/ 1095289 h 1244646"/>
                            <a:gd name="connsiteX1214" fmla="*/ 448073 w 1244646"/>
                            <a:gd name="connsiteY1214" fmla="*/ 1145075 h 1244646"/>
                            <a:gd name="connsiteX1215" fmla="*/ 398287 w 1244646"/>
                            <a:gd name="connsiteY1215" fmla="*/ 1145075 h 1244646"/>
                            <a:gd name="connsiteX1216" fmla="*/ 448073 w 1244646"/>
                            <a:gd name="connsiteY1216" fmla="*/ 1095289 h 1244646"/>
                            <a:gd name="connsiteX1217" fmla="*/ 497859 w 1244646"/>
                            <a:gd name="connsiteY1217" fmla="*/ 1095289 h 1244646"/>
                            <a:gd name="connsiteX1218" fmla="*/ 497859 w 1244646"/>
                            <a:gd name="connsiteY1218" fmla="*/ 1145075 h 1244646"/>
                            <a:gd name="connsiteX1219" fmla="*/ 448073 w 1244646"/>
                            <a:gd name="connsiteY1219" fmla="*/ 1145075 h 1244646"/>
                            <a:gd name="connsiteX1220" fmla="*/ 647216 w 1244646"/>
                            <a:gd name="connsiteY1220" fmla="*/ 1095289 h 1244646"/>
                            <a:gd name="connsiteX1221" fmla="*/ 697002 w 1244646"/>
                            <a:gd name="connsiteY1221" fmla="*/ 1095289 h 1244646"/>
                            <a:gd name="connsiteX1222" fmla="*/ 697002 w 1244646"/>
                            <a:gd name="connsiteY1222" fmla="*/ 1145075 h 1244646"/>
                            <a:gd name="connsiteX1223" fmla="*/ 647216 w 1244646"/>
                            <a:gd name="connsiteY1223" fmla="*/ 1145075 h 1244646"/>
                            <a:gd name="connsiteX1224" fmla="*/ 746788 w 1244646"/>
                            <a:gd name="connsiteY1224" fmla="*/ 1095289 h 1244646"/>
                            <a:gd name="connsiteX1225" fmla="*/ 796574 w 1244646"/>
                            <a:gd name="connsiteY1225" fmla="*/ 1095289 h 1244646"/>
                            <a:gd name="connsiteX1226" fmla="*/ 796574 w 1244646"/>
                            <a:gd name="connsiteY1226" fmla="*/ 1145075 h 1244646"/>
                            <a:gd name="connsiteX1227" fmla="*/ 746788 w 1244646"/>
                            <a:gd name="connsiteY1227" fmla="*/ 1145075 h 1244646"/>
                            <a:gd name="connsiteX1228" fmla="*/ 796574 w 1244646"/>
                            <a:gd name="connsiteY1228" fmla="*/ 1095289 h 1244646"/>
                            <a:gd name="connsiteX1229" fmla="*/ 846360 w 1244646"/>
                            <a:gd name="connsiteY1229" fmla="*/ 1095289 h 1244646"/>
                            <a:gd name="connsiteX1230" fmla="*/ 846360 w 1244646"/>
                            <a:gd name="connsiteY1230" fmla="*/ 1145075 h 1244646"/>
                            <a:gd name="connsiteX1231" fmla="*/ 796574 w 1244646"/>
                            <a:gd name="connsiteY1231" fmla="*/ 1145075 h 1244646"/>
                            <a:gd name="connsiteX1232" fmla="*/ 1045503 w 1244646"/>
                            <a:gd name="connsiteY1232" fmla="*/ 1095289 h 1244646"/>
                            <a:gd name="connsiteX1233" fmla="*/ 1095289 w 1244646"/>
                            <a:gd name="connsiteY1233" fmla="*/ 1095289 h 1244646"/>
                            <a:gd name="connsiteX1234" fmla="*/ 1095289 w 1244646"/>
                            <a:gd name="connsiteY1234" fmla="*/ 1145075 h 1244646"/>
                            <a:gd name="connsiteX1235" fmla="*/ 1045503 w 1244646"/>
                            <a:gd name="connsiteY1235" fmla="*/ 1145075 h 1244646"/>
                            <a:gd name="connsiteX1236" fmla="*/ 1095289 w 1244646"/>
                            <a:gd name="connsiteY1236" fmla="*/ 1095289 h 1244646"/>
                            <a:gd name="connsiteX1237" fmla="*/ 1145075 w 1244646"/>
                            <a:gd name="connsiteY1237" fmla="*/ 1095289 h 1244646"/>
                            <a:gd name="connsiteX1238" fmla="*/ 1145075 w 1244646"/>
                            <a:gd name="connsiteY1238" fmla="*/ 1145075 h 1244646"/>
                            <a:gd name="connsiteX1239" fmla="*/ 1095289 w 1244646"/>
                            <a:gd name="connsiteY1239" fmla="*/ 1145075 h 1244646"/>
                            <a:gd name="connsiteX1240" fmla="*/ 1194861 w 1244646"/>
                            <a:gd name="connsiteY1240" fmla="*/ 1095289 h 1244646"/>
                            <a:gd name="connsiteX1241" fmla="*/ 1244647 w 1244646"/>
                            <a:gd name="connsiteY1241" fmla="*/ 1095289 h 1244646"/>
                            <a:gd name="connsiteX1242" fmla="*/ 1244647 w 1244646"/>
                            <a:gd name="connsiteY1242" fmla="*/ 1145075 h 1244646"/>
                            <a:gd name="connsiteX1243" fmla="*/ 1194861 w 1244646"/>
                            <a:gd name="connsiteY1243" fmla="*/ 1145075 h 1244646"/>
                            <a:gd name="connsiteX1244" fmla="*/ 0 w 1244646"/>
                            <a:gd name="connsiteY1244" fmla="*/ 1145075 h 1244646"/>
                            <a:gd name="connsiteX1245" fmla="*/ 49786 w 1244646"/>
                            <a:gd name="connsiteY1245" fmla="*/ 1145075 h 1244646"/>
                            <a:gd name="connsiteX1246" fmla="*/ 49786 w 1244646"/>
                            <a:gd name="connsiteY1246" fmla="*/ 1194861 h 1244646"/>
                            <a:gd name="connsiteX1247" fmla="*/ 0 w 1244646"/>
                            <a:gd name="connsiteY1247" fmla="*/ 1194861 h 1244646"/>
                            <a:gd name="connsiteX1248" fmla="*/ 298715 w 1244646"/>
                            <a:gd name="connsiteY1248" fmla="*/ 1145075 h 1244646"/>
                            <a:gd name="connsiteX1249" fmla="*/ 348501 w 1244646"/>
                            <a:gd name="connsiteY1249" fmla="*/ 1145075 h 1244646"/>
                            <a:gd name="connsiteX1250" fmla="*/ 348501 w 1244646"/>
                            <a:gd name="connsiteY1250" fmla="*/ 1194861 h 1244646"/>
                            <a:gd name="connsiteX1251" fmla="*/ 298715 w 1244646"/>
                            <a:gd name="connsiteY1251" fmla="*/ 1194861 h 1244646"/>
                            <a:gd name="connsiteX1252" fmla="*/ 398287 w 1244646"/>
                            <a:gd name="connsiteY1252" fmla="*/ 1145075 h 1244646"/>
                            <a:gd name="connsiteX1253" fmla="*/ 448073 w 1244646"/>
                            <a:gd name="connsiteY1253" fmla="*/ 1145075 h 1244646"/>
                            <a:gd name="connsiteX1254" fmla="*/ 448073 w 1244646"/>
                            <a:gd name="connsiteY1254" fmla="*/ 1194861 h 1244646"/>
                            <a:gd name="connsiteX1255" fmla="*/ 398287 w 1244646"/>
                            <a:gd name="connsiteY1255" fmla="*/ 1194861 h 1244646"/>
                            <a:gd name="connsiteX1256" fmla="*/ 448073 w 1244646"/>
                            <a:gd name="connsiteY1256" fmla="*/ 1145075 h 1244646"/>
                            <a:gd name="connsiteX1257" fmla="*/ 497859 w 1244646"/>
                            <a:gd name="connsiteY1257" fmla="*/ 1145075 h 1244646"/>
                            <a:gd name="connsiteX1258" fmla="*/ 497859 w 1244646"/>
                            <a:gd name="connsiteY1258" fmla="*/ 1194861 h 1244646"/>
                            <a:gd name="connsiteX1259" fmla="*/ 448073 w 1244646"/>
                            <a:gd name="connsiteY1259" fmla="*/ 1194861 h 1244646"/>
                            <a:gd name="connsiteX1260" fmla="*/ 547645 w 1244646"/>
                            <a:gd name="connsiteY1260" fmla="*/ 1145075 h 1244646"/>
                            <a:gd name="connsiteX1261" fmla="*/ 597430 w 1244646"/>
                            <a:gd name="connsiteY1261" fmla="*/ 1145075 h 1244646"/>
                            <a:gd name="connsiteX1262" fmla="*/ 597430 w 1244646"/>
                            <a:gd name="connsiteY1262" fmla="*/ 1194861 h 1244646"/>
                            <a:gd name="connsiteX1263" fmla="*/ 547645 w 1244646"/>
                            <a:gd name="connsiteY1263" fmla="*/ 1194861 h 1244646"/>
                            <a:gd name="connsiteX1264" fmla="*/ 697002 w 1244646"/>
                            <a:gd name="connsiteY1264" fmla="*/ 1145075 h 1244646"/>
                            <a:gd name="connsiteX1265" fmla="*/ 746788 w 1244646"/>
                            <a:gd name="connsiteY1265" fmla="*/ 1145075 h 1244646"/>
                            <a:gd name="connsiteX1266" fmla="*/ 746788 w 1244646"/>
                            <a:gd name="connsiteY1266" fmla="*/ 1194861 h 1244646"/>
                            <a:gd name="connsiteX1267" fmla="*/ 697002 w 1244646"/>
                            <a:gd name="connsiteY1267" fmla="*/ 1194861 h 1244646"/>
                            <a:gd name="connsiteX1268" fmla="*/ 746788 w 1244646"/>
                            <a:gd name="connsiteY1268" fmla="*/ 1145075 h 1244646"/>
                            <a:gd name="connsiteX1269" fmla="*/ 796574 w 1244646"/>
                            <a:gd name="connsiteY1269" fmla="*/ 1145075 h 1244646"/>
                            <a:gd name="connsiteX1270" fmla="*/ 796574 w 1244646"/>
                            <a:gd name="connsiteY1270" fmla="*/ 1194861 h 1244646"/>
                            <a:gd name="connsiteX1271" fmla="*/ 746788 w 1244646"/>
                            <a:gd name="connsiteY1271" fmla="*/ 1194861 h 1244646"/>
                            <a:gd name="connsiteX1272" fmla="*/ 796574 w 1244646"/>
                            <a:gd name="connsiteY1272" fmla="*/ 1145075 h 1244646"/>
                            <a:gd name="connsiteX1273" fmla="*/ 846360 w 1244646"/>
                            <a:gd name="connsiteY1273" fmla="*/ 1145075 h 1244646"/>
                            <a:gd name="connsiteX1274" fmla="*/ 846360 w 1244646"/>
                            <a:gd name="connsiteY1274" fmla="*/ 1194861 h 1244646"/>
                            <a:gd name="connsiteX1275" fmla="*/ 796574 w 1244646"/>
                            <a:gd name="connsiteY1275" fmla="*/ 1194861 h 1244646"/>
                            <a:gd name="connsiteX1276" fmla="*/ 846360 w 1244646"/>
                            <a:gd name="connsiteY1276" fmla="*/ 1145075 h 1244646"/>
                            <a:gd name="connsiteX1277" fmla="*/ 896146 w 1244646"/>
                            <a:gd name="connsiteY1277" fmla="*/ 1145075 h 1244646"/>
                            <a:gd name="connsiteX1278" fmla="*/ 896146 w 1244646"/>
                            <a:gd name="connsiteY1278" fmla="*/ 1194861 h 1244646"/>
                            <a:gd name="connsiteX1279" fmla="*/ 846360 w 1244646"/>
                            <a:gd name="connsiteY1279" fmla="*/ 1194861 h 1244646"/>
                            <a:gd name="connsiteX1280" fmla="*/ 945931 w 1244646"/>
                            <a:gd name="connsiteY1280" fmla="*/ 1145075 h 1244646"/>
                            <a:gd name="connsiteX1281" fmla="*/ 995717 w 1244646"/>
                            <a:gd name="connsiteY1281" fmla="*/ 1145075 h 1244646"/>
                            <a:gd name="connsiteX1282" fmla="*/ 995717 w 1244646"/>
                            <a:gd name="connsiteY1282" fmla="*/ 1194861 h 1244646"/>
                            <a:gd name="connsiteX1283" fmla="*/ 945931 w 1244646"/>
                            <a:gd name="connsiteY1283" fmla="*/ 1194861 h 1244646"/>
                            <a:gd name="connsiteX1284" fmla="*/ 995717 w 1244646"/>
                            <a:gd name="connsiteY1284" fmla="*/ 1145075 h 1244646"/>
                            <a:gd name="connsiteX1285" fmla="*/ 1045503 w 1244646"/>
                            <a:gd name="connsiteY1285" fmla="*/ 1145075 h 1244646"/>
                            <a:gd name="connsiteX1286" fmla="*/ 1045503 w 1244646"/>
                            <a:gd name="connsiteY1286" fmla="*/ 1194861 h 1244646"/>
                            <a:gd name="connsiteX1287" fmla="*/ 995717 w 1244646"/>
                            <a:gd name="connsiteY1287" fmla="*/ 1194861 h 1244646"/>
                            <a:gd name="connsiteX1288" fmla="*/ 1045503 w 1244646"/>
                            <a:gd name="connsiteY1288" fmla="*/ 1145075 h 1244646"/>
                            <a:gd name="connsiteX1289" fmla="*/ 1095289 w 1244646"/>
                            <a:gd name="connsiteY1289" fmla="*/ 1145075 h 1244646"/>
                            <a:gd name="connsiteX1290" fmla="*/ 1095289 w 1244646"/>
                            <a:gd name="connsiteY1290" fmla="*/ 1194861 h 1244646"/>
                            <a:gd name="connsiteX1291" fmla="*/ 1045503 w 1244646"/>
                            <a:gd name="connsiteY1291" fmla="*/ 1194861 h 1244646"/>
                            <a:gd name="connsiteX1292" fmla="*/ 1194861 w 1244646"/>
                            <a:gd name="connsiteY1292" fmla="*/ 1145075 h 1244646"/>
                            <a:gd name="connsiteX1293" fmla="*/ 1244647 w 1244646"/>
                            <a:gd name="connsiteY1293" fmla="*/ 1145075 h 1244646"/>
                            <a:gd name="connsiteX1294" fmla="*/ 1244647 w 1244646"/>
                            <a:gd name="connsiteY1294" fmla="*/ 1194861 h 1244646"/>
                            <a:gd name="connsiteX1295" fmla="*/ 1194861 w 1244646"/>
                            <a:gd name="connsiteY1295" fmla="*/ 1194861 h 1244646"/>
                            <a:gd name="connsiteX1296" fmla="*/ 0 w 1244646"/>
                            <a:gd name="connsiteY1296" fmla="*/ 1194861 h 1244646"/>
                            <a:gd name="connsiteX1297" fmla="*/ 49786 w 1244646"/>
                            <a:gd name="connsiteY1297" fmla="*/ 1194861 h 1244646"/>
                            <a:gd name="connsiteX1298" fmla="*/ 49786 w 1244646"/>
                            <a:gd name="connsiteY1298" fmla="*/ 1244647 h 1244646"/>
                            <a:gd name="connsiteX1299" fmla="*/ 0 w 1244646"/>
                            <a:gd name="connsiteY1299" fmla="*/ 1244647 h 1244646"/>
                            <a:gd name="connsiteX1300" fmla="*/ 49786 w 1244646"/>
                            <a:gd name="connsiteY1300" fmla="*/ 1194861 h 1244646"/>
                            <a:gd name="connsiteX1301" fmla="*/ 99572 w 1244646"/>
                            <a:gd name="connsiteY1301" fmla="*/ 1194861 h 1244646"/>
                            <a:gd name="connsiteX1302" fmla="*/ 99572 w 1244646"/>
                            <a:gd name="connsiteY1302" fmla="*/ 1244647 h 1244646"/>
                            <a:gd name="connsiteX1303" fmla="*/ 49786 w 1244646"/>
                            <a:gd name="connsiteY1303" fmla="*/ 1244647 h 1244646"/>
                            <a:gd name="connsiteX1304" fmla="*/ 99572 w 1244646"/>
                            <a:gd name="connsiteY1304" fmla="*/ 1194861 h 1244646"/>
                            <a:gd name="connsiteX1305" fmla="*/ 149358 w 1244646"/>
                            <a:gd name="connsiteY1305" fmla="*/ 1194861 h 1244646"/>
                            <a:gd name="connsiteX1306" fmla="*/ 149358 w 1244646"/>
                            <a:gd name="connsiteY1306" fmla="*/ 1244647 h 1244646"/>
                            <a:gd name="connsiteX1307" fmla="*/ 99572 w 1244646"/>
                            <a:gd name="connsiteY1307" fmla="*/ 1244647 h 1244646"/>
                            <a:gd name="connsiteX1308" fmla="*/ 149358 w 1244646"/>
                            <a:gd name="connsiteY1308" fmla="*/ 1194861 h 1244646"/>
                            <a:gd name="connsiteX1309" fmla="*/ 199143 w 1244646"/>
                            <a:gd name="connsiteY1309" fmla="*/ 1194861 h 1244646"/>
                            <a:gd name="connsiteX1310" fmla="*/ 199143 w 1244646"/>
                            <a:gd name="connsiteY1310" fmla="*/ 1244647 h 1244646"/>
                            <a:gd name="connsiteX1311" fmla="*/ 149358 w 1244646"/>
                            <a:gd name="connsiteY1311" fmla="*/ 1244647 h 1244646"/>
                            <a:gd name="connsiteX1312" fmla="*/ 199143 w 1244646"/>
                            <a:gd name="connsiteY1312" fmla="*/ 1194861 h 1244646"/>
                            <a:gd name="connsiteX1313" fmla="*/ 248929 w 1244646"/>
                            <a:gd name="connsiteY1313" fmla="*/ 1194861 h 1244646"/>
                            <a:gd name="connsiteX1314" fmla="*/ 248929 w 1244646"/>
                            <a:gd name="connsiteY1314" fmla="*/ 1244647 h 1244646"/>
                            <a:gd name="connsiteX1315" fmla="*/ 199143 w 1244646"/>
                            <a:gd name="connsiteY1315" fmla="*/ 1244647 h 1244646"/>
                            <a:gd name="connsiteX1316" fmla="*/ 248929 w 1244646"/>
                            <a:gd name="connsiteY1316" fmla="*/ 1194861 h 1244646"/>
                            <a:gd name="connsiteX1317" fmla="*/ 298715 w 1244646"/>
                            <a:gd name="connsiteY1317" fmla="*/ 1194861 h 1244646"/>
                            <a:gd name="connsiteX1318" fmla="*/ 298715 w 1244646"/>
                            <a:gd name="connsiteY1318" fmla="*/ 1244647 h 1244646"/>
                            <a:gd name="connsiteX1319" fmla="*/ 248929 w 1244646"/>
                            <a:gd name="connsiteY1319" fmla="*/ 1244647 h 1244646"/>
                            <a:gd name="connsiteX1320" fmla="*/ 298715 w 1244646"/>
                            <a:gd name="connsiteY1320" fmla="*/ 1194861 h 1244646"/>
                            <a:gd name="connsiteX1321" fmla="*/ 348501 w 1244646"/>
                            <a:gd name="connsiteY1321" fmla="*/ 1194861 h 1244646"/>
                            <a:gd name="connsiteX1322" fmla="*/ 348501 w 1244646"/>
                            <a:gd name="connsiteY1322" fmla="*/ 1244647 h 1244646"/>
                            <a:gd name="connsiteX1323" fmla="*/ 298715 w 1244646"/>
                            <a:gd name="connsiteY1323" fmla="*/ 1244647 h 1244646"/>
                            <a:gd name="connsiteX1324" fmla="*/ 398287 w 1244646"/>
                            <a:gd name="connsiteY1324" fmla="*/ 1194861 h 1244646"/>
                            <a:gd name="connsiteX1325" fmla="*/ 448073 w 1244646"/>
                            <a:gd name="connsiteY1325" fmla="*/ 1194861 h 1244646"/>
                            <a:gd name="connsiteX1326" fmla="*/ 448073 w 1244646"/>
                            <a:gd name="connsiteY1326" fmla="*/ 1244647 h 1244646"/>
                            <a:gd name="connsiteX1327" fmla="*/ 398287 w 1244646"/>
                            <a:gd name="connsiteY1327" fmla="*/ 1244647 h 1244646"/>
                            <a:gd name="connsiteX1328" fmla="*/ 448073 w 1244646"/>
                            <a:gd name="connsiteY1328" fmla="*/ 1194861 h 1244646"/>
                            <a:gd name="connsiteX1329" fmla="*/ 497859 w 1244646"/>
                            <a:gd name="connsiteY1329" fmla="*/ 1194861 h 1244646"/>
                            <a:gd name="connsiteX1330" fmla="*/ 497859 w 1244646"/>
                            <a:gd name="connsiteY1330" fmla="*/ 1244647 h 1244646"/>
                            <a:gd name="connsiteX1331" fmla="*/ 448073 w 1244646"/>
                            <a:gd name="connsiteY1331" fmla="*/ 1244647 h 1244646"/>
                            <a:gd name="connsiteX1332" fmla="*/ 497859 w 1244646"/>
                            <a:gd name="connsiteY1332" fmla="*/ 1194861 h 1244646"/>
                            <a:gd name="connsiteX1333" fmla="*/ 547645 w 1244646"/>
                            <a:gd name="connsiteY1333" fmla="*/ 1194861 h 1244646"/>
                            <a:gd name="connsiteX1334" fmla="*/ 547645 w 1244646"/>
                            <a:gd name="connsiteY1334" fmla="*/ 1244647 h 1244646"/>
                            <a:gd name="connsiteX1335" fmla="*/ 497859 w 1244646"/>
                            <a:gd name="connsiteY1335" fmla="*/ 1244647 h 1244646"/>
                            <a:gd name="connsiteX1336" fmla="*/ 547645 w 1244646"/>
                            <a:gd name="connsiteY1336" fmla="*/ 1194861 h 1244646"/>
                            <a:gd name="connsiteX1337" fmla="*/ 597430 w 1244646"/>
                            <a:gd name="connsiteY1337" fmla="*/ 1194861 h 1244646"/>
                            <a:gd name="connsiteX1338" fmla="*/ 597430 w 1244646"/>
                            <a:gd name="connsiteY1338" fmla="*/ 1244647 h 1244646"/>
                            <a:gd name="connsiteX1339" fmla="*/ 547645 w 1244646"/>
                            <a:gd name="connsiteY1339" fmla="*/ 1244647 h 1244646"/>
                            <a:gd name="connsiteX1340" fmla="*/ 597430 w 1244646"/>
                            <a:gd name="connsiteY1340" fmla="*/ 1194861 h 1244646"/>
                            <a:gd name="connsiteX1341" fmla="*/ 647216 w 1244646"/>
                            <a:gd name="connsiteY1341" fmla="*/ 1194861 h 1244646"/>
                            <a:gd name="connsiteX1342" fmla="*/ 647216 w 1244646"/>
                            <a:gd name="connsiteY1342" fmla="*/ 1244647 h 1244646"/>
                            <a:gd name="connsiteX1343" fmla="*/ 597430 w 1244646"/>
                            <a:gd name="connsiteY1343" fmla="*/ 1244647 h 1244646"/>
                            <a:gd name="connsiteX1344" fmla="*/ 647216 w 1244646"/>
                            <a:gd name="connsiteY1344" fmla="*/ 1194861 h 1244646"/>
                            <a:gd name="connsiteX1345" fmla="*/ 697002 w 1244646"/>
                            <a:gd name="connsiteY1345" fmla="*/ 1194861 h 1244646"/>
                            <a:gd name="connsiteX1346" fmla="*/ 697002 w 1244646"/>
                            <a:gd name="connsiteY1346" fmla="*/ 1244647 h 1244646"/>
                            <a:gd name="connsiteX1347" fmla="*/ 647216 w 1244646"/>
                            <a:gd name="connsiteY1347" fmla="*/ 1244647 h 1244646"/>
                            <a:gd name="connsiteX1348" fmla="*/ 697002 w 1244646"/>
                            <a:gd name="connsiteY1348" fmla="*/ 1194861 h 1244646"/>
                            <a:gd name="connsiteX1349" fmla="*/ 746788 w 1244646"/>
                            <a:gd name="connsiteY1349" fmla="*/ 1194861 h 1244646"/>
                            <a:gd name="connsiteX1350" fmla="*/ 746788 w 1244646"/>
                            <a:gd name="connsiteY1350" fmla="*/ 1244647 h 1244646"/>
                            <a:gd name="connsiteX1351" fmla="*/ 697002 w 1244646"/>
                            <a:gd name="connsiteY1351" fmla="*/ 1244647 h 1244646"/>
                            <a:gd name="connsiteX1352" fmla="*/ 945931 w 1244646"/>
                            <a:gd name="connsiteY1352" fmla="*/ 1194861 h 1244646"/>
                            <a:gd name="connsiteX1353" fmla="*/ 995717 w 1244646"/>
                            <a:gd name="connsiteY1353" fmla="*/ 1194861 h 1244646"/>
                            <a:gd name="connsiteX1354" fmla="*/ 995717 w 1244646"/>
                            <a:gd name="connsiteY1354" fmla="*/ 1244647 h 1244646"/>
                            <a:gd name="connsiteX1355" fmla="*/ 945931 w 1244646"/>
                            <a:gd name="connsiteY1355" fmla="*/ 1244647 h 1244646"/>
                            <a:gd name="connsiteX1356" fmla="*/ 995717 w 1244646"/>
                            <a:gd name="connsiteY1356" fmla="*/ 1194861 h 1244646"/>
                            <a:gd name="connsiteX1357" fmla="*/ 1045503 w 1244646"/>
                            <a:gd name="connsiteY1357" fmla="*/ 1194861 h 1244646"/>
                            <a:gd name="connsiteX1358" fmla="*/ 1045503 w 1244646"/>
                            <a:gd name="connsiteY1358" fmla="*/ 1244647 h 1244646"/>
                            <a:gd name="connsiteX1359" fmla="*/ 995717 w 1244646"/>
                            <a:gd name="connsiteY1359" fmla="*/ 1244647 h 1244646"/>
                            <a:gd name="connsiteX1360" fmla="*/ 1045503 w 1244646"/>
                            <a:gd name="connsiteY1360" fmla="*/ 1194861 h 1244646"/>
                            <a:gd name="connsiteX1361" fmla="*/ 1095289 w 1244646"/>
                            <a:gd name="connsiteY1361" fmla="*/ 1194861 h 1244646"/>
                            <a:gd name="connsiteX1362" fmla="*/ 1095289 w 1244646"/>
                            <a:gd name="connsiteY1362" fmla="*/ 1244647 h 1244646"/>
                            <a:gd name="connsiteX1363" fmla="*/ 1045503 w 1244646"/>
                            <a:gd name="connsiteY1363" fmla="*/ 1244647 h 1244646"/>
                            <a:gd name="connsiteX1364" fmla="*/ 1095289 w 1244646"/>
                            <a:gd name="connsiteY1364" fmla="*/ 1194861 h 1244646"/>
                            <a:gd name="connsiteX1365" fmla="*/ 1145075 w 1244646"/>
                            <a:gd name="connsiteY1365" fmla="*/ 1194861 h 1244646"/>
                            <a:gd name="connsiteX1366" fmla="*/ 1145075 w 1244646"/>
                            <a:gd name="connsiteY1366" fmla="*/ 1244647 h 1244646"/>
                            <a:gd name="connsiteX1367" fmla="*/ 1095289 w 1244646"/>
                            <a:gd name="connsiteY1367" fmla="*/ 1244647 h 1244646"/>
                            <a:gd name="connsiteX1368" fmla="*/ 1145075 w 1244646"/>
                            <a:gd name="connsiteY1368" fmla="*/ 1194861 h 1244646"/>
                            <a:gd name="connsiteX1369" fmla="*/ 1194861 w 1244646"/>
                            <a:gd name="connsiteY1369" fmla="*/ 1194861 h 1244646"/>
                            <a:gd name="connsiteX1370" fmla="*/ 1194861 w 1244646"/>
                            <a:gd name="connsiteY1370" fmla="*/ 1244647 h 1244646"/>
                            <a:gd name="connsiteX1371" fmla="*/ 1145075 w 1244646"/>
                            <a:gd name="connsiteY1371" fmla="*/ 1244647 h 1244646"/>
                            <a:gd name="connsiteX1372" fmla="*/ 1194861 w 1244646"/>
                            <a:gd name="connsiteY1372" fmla="*/ 1194861 h 1244646"/>
                            <a:gd name="connsiteX1373" fmla="*/ 1244647 w 1244646"/>
                            <a:gd name="connsiteY1373" fmla="*/ 1194861 h 1244646"/>
                            <a:gd name="connsiteX1374" fmla="*/ 1244647 w 1244646"/>
                            <a:gd name="connsiteY1374" fmla="*/ 1244647 h 1244646"/>
                            <a:gd name="connsiteX1375" fmla="*/ 1194861 w 1244646"/>
                            <a:gd name="connsiteY1375" fmla="*/ 1244647 h 12446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  <a:cxn ang="0">
                              <a:pos x="connsiteX1182" y="connsiteY1182"/>
                            </a:cxn>
                            <a:cxn ang="0">
                              <a:pos x="connsiteX1183" y="connsiteY1183"/>
                            </a:cxn>
                            <a:cxn ang="0">
                              <a:pos x="connsiteX1184" y="connsiteY1184"/>
                            </a:cxn>
                            <a:cxn ang="0">
                              <a:pos x="connsiteX1185" y="connsiteY1185"/>
                            </a:cxn>
                            <a:cxn ang="0">
                              <a:pos x="connsiteX1186" y="connsiteY1186"/>
                            </a:cxn>
                            <a:cxn ang="0">
                              <a:pos x="connsiteX1187" y="connsiteY1187"/>
                            </a:cxn>
                            <a:cxn ang="0">
                              <a:pos x="connsiteX1188" y="connsiteY1188"/>
                            </a:cxn>
                            <a:cxn ang="0">
                              <a:pos x="connsiteX1189" y="connsiteY1189"/>
                            </a:cxn>
                            <a:cxn ang="0">
                              <a:pos x="connsiteX1190" y="connsiteY1190"/>
                            </a:cxn>
                            <a:cxn ang="0">
                              <a:pos x="connsiteX1191" y="connsiteY1191"/>
                            </a:cxn>
                            <a:cxn ang="0">
                              <a:pos x="connsiteX1192" y="connsiteY1192"/>
                            </a:cxn>
                            <a:cxn ang="0">
                              <a:pos x="connsiteX1193" y="connsiteY1193"/>
                            </a:cxn>
                            <a:cxn ang="0">
                              <a:pos x="connsiteX1194" y="connsiteY1194"/>
                            </a:cxn>
                            <a:cxn ang="0">
                              <a:pos x="connsiteX1195" y="connsiteY1195"/>
                            </a:cxn>
                            <a:cxn ang="0">
                              <a:pos x="connsiteX1196" y="connsiteY1196"/>
                            </a:cxn>
                            <a:cxn ang="0">
                              <a:pos x="connsiteX1197" y="connsiteY1197"/>
                            </a:cxn>
                            <a:cxn ang="0">
                              <a:pos x="connsiteX1198" y="connsiteY1198"/>
                            </a:cxn>
                            <a:cxn ang="0">
                              <a:pos x="connsiteX1199" y="connsiteY1199"/>
                            </a:cxn>
                            <a:cxn ang="0">
                              <a:pos x="connsiteX1200" y="connsiteY1200"/>
                            </a:cxn>
                            <a:cxn ang="0">
                              <a:pos x="connsiteX1201" y="connsiteY1201"/>
                            </a:cxn>
                            <a:cxn ang="0">
                              <a:pos x="connsiteX1202" y="connsiteY1202"/>
                            </a:cxn>
                            <a:cxn ang="0">
                              <a:pos x="connsiteX1203" y="connsiteY1203"/>
                            </a:cxn>
                            <a:cxn ang="0">
                              <a:pos x="connsiteX1204" y="connsiteY1204"/>
                            </a:cxn>
                            <a:cxn ang="0">
                              <a:pos x="connsiteX1205" y="connsiteY1205"/>
                            </a:cxn>
                            <a:cxn ang="0">
                              <a:pos x="connsiteX1206" y="connsiteY1206"/>
                            </a:cxn>
                            <a:cxn ang="0">
                              <a:pos x="connsiteX1207" y="connsiteY1207"/>
                            </a:cxn>
                            <a:cxn ang="0">
                              <a:pos x="connsiteX1208" y="connsiteY1208"/>
                            </a:cxn>
                            <a:cxn ang="0">
                              <a:pos x="connsiteX1209" y="connsiteY1209"/>
                            </a:cxn>
                            <a:cxn ang="0">
                              <a:pos x="connsiteX1210" y="connsiteY1210"/>
                            </a:cxn>
                            <a:cxn ang="0">
                              <a:pos x="connsiteX1211" y="connsiteY1211"/>
                            </a:cxn>
                            <a:cxn ang="0">
                              <a:pos x="connsiteX1212" y="connsiteY1212"/>
                            </a:cxn>
                            <a:cxn ang="0">
                              <a:pos x="connsiteX1213" y="connsiteY1213"/>
                            </a:cxn>
                            <a:cxn ang="0">
                              <a:pos x="connsiteX1214" y="connsiteY1214"/>
                            </a:cxn>
                            <a:cxn ang="0">
                              <a:pos x="connsiteX1215" y="connsiteY1215"/>
                            </a:cxn>
                            <a:cxn ang="0">
                              <a:pos x="connsiteX1216" y="connsiteY1216"/>
                            </a:cxn>
                            <a:cxn ang="0">
                              <a:pos x="connsiteX1217" y="connsiteY1217"/>
                            </a:cxn>
                            <a:cxn ang="0">
                              <a:pos x="connsiteX1218" y="connsiteY1218"/>
                            </a:cxn>
                            <a:cxn ang="0">
                              <a:pos x="connsiteX1219" y="connsiteY1219"/>
                            </a:cxn>
                            <a:cxn ang="0">
                              <a:pos x="connsiteX1220" y="connsiteY1220"/>
                            </a:cxn>
                            <a:cxn ang="0">
                              <a:pos x="connsiteX1221" y="connsiteY1221"/>
                            </a:cxn>
                            <a:cxn ang="0">
                              <a:pos x="connsiteX1222" y="connsiteY1222"/>
                            </a:cxn>
                            <a:cxn ang="0">
                              <a:pos x="connsiteX1223" y="connsiteY1223"/>
                            </a:cxn>
                            <a:cxn ang="0">
                              <a:pos x="connsiteX1224" y="connsiteY1224"/>
                            </a:cxn>
                            <a:cxn ang="0">
                              <a:pos x="connsiteX1225" y="connsiteY1225"/>
                            </a:cxn>
                            <a:cxn ang="0">
                              <a:pos x="connsiteX1226" y="connsiteY1226"/>
                            </a:cxn>
                            <a:cxn ang="0">
                              <a:pos x="connsiteX1227" y="connsiteY1227"/>
                            </a:cxn>
                            <a:cxn ang="0">
                              <a:pos x="connsiteX1228" y="connsiteY1228"/>
                            </a:cxn>
                            <a:cxn ang="0">
                              <a:pos x="connsiteX1229" y="connsiteY1229"/>
                            </a:cxn>
                            <a:cxn ang="0">
                              <a:pos x="connsiteX1230" y="connsiteY1230"/>
                            </a:cxn>
                            <a:cxn ang="0">
                              <a:pos x="connsiteX1231" y="connsiteY1231"/>
                            </a:cxn>
                            <a:cxn ang="0">
                              <a:pos x="connsiteX1232" y="connsiteY1232"/>
                            </a:cxn>
                            <a:cxn ang="0">
                              <a:pos x="connsiteX1233" y="connsiteY1233"/>
                            </a:cxn>
                            <a:cxn ang="0">
                              <a:pos x="connsiteX1234" y="connsiteY1234"/>
                            </a:cxn>
                            <a:cxn ang="0">
                              <a:pos x="connsiteX1235" y="connsiteY1235"/>
                            </a:cxn>
                            <a:cxn ang="0">
                              <a:pos x="connsiteX1236" y="connsiteY1236"/>
                            </a:cxn>
                            <a:cxn ang="0">
                              <a:pos x="connsiteX1237" y="connsiteY1237"/>
                            </a:cxn>
                            <a:cxn ang="0">
                              <a:pos x="connsiteX1238" y="connsiteY1238"/>
                            </a:cxn>
                            <a:cxn ang="0">
                              <a:pos x="connsiteX1239" y="connsiteY1239"/>
                            </a:cxn>
                            <a:cxn ang="0">
                              <a:pos x="connsiteX1240" y="connsiteY1240"/>
                            </a:cxn>
                            <a:cxn ang="0">
                              <a:pos x="connsiteX1241" y="connsiteY1241"/>
                            </a:cxn>
                            <a:cxn ang="0">
                              <a:pos x="connsiteX1242" y="connsiteY1242"/>
                            </a:cxn>
                            <a:cxn ang="0">
                              <a:pos x="connsiteX1243" y="connsiteY1243"/>
                            </a:cxn>
                            <a:cxn ang="0">
                              <a:pos x="connsiteX1244" y="connsiteY1244"/>
                            </a:cxn>
                            <a:cxn ang="0">
                              <a:pos x="connsiteX1245" y="connsiteY1245"/>
                            </a:cxn>
                            <a:cxn ang="0">
                              <a:pos x="connsiteX1246" y="connsiteY1246"/>
                            </a:cxn>
                            <a:cxn ang="0">
                              <a:pos x="connsiteX1247" y="connsiteY1247"/>
                            </a:cxn>
                            <a:cxn ang="0">
                              <a:pos x="connsiteX1248" y="connsiteY1248"/>
                            </a:cxn>
                            <a:cxn ang="0">
                              <a:pos x="connsiteX1249" y="connsiteY1249"/>
                            </a:cxn>
                            <a:cxn ang="0">
                              <a:pos x="connsiteX1250" y="connsiteY1250"/>
                            </a:cxn>
                            <a:cxn ang="0">
                              <a:pos x="connsiteX1251" y="connsiteY1251"/>
                            </a:cxn>
                            <a:cxn ang="0">
                              <a:pos x="connsiteX1252" y="connsiteY1252"/>
                            </a:cxn>
                            <a:cxn ang="0">
                              <a:pos x="connsiteX1253" y="connsiteY1253"/>
                            </a:cxn>
                            <a:cxn ang="0">
                              <a:pos x="connsiteX1254" y="connsiteY1254"/>
                            </a:cxn>
                            <a:cxn ang="0">
                              <a:pos x="connsiteX1255" y="connsiteY1255"/>
                            </a:cxn>
                            <a:cxn ang="0">
                              <a:pos x="connsiteX1256" y="connsiteY1256"/>
                            </a:cxn>
                            <a:cxn ang="0">
                              <a:pos x="connsiteX1257" y="connsiteY1257"/>
                            </a:cxn>
                            <a:cxn ang="0">
                              <a:pos x="connsiteX1258" y="connsiteY1258"/>
                            </a:cxn>
                            <a:cxn ang="0">
                              <a:pos x="connsiteX1259" y="connsiteY1259"/>
                            </a:cxn>
                            <a:cxn ang="0">
                              <a:pos x="connsiteX1260" y="connsiteY1260"/>
                            </a:cxn>
                            <a:cxn ang="0">
                              <a:pos x="connsiteX1261" y="connsiteY1261"/>
                            </a:cxn>
                            <a:cxn ang="0">
                              <a:pos x="connsiteX1262" y="connsiteY1262"/>
                            </a:cxn>
                            <a:cxn ang="0">
                              <a:pos x="connsiteX1263" y="connsiteY1263"/>
                            </a:cxn>
                            <a:cxn ang="0">
                              <a:pos x="connsiteX1264" y="connsiteY1264"/>
                            </a:cxn>
                            <a:cxn ang="0">
                              <a:pos x="connsiteX1265" y="connsiteY1265"/>
                            </a:cxn>
                            <a:cxn ang="0">
                              <a:pos x="connsiteX1266" y="connsiteY1266"/>
                            </a:cxn>
                            <a:cxn ang="0">
                              <a:pos x="connsiteX1267" y="connsiteY1267"/>
                            </a:cxn>
                            <a:cxn ang="0">
                              <a:pos x="connsiteX1268" y="connsiteY1268"/>
                            </a:cxn>
                            <a:cxn ang="0">
                              <a:pos x="connsiteX1269" y="connsiteY1269"/>
                            </a:cxn>
                            <a:cxn ang="0">
                              <a:pos x="connsiteX1270" y="connsiteY1270"/>
                            </a:cxn>
                            <a:cxn ang="0">
                              <a:pos x="connsiteX1271" y="connsiteY1271"/>
                            </a:cxn>
                            <a:cxn ang="0">
                              <a:pos x="connsiteX1272" y="connsiteY1272"/>
                            </a:cxn>
                            <a:cxn ang="0">
                              <a:pos x="connsiteX1273" y="connsiteY1273"/>
                            </a:cxn>
                            <a:cxn ang="0">
                              <a:pos x="connsiteX1274" y="connsiteY1274"/>
                            </a:cxn>
                            <a:cxn ang="0">
                              <a:pos x="connsiteX1275" y="connsiteY1275"/>
                            </a:cxn>
                            <a:cxn ang="0">
                              <a:pos x="connsiteX1276" y="connsiteY1276"/>
                            </a:cxn>
                            <a:cxn ang="0">
                              <a:pos x="connsiteX1277" y="connsiteY1277"/>
                            </a:cxn>
                            <a:cxn ang="0">
                              <a:pos x="connsiteX1278" y="connsiteY1278"/>
                            </a:cxn>
                            <a:cxn ang="0">
                              <a:pos x="connsiteX1279" y="connsiteY1279"/>
                            </a:cxn>
                            <a:cxn ang="0">
                              <a:pos x="connsiteX1280" y="connsiteY1280"/>
                            </a:cxn>
                            <a:cxn ang="0">
                              <a:pos x="connsiteX1281" y="connsiteY1281"/>
                            </a:cxn>
                            <a:cxn ang="0">
                              <a:pos x="connsiteX1282" y="connsiteY1282"/>
                            </a:cxn>
                            <a:cxn ang="0">
                              <a:pos x="connsiteX1283" y="connsiteY1283"/>
                            </a:cxn>
                            <a:cxn ang="0">
                              <a:pos x="connsiteX1284" y="connsiteY1284"/>
                            </a:cxn>
                            <a:cxn ang="0">
                              <a:pos x="connsiteX1285" y="connsiteY1285"/>
                            </a:cxn>
                            <a:cxn ang="0">
                              <a:pos x="connsiteX1286" y="connsiteY1286"/>
                            </a:cxn>
                            <a:cxn ang="0">
                              <a:pos x="connsiteX1287" y="connsiteY1287"/>
                            </a:cxn>
                            <a:cxn ang="0">
                              <a:pos x="connsiteX1288" y="connsiteY1288"/>
                            </a:cxn>
                            <a:cxn ang="0">
                              <a:pos x="connsiteX1289" y="connsiteY1289"/>
                            </a:cxn>
                            <a:cxn ang="0">
                              <a:pos x="connsiteX1290" y="connsiteY1290"/>
                            </a:cxn>
                            <a:cxn ang="0">
                              <a:pos x="connsiteX1291" y="connsiteY1291"/>
                            </a:cxn>
                            <a:cxn ang="0">
                              <a:pos x="connsiteX1292" y="connsiteY1292"/>
                            </a:cxn>
                            <a:cxn ang="0">
                              <a:pos x="connsiteX1293" y="connsiteY1293"/>
                            </a:cxn>
                            <a:cxn ang="0">
                              <a:pos x="connsiteX1294" y="connsiteY1294"/>
                            </a:cxn>
                            <a:cxn ang="0">
                              <a:pos x="connsiteX1295" y="connsiteY1295"/>
                            </a:cxn>
                            <a:cxn ang="0">
                              <a:pos x="connsiteX1296" y="connsiteY1296"/>
                            </a:cxn>
                            <a:cxn ang="0">
                              <a:pos x="connsiteX1297" y="connsiteY1297"/>
                            </a:cxn>
                            <a:cxn ang="0">
                              <a:pos x="connsiteX1298" y="connsiteY1298"/>
                            </a:cxn>
                            <a:cxn ang="0">
                              <a:pos x="connsiteX1299" y="connsiteY1299"/>
                            </a:cxn>
                            <a:cxn ang="0">
                              <a:pos x="connsiteX1300" y="connsiteY1300"/>
                            </a:cxn>
                            <a:cxn ang="0">
                              <a:pos x="connsiteX1301" y="connsiteY1301"/>
                            </a:cxn>
                            <a:cxn ang="0">
                              <a:pos x="connsiteX1302" y="connsiteY1302"/>
                            </a:cxn>
                            <a:cxn ang="0">
                              <a:pos x="connsiteX1303" y="connsiteY1303"/>
                            </a:cxn>
                            <a:cxn ang="0">
                              <a:pos x="connsiteX1304" y="connsiteY1304"/>
                            </a:cxn>
                            <a:cxn ang="0">
                              <a:pos x="connsiteX1305" y="connsiteY1305"/>
                            </a:cxn>
                            <a:cxn ang="0">
                              <a:pos x="connsiteX1306" y="connsiteY1306"/>
                            </a:cxn>
                            <a:cxn ang="0">
                              <a:pos x="connsiteX1307" y="connsiteY1307"/>
                            </a:cxn>
                            <a:cxn ang="0">
                              <a:pos x="connsiteX1308" y="connsiteY1308"/>
                            </a:cxn>
                            <a:cxn ang="0">
                              <a:pos x="connsiteX1309" y="connsiteY1309"/>
                            </a:cxn>
                            <a:cxn ang="0">
                              <a:pos x="connsiteX1310" y="connsiteY1310"/>
                            </a:cxn>
                            <a:cxn ang="0">
                              <a:pos x="connsiteX1311" y="connsiteY1311"/>
                            </a:cxn>
                            <a:cxn ang="0">
                              <a:pos x="connsiteX1312" y="connsiteY1312"/>
                            </a:cxn>
                            <a:cxn ang="0">
                              <a:pos x="connsiteX1313" y="connsiteY1313"/>
                            </a:cxn>
                            <a:cxn ang="0">
                              <a:pos x="connsiteX1314" y="connsiteY1314"/>
                            </a:cxn>
                            <a:cxn ang="0">
                              <a:pos x="connsiteX1315" y="connsiteY1315"/>
                            </a:cxn>
                            <a:cxn ang="0">
                              <a:pos x="connsiteX1316" y="connsiteY1316"/>
                            </a:cxn>
                            <a:cxn ang="0">
                              <a:pos x="connsiteX1317" y="connsiteY1317"/>
                            </a:cxn>
                            <a:cxn ang="0">
                              <a:pos x="connsiteX1318" y="connsiteY1318"/>
                            </a:cxn>
                            <a:cxn ang="0">
                              <a:pos x="connsiteX1319" y="connsiteY1319"/>
                            </a:cxn>
                            <a:cxn ang="0">
                              <a:pos x="connsiteX1320" y="connsiteY1320"/>
                            </a:cxn>
                            <a:cxn ang="0">
                              <a:pos x="connsiteX1321" y="connsiteY1321"/>
                            </a:cxn>
                            <a:cxn ang="0">
                              <a:pos x="connsiteX1322" y="connsiteY1322"/>
                            </a:cxn>
                            <a:cxn ang="0">
                              <a:pos x="connsiteX1323" y="connsiteY1323"/>
                            </a:cxn>
                            <a:cxn ang="0">
                              <a:pos x="connsiteX1324" y="connsiteY1324"/>
                            </a:cxn>
                            <a:cxn ang="0">
                              <a:pos x="connsiteX1325" y="connsiteY1325"/>
                            </a:cxn>
                            <a:cxn ang="0">
                              <a:pos x="connsiteX1326" y="connsiteY1326"/>
                            </a:cxn>
                            <a:cxn ang="0">
                              <a:pos x="connsiteX1327" y="connsiteY1327"/>
                            </a:cxn>
                            <a:cxn ang="0">
                              <a:pos x="connsiteX1328" y="connsiteY1328"/>
                            </a:cxn>
                            <a:cxn ang="0">
                              <a:pos x="connsiteX1329" y="connsiteY1329"/>
                            </a:cxn>
                            <a:cxn ang="0">
                              <a:pos x="connsiteX1330" y="connsiteY1330"/>
                            </a:cxn>
                            <a:cxn ang="0">
                              <a:pos x="connsiteX1331" y="connsiteY1331"/>
                            </a:cxn>
                            <a:cxn ang="0">
                              <a:pos x="connsiteX1332" y="connsiteY1332"/>
                            </a:cxn>
                            <a:cxn ang="0">
                              <a:pos x="connsiteX1333" y="connsiteY1333"/>
                            </a:cxn>
                            <a:cxn ang="0">
                              <a:pos x="connsiteX1334" y="connsiteY1334"/>
                            </a:cxn>
                            <a:cxn ang="0">
                              <a:pos x="connsiteX1335" y="connsiteY1335"/>
                            </a:cxn>
                            <a:cxn ang="0">
                              <a:pos x="connsiteX1336" y="connsiteY1336"/>
                            </a:cxn>
                            <a:cxn ang="0">
                              <a:pos x="connsiteX1337" y="connsiteY1337"/>
                            </a:cxn>
                            <a:cxn ang="0">
                              <a:pos x="connsiteX1338" y="connsiteY1338"/>
                            </a:cxn>
                            <a:cxn ang="0">
                              <a:pos x="connsiteX1339" y="connsiteY1339"/>
                            </a:cxn>
                            <a:cxn ang="0">
                              <a:pos x="connsiteX1340" y="connsiteY1340"/>
                            </a:cxn>
                            <a:cxn ang="0">
                              <a:pos x="connsiteX1341" y="connsiteY1341"/>
                            </a:cxn>
                            <a:cxn ang="0">
                              <a:pos x="connsiteX1342" y="connsiteY1342"/>
                            </a:cxn>
                            <a:cxn ang="0">
                              <a:pos x="connsiteX1343" y="connsiteY1343"/>
                            </a:cxn>
                            <a:cxn ang="0">
                              <a:pos x="connsiteX1344" y="connsiteY1344"/>
                            </a:cxn>
                            <a:cxn ang="0">
                              <a:pos x="connsiteX1345" y="connsiteY1345"/>
                            </a:cxn>
                            <a:cxn ang="0">
                              <a:pos x="connsiteX1346" y="connsiteY1346"/>
                            </a:cxn>
                            <a:cxn ang="0">
                              <a:pos x="connsiteX1347" y="connsiteY1347"/>
                            </a:cxn>
                            <a:cxn ang="0">
                              <a:pos x="connsiteX1348" y="connsiteY1348"/>
                            </a:cxn>
                            <a:cxn ang="0">
                              <a:pos x="connsiteX1349" y="connsiteY1349"/>
                            </a:cxn>
                            <a:cxn ang="0">
                              <a:pos x="connsiteX1350" y="connsiteY1350"/>
                            </a:cxn>
                            <a:cxn ang="0">
                              <a:pos x="connsiteX1351" y="connsiteY1351"/>
                            </a:cxn>
                            <a:cxn ang="0">
                              <a:pos x="connsiteX1352" y="connsiteY1352"/>
                            </a:cxn>
                            <a:cxn ang="0">
                              <a:pos x="connsiteX1353" y="connsiteY1353"/>
                            </a:cxn>
                            <a:cxn ang="0">
                              <a:pos x="connsiteX1354" y="connsiteY1354"/>
                            </a:cxn>
                            <a:cxn ang="0">
                              <a:pos x="connsiteX1355" y="connsiteY1355"/>
                            </a:cxn>
                            <a:cxn ang="0">
                              <a:pos x="connsiteX1356" y="connsiteY1356"/>
                            </a:cxn>
                            <a:cxn ang="0">
                              <a:pos x="connsiteX1357" y="connsiteY1357"/>
                            </a:cxn>
                            <a:cxn ang="0">
                              <a:pos x="connsiteX1358" y="connsiteY1358"/>
                            </a:cxn>
                            <a:cxn ang="0">
                              <a:pos x="connsiteX1359" y="connsiteY1359"/>
                            </a:cxn>
                            <a:cxn ang="0">
                              <a:pos x="connsiteX1360" y="connsiteY1360"/>
                            </a:cxn>
                            <a:cxn ang="0">
                              <a:pos x="connsiteX1361" y="connsiteY1361"/>
                            </a:cxn>
                            <a:cxn ang="0">
                              <a:pos x="connsiteX1362" y="connsiteY1362"/>
                            </a:cxn>
                            <a:cxn ang="0">
                              <a:pos x="connsiteX1363" y="connsiteY1363"/>
                            </a:cxn>
                            <a:cxn ang="0">
                              <a:pos x="connsiteX1364" y="connsiteY1364"/>
                            </a:cxn>
                            <a:cxn ang="0">
                              <a:pos x="connsiteX1365" y="connsiteY1365"/>
                            </a:cxn>
                            <a:cxn ang="0">
                              <a:pos x="connsiteX1366" y="connsiteY1366"/>
                            </a:cxn>
                            <a:cxn ang="0">
                              <a:pos x="connsiteX1367" y="connsiteY1367"/>
                            </a:cxn>
                            <a:cxn ang="0">
                              <a:pos x="connsiteX1368" y="connsiteY1368"/>
                            </a:cxn>
                            <a:cxn ang="0">
                              <a:pos x="connsiteX1369" y="connsiteY1369"/>
                            </a:cxn>
                            <a:cxn ang="0">
                              <a:pos x="connsiteX1370" y="connsiteY1370"/>
                            </a:cxn>
                            <a:cxn ang="0">
                              <a:pos x="connsiteX1371" y="connsiteY1371"/>
                            </a:cxn>
                            <a:cxn ang="0">
                              <a:pos x="connsiteX1372" y="connsiteY1372"/>
                            </a:cxn>
                            <a:cxn ang="0">
                              <a:pos x="connsiteX1373" y="connsiteY1373"/>
                            </a:cxn>
                            <a:cxn ang="0">
                              <a:pos x="connsiteX1374" y="connsiteY1374"/>
                            </a:cxn>
                            <a:cxn ang="0">
                              <a:pos x="connsiteX1375" y="connsiteY1375"/>
                            </a:cxn>
                          </a:cxnLst>
                          <a:rect l="l" t="t" r="r" b="b"/>
                          <a:pathLst>
                            <a:path w="1244646" h="1244646">
                              <a:moveTo>
                                <a:pt x="0" y="0"/>
                              </a:moveTo>
                              <a:lnTo>
                                <a:pt x="49786" y="0"/>
                              </a:lnTo>
                              <a:lnTo>
                                <a:pt x="49786" y="49786"/>
                              </a:lnTo>
                              <a:lnTo>
                                <a:pt x="0" y="49786"/>
                              </a:lnTo>
                              <a:close/>
                              <a:moveTo>
                                <a:pt x="49786" y="0"/>
                              </a:moveTo>
                              <a:lnTo>
                                <a:pt x="99572" y="0"/>
                              </a:lnTo>
                              <a:lnTo>
                                <a:pt x="99572" y="49786"/>
                              </a:lnTo>
                              <a:lnTo>
                                <a:pt x="49786" y="49786"/>
                              </a:lnTo>
                              <a:close/>
                              <a:moveTo>
                                <a:pt x="99572" y="0"/>
                              </a:moveTo>
                              <a:lnTo>
                                <a:pt x="149358" y="0"/>
                              </a:lnTo>
                              <a:lnTo>
                                <a:pt x="149358" y="49786"/>
                              </a:lnTo>
                              <a:lnTo>
                                <a:pt x="99572" y="49786"/>
                              </a:lnTo>
                              <a:close/>
                              <a:moveTo>
                                <a:pt x="149358" y="0"/>
                              </a:moveTo>
                              <a:lnTo>
                                <a:pt x="199143" y="0"/>
                              </a:lnTo>
                              <a:lnTo>
                                <a:pt x="199143" y="49786"/>
                              </a:lnTo>
                              <a:lnTo>
                                <a:pt x="149358" y="49786"/>
                              </a:lnTo>
                              <a:close/>
                              <a:moveTo>
                                <a:pt x="199143" y="0"/>
                              </a:moveTo>
                              <a:lnTo>
                                <a:pt x="248929" y="0"/>
                              </a:lnTo>
                              <a:lnTo>
                                <a:pt x="248929" y="49786"/>
                              </a:lnTo>
                              <a:lnTo>
                                <a:pt x="199143" y="49786"/>
                              </a:lnTo>
                              <a:close/>
                              <a:moveTo>
                                <a:pt x="248929" y="0"/>
                              </a:moveTo>
                              <a:lnTo>
                                <a:pt x="298715" y="0"/>
                              </a:lnTo>
                              <a:lnTo>
                                <a:pt x="298715" y="49786"/>
                              </a:lnTo>
                              <a:lnTo>
                                <a:pt x="248929" y="49786"/>
                              </a:lnTo>
                              <a:close/>
                              <a:moveTo>
                                <a:pt x="298715" y="0"/>
                              </a:moveTo>
                              <a:lnTo>
                                <a:pt x="348501" y="0"/>
                              </a:lnTo>
                              <a:lnTo>
                                <a:pt x="348501" y="49786"/>
                              </a:lnTo>
                              <a:lnTo>
                                <a:pt x="298715" y="49786"/>
                              </a:lnTo>
                              <a:close/>
                              <a:moveTo>
                                <a:pt x="497859" y="0"/>
                              </a:moveTo>
                              <a:lnTo>
                                <a:pt x="547645" y="0"/>
                              </a:lnTo>
                              <a:lnTo>
                                <a:pt x="547645" y="49786"/>
                              </a:lnTo>
                              <a:lnTo>
                                <a:pt x="497859" y="49786"/>
                              </a:lnTo>
                              <a:close/>
                              <a:moveTo>
                                <a:pt x="597430" y="0"/>
                              </a:moveTo>
                              <a:lnTo>
                                <a:pt x="647216" y="0"/>
                              </a:lnTo>
                              <a:lnTo>
                                <a:pt x="647216" y="49786"/>
                              </a:lnTo>
                              <a:lnTo>
                                <a:pt x="597430" y="49786"/>
                              </a:lnTo>
                              <a:close/>
                              <a:moveTo>
                                <a:pt x="697002" y="0"/>
                              </a:moveTo>
                              <a:lnTo>
                                <a:pt x="746788" y="0"/>
                              </a:lnTo>
                              <a:lnTo>
                                <a:pt x="746788" y="49786"/>
                              </a:lnTo>
                              <a:lnTo>
                                <a:pt x="697002" y="49786"/>
                              </a:lnTo>
                              <a:close/>
                              <a:moveTo>
                                <a:pt x="796574" y="0"/>
                              </a:moveTo>
                              <a:lnTo>
                                <a:pt x="846360" y="0"/>
                              </a:lnTo>
                              <a:lnTo>
                                <a:pt x="846360" y="49786"/>
                              </a:lnTo>
                              <a:lnTo>
                                <a:pt x="796574" y="49786"/>
                              </a:lnTo>
                              <a:close/>
                              <a:moveTo>
                                <a:pt x="896146" y="0"/>
                              </a:moveTo>
                              <a:lnTo>
                                <a:pt x="945931" y="0"/>
                              </a:lnTo>
                              <a:lnTo>
                                <a:pt x="945931" y="49786"/>
                              </a:lnTo>
                              <a:lnTo>
                                <a:pt x="896146" y="49786"/>
                              </a:lnTo>
                              <a:close/>
                              <a:moveTo>
                                <a:pt x="945931" y="0"/>
                              </a:moveTo>
                              <a:lnTo>
                                <a:pt x="995717" y="0"/>
                              </a:lnTo>
                              <a:lnTo>
                                <a:pt x="995717" y="49786"/>
                              </a:lnTo>
                              <a:lnTo>
                                <a:pt x="945931" y="49786"/>
                              </a:lnTo>
                              <a:close/>
                              <a:moveTo>
                                <a:pt x="995717" y="0"/>
                              </a:moveTo>
                              <a:lnTo>
                                <a:pt x="1045503" y="0"/>
                              </a:lnTo>
                              <a:lnTo>
                                <a:pt x="1045503" y="49786"/>
                              </a:lnTo>
                              <a:lnTo>
                                <a:pt x="995717" y="49786"/>
                              </a:lnTo>
                              <a:close/>
                              <a:moveTo>
                                <a:pt x="1045503" y="0"/>
                              </a:moveTo>
                              <a:lnTo>
                                <a:pt x="1095289" y="0"/>
                              </a:lnTo>
                              <a:lnTo>
                                <a:pt x="1095289" y="49786"/>
                              </a:lnTo>
                              <a:lnTo>
                                <a:pt x="1045503" y="49786"/>
                              </a:lnTo>
                              <a:close/>
                              <a:moveTo>
                                <a:pt x="1095289" y="0"/>
                              </a:moveTo>
                              <a:lnTo>
                                <a:pt x="1145075" y="0"/>
                              </a:lnTo>
                              <a:lnTo>
                                <a:pt x="1145075" y="49786"/>
                              </a:lnTo>
                              <a:lnTo>
                                <a:pt x="1095289" y="49786"/>
                              </a:lnTo>
                              <a:close/>
                              <a:moveTo>
                                <a:pt x="1145075" y="0"/>
                              </a:moveTo>
                              <a:lnTo>
                                <a:pt x="1194861" y="0"/>
                              </a:lnTo>
                              <a:lnTo>
                                <a:pt x="1194861" y="49786"/>
                              </a:lnTo>
                              <a:lnTo>
                                <a:pt x="1145075" y="49786"/>
                              </a:lnTo>
                              <a:close/>
                              <a:moveTo>
                                <a:pt x="1194861" y="0"/>
                              </a:moveTo>
                              <a:lnTo>
                                <a:pt x="1244647" y="0"/>
                              </a:lnTo>
                              <a:lnTo>
                                <a:pt x="1244647" y="49786"/>
                              </a:lnTo>
                              <a:lnTo>
                                <a:pt x="1194861" y="49786"/>
                              </a:lnTo>
                              <a:close/>
                              <a:moveTo>
                                <a:pt x="0" y="49786"/>
                              </a:moveTo>
                              <a:lnTo>
                                <a:pt x="49786" y="49786"/>
                              </a:lnTo>
                              <a:lnTo>
                                <a:pt x="49786" y="99572"/>
                              </a:lnTo>
                              <a:lnTo>
                                <a:pt x="0" y="99572"/>
                              </a:lnTo>
                              <a:close/>
                              <a:moveTo>
                                <a:pt x="298715" y="49786"/>
                              </a:moveTo>
                              <a:lnTo>
                                <a:pt x="348501" y="49786"/>
                              </a:lnTo>
                              <a:lnTo>
                                <a:pt x="348501" y="99572"/>
                              </a:lnTo>
                              <a:lnTo>
                                <a:pt x="298715" y="99572"/>
                              </a:lnTo>
                              <a:close/>
                              <a:moveTo>
                                <a:pt x="398287" y="49786"/>
                              </a:moveTo>
                              <a:lnTo>
                                <a:pt x="448073" y="49786"/>
                              </a:lnTo>
                              <a:lnTo>
                                <a:pt x="448073" y="99572"/>
                              </a:lnTo>
                              <a:lnTo>
                                <a:pt x="398287" y="99572"/>
                              </a:lnTo>
                              <a:close/>
                              <a:moveTo>
                                <a:pt x="497859" y="49786"/>
                              </a:moveTo>
                              <a:lnTo>
                                <a:pt x="547645" y="49786"/>
                              </a:lnTo>
                              <a:lnTo>
                                <a:pt x="547645" y="99572"/>
                              </a:lnTo>
                              <a:lnTo>
                                <a:pt x="497859" y="99572"/>
                              </a:lnTo>
                              <a:close/>
                              <a:moveTo>
                                <a:pt x="697002" y="49786"/>
                              </a:moveTo>
                              <a:lnTo>
                                <a:pt x="746788" y="49786"/>
                              </a:lnTo>
                              <a:lnTo>
                                <a:pt x="746788" y="99572"/>
                              </a:lnTo>
                              <a:lnTo>
                                <a:pt x="697002" y="99572"/>
                              </a:lnTo>
                              <a:close/>
                              <a:moveTo>
                                <a:pt x="746788" y="49786"/>
                              </a:moveTo>
                              <a:lnTo>
                                <a:pt x="796574" y="49786"/>
                              </a:lnTo>
                              <a:lnTo>
                                <a:pt x="796574" y="99572"/>
                              </a:lnTo>
                              <a:lnTo>
                                <a:pt x="746788" y="99572"/>
                              </a:lnTo>
                              <a:close/>
                              <a:moveTo>
                                <a:pt x="796574" y="49786"/>
                              </a:moveTo>
                              <a:lnTo>
                                <a:pt x="846360" y="49786"/>
                              </a:lnTo>
                              <a:lnTo>
                                <a:pt x="846360" y="99572"/>
                              </a:lnTo>
                              <a:lnTo>
                                <a:pt x="796574" y="99572"/>
                              </a:lnTo>
                              <a:close/>
                              <a:moveTo>
                                <a:pt x="896146" y="49786"/>
                              </a:moveTo>
                              <a:lnTo>
                                <a:pt x="945931" y="49786"/>
                              </a:lnTo>
                              <a:lnTo>
                                <a:pt x="945931" y="99572"/>
                              </a:lnTo>
                              <a:lnTo>
                                <a:pt x="896146" y="99572"/>
                              </a:lnTo>
                              <a:close/>
                              <a:moveTo>
                                <a:pt x="1194861" y="49786"/>
                              </a:moveTo>
                              <a:lnTo>
                                <a:pt x="1244647" y="49786"/>
                              </a:lnTo>
                              <a:lnTo>
                                <a:pt x="1244647" y="99572"/>
                              </a:lnTo>
                              <a:lnTo>
                                <a:pt x="1194861" y="99572"/>
                              </a:lnTo>
                              <a:close/>
                              <a:moveTo>
                                <a:pt x="0" y="99572"/>
                              </a:moveTo>
                              <a:lnTo>
                                <a:pt x="49786" y="99572"/>
                              </a:lnTo>
                              <a:lnTo>
                                <a:pt x="49786" y="149358"/>
                              </a:lnTo>
                              <a:lnTo>
                                <a:pt x="0" y="149358"/>
                              </a:lnTo>
                              <a:close/>
                              <a:moveTo>
                                <a:pt x="99572" y="99572"/>
                              </a:moveTo>
                              <a:lnTo>
                                <a:pt x="149358" y="99572"/>
                              </a:lnTo>
                              <a:lnTo>
                                <a:pt x="149358" y="149358"/>
                              </a:lnTo>
                              <a:lnTo>
                                <a:pt x="99572" y="149358"/>
                              </a:lnTo>
                              <a:close/>
                              <a:moveTo>
                                <a:pt x="149358" y="99572"/>
                              </a:moveTo>
                              <a:lnTo>
                                <a:pt x="199143" y="99572"/>
                              </a:lnTo>
                              <a:lnTo>
                                <a:pt x="199143" y="149358"/>
                              </a:lnTo>
                              <a:lnTo>
                                <a:pt x="149358" y="149358"/>
                              </a:lnTo>
                              <a:close/>
                              <a:moveTo>
                                <a:pt x="199143" y="99572"/>
                              </a:moveTo>
                              <a:lnTo>
                                <a:pt x="248929" y="99572"/>
                              </a:lnTo>
                              <a:lnTo>
                                <a:pt x="248929" y="149358"/>
                              </a:lnTo>
                              <a:lnTo>
                                <a:pt x="199143" y="149358"/>
                              </a:lnTo>
                              <a:close/>
                              <a:moveTo>
                                <a:pt x="298715" y="99572"/>
                              </a:moveTo>
                              <a:lnTo>
                                <a:pt x="348501" y="99572"/>
                              </a:lnTo>
                              <a:lnTo>
                                <a:pt x="348501" y="149358"/>
                              </a:lnTo>
                              <a:lnTo>
                                <a:pt x="298715" y="149358"/>
                              </a:lnTo>
                              <a:close/>
                              <a:moveTo>
                                <a:pt x="597430" y="99572"/>
                              </a:moveTo>
                              <a:lnTo>
                                <a:pt x="647216" y="99572"/>
                              </a:lnTo>
                              <a:lnTo>
                                <a:pt x="647216" y="149358"/>
                              </a:lnTo>
                              <a:lnTo>
                                <a:pt x="597430" y="149358"/>
                              </a:lnTo>
                              <a:close/>
                              <a:moveTo>
                                <a:pt x="746788" y="99572"/>
                              </a:moveTo>
                              <a:lnTo>
                                <a:pt x="796574" y="99572"/>
                              </a:lnTo>
                              <a:lnTo>
                                <a:pt x="796574" y="149358"/>
                              </a:lnTo>
                              <a:lnTo>
                                <a:pt x="746788" y="149358"/>
                              </a:lnTo>
                              <a:close/>
                              <a:moveTo>
                                <a:pt x="896146" y="99572"/>
                              </a:moveTo>
                              <a:lnTo>
                                <a:pt x="945931" y="99572"/>
                              </a:lnTo>
                              <a:lnTo>
                                <a:pt x="945931" y="149358"/>
                              </a:lnTo>
                              <a:lnTo>
                                <a:pt x="896146" y="149358"/>
                              </a:lnTo>
                              <a:close/>
                              <a:moveTo>
                                <a:pt x="995717" y="99572"/>
                              </a:moveTo>
                              <a:lnTo>
                                <a:pt x="1045503" y="99572"/>
                              </a:lnTo>
                              <a:lnTo>
                                <a:pt x="1045503" y="149358"/>
                              </a:lnTo>
                              <a:lnTo>
                                <a:pt x="995717" y="149358"/>
                              </a:lnTo>
                              <a:close/>
                              <a:moveTo>
                                <a:pt x="1045503" y="99572"/>
                              </a:moveTo>
                              <a:lnTo>
                                <a:pt x="1095289" y="99572"/>
                              </a:lnTo>
                              <a:lnTo>
                                <a:pt x="1095289" y="149358"/>
                              </a:lnTo>
                              <a:lnTo>
                                <a:pt x="1045503" y="149358"/>
                              </a:lnTo>
                              <a:close/>
                              <a:moveTo>
                                <a:pt x="1095289" y="99572"/>
                              </a:moveTo>
                              <a:lnTo>
                                <a:pt x="1145075" y="99572"/>
                              </a:lnTo>
                              <a:lnTo>
                                <a:pt x="1145075" y="149358"/>
                              </a:lnTo>
                              <a:lnTo>
                                <a:pt x="1095289" y="149358"/>
                              </a:lnTo>
                              <a:close/>
                              <a:moveTo>
                                <a:pt x="1194861" y="99572"/>
                              </a:moveTo>
                              <a:lnTo>
                                <a:pt x="1244647" y="99572"/>
                              </a:lnTo>
                              <a:lnTo>
                                <a:pt x="1244647" y="149358"/>
                              </a:lnTo>
                              <a:lnTo>
                                <a:pt x="1194861" y="149358"/>
                              </a:lnTo>
                              <a:close/>
                              <a:moveTo>
                                <a:pt x="0" y="149358"/>
                              </a:moveTo>
                              <a:lnTo>
                                <a:pt x="49786" y="149358"/>
                              </a:lnTo>
                              <a:lnTo>
                                <a:pt x="49786" y="199143"/>
                              </a:lnTo>
                              <a:lnTo>
                                <a:pt x="0" y="199143"/>
                              </a:lnTo>
                              <a:close/>
                              <a:moveTo>
                                <a:pt x="99572" y="149358"/>
                              </a:moveTo>
                              <a:lnTo>
                                <a:pt x="149358" y="149358"/>
                              </a:lnTo>
                              <a:lnTo>
                                <a:pt x="149358" y="199143"/>
                              </a:lnTo>
                              <a:lnTo>
                                <a:pt x="99572" y="199143"/>
                              </a:lnTo>
                              <a:close/>
                              <a:moveTo>
                                <a:pt x="149358" y="149358"/>
                              </a:moveTo>
                              <a:lnTo>
                                <a:pt x="199143" y="149358"/>
                              </a:lnTo>
                              <a:lnTo>
                                <a:pt x="199143" y="199143"/>
                              </a:lnTo>
                              <a:lnTo>
                                <a:pt x="149358" y="199143"/>
                              </a:lnTo>
                              <a:close/>
                              <a:moveTo>
                                <a:pt x="199143" y="149358"/>
                              </a:moveTo>
                              <a:lnTo>
                                <a:pt x="248929" y="149358"/>
                              </a:lnTo>
                              <a:lnTo>
                                <a:pt x="248929" y="199143"/>
                              </a:lnTo>
                              <a:lnTo>
                                <a:pt x="199143" y="199143"/>
                              </a:lnTo>
                              <a:close/>
                              <a:moveTo>
                                <a:pt x="298715" y="149358"/>
                              </a:moveTo>
                              <a:lnTo>
                                <a:pt x="348501" y="149358"/>
                              </a:lnTo>
                              <a:lnTo>
                                <a:pt x="348501" y="199143"/>
                              </a:lnTo>
                              <a:lnTo>
                                <a:pt x="298715" y="199143"/>
                              </a:lnTo>
                              <a:close/>
                              <a:moveTo>
                                <a:pt x="398287" y="149358"/>
                              </a:moveTo>
                              <a:lnTo>
                                <a:pt x="448073" y="149358"/>
                              </a:lnTo>
                              <a:lnTo>
                                <a:pt x="448073" y="199143"/>
                              </a:lnTo>
                              <a:lnTo>
                                <a:pt x="398287" y="199143"/>
                              </a:lnTo>
                              <a:close/>
                              <a:moveTo>
                                <a:pt x="448073" y="149358"/>
                              </a:moveTo>
                              <a:lnTo>
                                <a:pt x="497859" y="149358"/>
                              </a:lnTo>
                              <a:lnTo>
                                <a:pt x="497859" y="199143"/>
                              </a:lnTo>
                              <a:lnTo>
                                <a:pt x="448073" y="199143"/>
                              </a:lnTo>
                              <a:close/>
                              <a:moveTo>
                                <a:pt x="497859" y="149358"/>
                              </a:moveTo>
                              <a:lnTo>
                                <a:pt x="547645" y="149358"/>
                              </a:lnTo>
                              <a:lnTo>
                                <a:pt x="547645" y="199143"/>
                              </a:lnTo>
                              <a:lnTo>
                                <a:pt x="497859" y="199143"/>
                              </a:lnTo>
                              <a:close/>
                              <a:moveTo>
                                <a:pt x="597430" y="149358"/>
                              </a:moveTo>
                              <a:lnTo>
                                <a:pt x="647216" y="149358"/>
                              </a:lnTo>
                              <a:lnTo>
                                <a:pt x="647216" y="199143"/>
                              </a:lnTo>
                              <a:lnTo>
                                <a:pt x="597430" y="199143"/>
                              </a:lnTo>
                              <a:close/>
                              <a:moveTo>
                                <a:pt x="647216" y="149358"/>
                              </a:moveTo>
                              <a:lnTo>
                                <a:pt x="697002" y="149358"/>
                              </a:lnTo>
                              <a:lnTo>
                                <a:pt x="697002" y="199143"/>
                              </a:lnTo>
                              <a:lnTo>
                                <a:pt x="647216" y="199143"/>
                              </a:lnTo>
                              <a:close/>
                              <a:moveTo>
                                <a:pt x="697002" y="149358"/>
                              </a:moveTo>
                              <a:lnTo>
                                <a:pt x="746788" y="149358"/>
                              </a:lnTo>
                              <a:lnTo>
                                <a:pt x="746788" y="199143"/>
                              </a:lnTo>
                              <a:lnTo>
                                <a:pt x="697002" y="199143"/>
                              </a:lnTo>
                              <a:close/>
                              <a:moveTo>
                                <a:pt x="896146" y="149358"/>
                              </a:moveTo>
                              <a:lnTo>
                                <a:pt x="945931" y="149358"/>
                              </a:lnTo>
                              <a:lnTo>
                                <a:pt x="945931" y="199143"/>
                              </a:lnTo>
                              <a:lnTo>
                                <a:pt x="896146" y="199143"/>
                              </a:lnTo>
                              <a:close/>
                              <a:moveTo>
                                <a:pt x="995717" y="149358"/>
                              </a:moveTo>
                              <a:lnTo>
                                <a:pt x="1045503" y="149358"/>
                              </a:lnTo>
                              <a:lnTo>
                                <a:pt x="1045503" y="199143"/>
                              </a:lnTo>
                              <a:lnTo>
                                <a:pt x="995717" y="199143"/>
                              </a:lnTo>
                              <a:close/>
                              <a:moveTo>
                                <a:pt x="1045503" y="149358"/>
                              </a:moveTo>
                              <a:lnTo>
                                <a:pt x="1095289" y="149358"/>
                              </a:lnTo>
                              <a:lnTo>
                                <a:pt x="1095289" y="199143"/>
                              </a:lnTo>
                              <a:lnTo>
                                <a:pt x="1045503" y="199143"/>
                              </a:lnTo>
                              <a:close/>
                              <a:moveTo>
                                <a:pt x="1095289" y="149358"/>
                              </a:moveTo>
                              <a:lnTo>
                                <a:pt x="1145075" y="149358"/>
                              </a:lnTo>
                              <a:lnTo>
                                <a:pt x="1145075" y="199143"/>
                              </a:lnTo>
                              <a:lnTo>
                                <a:pt x="1095289" y="199143"/>
                              </a:lnTo>
                              <a:close/>
                              <a:moveTo>
                                <a:pt x="1194861" y="149358"/>
                              </a:moveTo>
                              <a:lnTo>
                                <a:pt x="1244647" y="149358"/>
                              </a:lnTo>
                              <a:lnTo>
                                <a:pt x="1244647" y="199143"/>
                              </a:lnTo>
                              <a:lnTo>
                                <a:pt x="1194861" y="199143"/>
                              </a:lnTo>
                              <a:close/>
                              <a:moveTo>
                                <a:pt x="0" y="199143"/>
                              </a:moveTo>
                              <a:lnTo>
                                <a:pt x="49786" y="199143"/>
                              </a:lnTo>
                              <a:lnTo>
                                <a:pt x="49786" y="248929"/>
                              </a:lnTo>
                              <a:lnTo>
                                <a:pt x="0" y="248929"/>
                              </a:lnTo>
                              <a:close/>
                              <a:moveTo>
                                <a:pt x="99572" y="199143"/>
                              </a:moveTo>
                              <a:lnTo>
                                <a:pt x="149358" y="199143"/>
                              </a:lnTo>
                              <a:lnTo>
                                <a:pt x="149358" y="248929"/>
                              </a:lnTo>
                              <a:lnTo>
                                <a:pt x="99572" y="248929"/>
                              </a:lnTo>
                              <a:close/>
                              <a:moveTo>
                                <a:pt x="149358" y="199143"/>
                              </a:moveTo>
                              <a:lnTo>
                                <a:pt x="199143" y="199143"/>
                              </a:lnTo>
                              <a:lnTo>
                                <a:pt x="199143" y="248929"/>
                              </a:lnTo>
                              <a:lnTo>
                                <a:pt x="149358" y="248929"/>
                              </a:lnTo>
                              <a:close/>
                              <a:moveTo>
                                <a:pt x="199143" y="199143"/>
                              </a:moveTo>
                              <a:lnTo>
                                <a:pt x="248929" y="199143"/>
                              </a:lnTo>
                              <a:lnTo>
                                <a:pt x="248929" y="248929"/>
                              </a:lnTo>
                              <a:lnTo>
                                <a:pt x="199143" y="248929"/>
                              </a:lnTo>
                              <a:close/>
                              <a:moveTo>
                                <a:pt x="298715" y="199143"/>
                              </a:moveTo>
                              <a:lnTo>
                                <a:pt x="348501" y="199143"/>
                              </a:lnTo>
                              <a:lnTo>
                                <a:pt x="348501" y="248929"/>
                              </a:lnTo>
                              <a:lnTo>
                                <a:pt x="298715" y="248929"/>
                              </a:lnTo>
                              <a:close/>
                              <a:moveTo>
                                <a:pt x="448073" y="199143"/>
                              </a:moveTo>
                              <a:lnTo>
                                <a:pt x="497859" y="199143"/>
                              </a:lnTo>
                              <a:lnTo>
                                <a:pt x="497859" y="248929"/>
                              </a:lnTo>
                              <a:lnTo>
                                <a:pt x="448073" y="248929"/>
                              </a:lnTo>
                              <a:close/>
                              <a:moveTo>
                                <a:pt x="647216" y="199143"/>
                              </a:moveTo>
                              <a:lnTo>
                                <a:pt x="697002" y="199143"/>
                              </a:lnTo>
                              <a:lnTo>
                                <a:pt x="697002" y="248929"/>
                              </a:lnTo>
                              <a:lnTo>
                                <a:pt x="647216" y="248929"/>
                              </a:lnTo>
                              <a:close/>
                              <a:moveTo>
                                <a:pt x="796574" y="199143"/>
                              </a:moveTo>
                              <a:lnTo>
                                <a:pt x="846360" y="199143"/>
                              </a:lnTo>
                              <a:lnTo>
                                <a:pt x="846360" y="248929"/>
                              </a:lnTo>
                              <a:lnTo>
                                <a:pt x="796574" y="248929"/>
                              </a:lnTo>
                              <a:close/>
                              <a:moveTo>
                                <a:pt x="896146" y="199143"/>
                              </a:moveTo>
                              <a:lnTo>
                                <a:pt x="945931" y="199143"/>
                              </a:lnTo>
                              <a:lnTo>
                                <a:pt x="945931" y="248929"/>
                              </a:lnTo>
                              <a:lnTo>
                                <a:pt x="896146" y="248929"/>
                              </a:lnTo>
                              <a:close/>
                              <a:moveTo>
                                <a:pt x="995717" y="199143"/>
                              </a:moveTo>
                              <a:lnTo>
                                <a:pt x="1045503" y="199143"/>
                              </a:lnTo>
                              <a:lnTo>
                                <a:pt x="1045503" y="248929"/>
                              </a:lnTo>
                              <a:lnTo>
                                <a:pt x="995717" y="248929"/>
                              </a:lnTo>
                              <a:close/>
                              <a:moveTo>
                                <a:pt x="1045503" y="199143"/>
                              </a:moveTo>
                              <a:lnTo>
                                <a:pt x="1095289" y="199143"/>
                              </a:lnTo>
                              <a:lnTo>
                                <a:pt x="1095289" y="248929"/>
                              </a:lnTo>
                              <a:lnTo>
                                <a:pt x="1045503" y="248929"/>
                              </a:lnTo>
                              <a:close/>
                              <a:moveTo>
                                <a:pt x="1095289" y="199143"/>
                              </a:moveTo>
                              <a:lnTo>
                                <a:pt x="1145075" y="199143"/>
                              </a:lnTo>
                              <a:lnTo>
                                <a:pt x="1145075" y="248929"/>
                              </a:lnTo>
                              <a:lnTo>
                                <a:pt x="1095289" y="248929"/>
                              </a:lnTo>
                              <a:close/>
                              <a:moveTo>
                                <a:pt x="1194861" y="199143"/>
                              </a:moveTo>
                              <a:lnTo>
                                <a:pt x="1244647" y="199143"/>
                              </a:lnTo>
                              <a:lnTo>
                                <a:pt x="1244647" y="248929"/>
                              </a:lnTo>
                              <a:lnTo>
                                <a:pt x="1194861" y="248929"/>
                              </a:lnTo>
                              <a:close/>
                              <a:moveTo>
                                <a:pt x="0" y="248929"/>
                              </a:moveTo>
                              <a:lnTo>
                                <a:pt x="49786" y="248929"/>
                              </a:lnTo>
                              <a:lnTo>
                                <a:pt x="49786" y="298715"/>
                              </a:lnTo>
                              <a:lnTo>
                                <a:pt x="0" y="298715"/>
                              </a:lnTo>
                              <a:close/>
                              <a:moveTo>
                                <a:pt x="298715" y="248929"/>
                              </a:moveTo>
                              <a:lnTo>
                                <a:pt x="348501" y="248929"/>
                              </a:lnTo>
                              <a:lnTo>
                                <a:pt x="348501" y="298715"/>
                              </a:lnTo>
                              <a:lnTo>
                                <a:pt x="298715" y="298715"/>
                              </a:lnTo>
                              <a:close/>
                              <a:moveTo>
                                <a:pt x="398287" y="248929"/>
                              </a:moveTo>
                              <a:lnTo>
                                <a:pt x="448073" y="248929"/>
                              </a:lnTo>
                              <a:lnTo>
                                <a:pt x="448073" y="298715"/>
                              </a:lnTo>
                              <a:lnTo>
                                <a:pt x="398287" y="298715"/>
                              </a:lnTo>
                              <a:close/>
                              <a:moveTo>
                                <a:pt x="448073" y="248929"/>
                              </a:moveTo>
                              <a:lnTo>
                                <a:pt x="497859" y="248929"/>
                              </a:lnTo>
                              <a:lnTo>
                                <a:pt x="497859" y="298715"/>
                              </a:lnTo>
                              <a:lnTo>
                                <a:pt x="448073" y="298715"/>
                              </a:lnTo>
                              <a:close/>
                              <a:moveTo>
                                <a:pt x="547645" y="248929"/>
                              </a:moveTo>
                              <a:lnTo>
                                <a:pt x="597430" y="248929"/>
                              </a:lnTo>
                              <a:lnTo>
                                <a:pt x="597430" y="298715"/>
                              </a:lnTo>
                              <a:lnTo>
                                <a:pt x="547645" y="298715"/>
                              </a:lnTo>
                              <a:close/>
                              <a:moveTo>
                                <a:pt x="597430" y="248929"/>
                              </a:moveTo>
                              <a:lnTo>
                                <a:pt x="647216" y="248929"/>
                              </a:lnTo>
                              <a:lnTo>
                                <a:pt x="647216" y="298715"/>
                              </a:lnTo>
                              <a:lnTo>
                                <a:pt x="597430" y="298715"/>
                              </a:lnTo>
                              <a:close/>
                              <a:moveTo>
                                <a:pt x="647216" y="248929"/>
                              </a:moveTo>
                              <a:lnTo>
                                <a:pt x="697002" y="248929"/>
                              </a:lnTo>
                              <a:lnTo>
                                <a:pt x="697002" y="298715"/>
                              </a:lnTo>
                              <a:lnTo>
                                <a:pt x="647216" y="298715"/>
                              </a:lnTo>
                              <a:close/>
                              <a:moveTo>
                                <a:pt x="697002" y="248929"/>
                              </a:moveTo>
                              <a:lnTo>
                                <a:pt x="746788" y="248929"/>
                              </a:lnTo>
                              <a:lnTo>
                                <a:pt x="746788" y="298715"/>
                              </a:lnTo>
                              <a:lnTo>
                                <a:pt x="697002" y="298715"/>
                              </a:lnTo>
                              <a:close/>
                              <a:moveTo>
                                <a:pt x="746788" y="248929"/>
                              </a:moveTo>
                              <a:lnTo>
                                <a:pt x="796574" y="248929"/>
                              </a:lnTo>
                              <a:lnTo>
                                <a:pt x="796574" y="298715"/>
                              </a:lnTo>
                              <a:lnTo>
                                <a:pt x="746788" y="298715"/>
                              </a:lnTo>
                              <a:close/>
                              <a:moveTo>
                                <a:pt x="896146" y="248929"/>
                              </a:moveTo>
                              <a:lnTo>
                                <a:pt x="945931" y="248929"/>
                              </a:lnTo>
                              <a:lnTo>
                                <a:pt x="945931" y="298715"/>
                              </a:lnTo>
                              <a:lnTo>
                                <a:pt x="896146" y="298715"/>
                              </a:lnTo>
                              <a:close/>
                              <a:moveTo>
                                <a:pt x="1194861" y="248929"/>
                              </a:moveTo>
                              <a:lnTo>
                                <a:pt x="1244647" y="248929"/>
                              </a:lnTo>
                              <a:lnTo>
                                <a:pt x="1244647" y="298715"/>
                              </a:lnTo>
                              <a:lnTo>
                                <a:pt x="1194861" y="298715"/>
                              </a:lnTo>
                              <a:close/>
                              <a:moveTo>
                                <a:pt x="0" y="298715"/>
                              </a:moveTo>
                              <a:lnTo>
                                <a:pt x="49786" y="298715"/>
                              </a:lnTo>
                              <a:lnTo>
                                <a:pt x="49786" y="348501"/>
                              </a:lnTo>
                              <a:lnTo>
                                <a:pt x="0" y="348501"/>
                              </a:lnTo>
                              <a:close/>
                              <a:moveTo>
                                <a:pt x="49786" y="298715"/>
                              </a:moveTo>
                              <a:lnTo>
                                <a:pt x="99572" y="298715"/>
                              </a:lnTo>
                              <a:lnTo>
                                <a:pt x="99572" y="348501"/>
                              </a:lnTo>
                              <a:lnTo>
                                <a:pt x="49786" y="348501"/>
                              </a:lnTo>
                              <a:close/>
                              <a:moveTo>
                                <a:pt x="99572" y="298715"/>
                              </a:moveTo>
                              <a:lnTo>
                                <a:pt x="149358" y="298715"/>
                              </a:lnTo>
                              <a:lnTo>
                                <a:pt x="149358" y="348501"/>
                              </a:lnTo>
                              <a:lnTo>
                                <a:pt x="99572" y="348501"/>
                              </a:lnTo>
                              <a:close/>
                              <a:moveTo>
                                <a:pt x="149358" y="298715"/>
                              </a:moveTo>
                              <a:lnTo>
                                <a:pt x="199143" y="298715"/>
                              </a:lnTo>
                              <a:lnTo>
                                <a:pt x="199143" y="348501"/>
                              </a:lnTo>
                              <a:lnTo>
                                <a:pt x="149358" y="348501"/>
                              </a:lnTo>
                              <a:close/>
                              <a:moveTo>
                                <a:pt x="199143" y="298715"/>
                              </a:moveTo>
                              <a:lnTo>
                                <a:pt x="248929" y="298715"/>
                              </a:lnTo>
                              <a:lnTo>
                                <a:pt x="248929" y="348501"/>
                              </a:lnTo>
                              <a:lnTo>
                                <a:pt x="199143" y="348501"/>
                              </a:lnTo>
                              <a:close/>
                              <a:moveTo>
                                <a:pt x="248929" y="298715"/>
                              </a:moveTo>
                              <a:lnTo>
                                <a:pt x="298715" y="298715"/>
                              </a:lnTo>
                              <a:lnTo>
                                <a:pt x="298715" y="348501"/>
                              </a:lnTo>
                              <a:lnTo>
                                <a:pt x="248929" y="348501"/>
                              </a:lnTo>
                              <a:close/>
                              <a:moveTo>
                                <a:pt x="298715" y="298715"/>
                              </a:moveTo>
                              <a:lnTo>
                                <a:pt x="348501" y="298715"/>
                              </a:lnTo>
                              <a:lnTo>
                                <a:pt x="348501" y="348501"/>
                              </a:lnTo>
                              <a:lnTo>
                                <a:pt x="298715" y="348501"/>
                              </a:lnTo>
                              <a:close/>
                              <a:moveTo>
                                <a:pt x="398287" y="298715"/>
                              </a:moveTo>
                              <a:lnTo>
                                <a:pt x="448073" y="298715"/>
                              </a:lnTo>
                              <a:lnTo>
                                <a:pt x="448073" y="348501"/>
                              </a:lnTo>
                              <a:lnTo>
                                <a:pt x="398287" y="348501"/>
                              </a:lnTo>
                              <a:close/>
                              <a:moveTo>
                                <a:pt x="497859" y="298715"/>
                              </a:moveTo>
                              <a:lnTo>
                                <a:pt x="547645" y="298715"/>
                              </a:lnTo>
                              <a:lnTo>
                                <a:pt x="547645" y="348501"/>
                              </a:lnTo>
                              <a:lnTo>
                                <a:pt x="497859" y="348501"/>
                              </a:lnTo>
                              <a:close/>
                              <a:moveTo>
                                <a:pt x="597430" y="298715"/>
                              </a:moveTo>
                              <a:lnTo>
                                <a:pt x="647216" y="298715"/>
                              </a:lnTo>
                              <a:lnTo>
                                <a:pt x="647216" y="348501"/>
                              </a:lnTo>
                              <a:lnTo>
                                <a:pt x="597430" y="348501"/>
                              </a:lnTo>
                              <a:close/>
                              <a:moveTo>
                                <a:pt x="697002" y="298715"/>
                              </a:moveTo>
                              <a:lnTo>
                                <a:pt x="746788" y="298715"/>
                              </a:lnTo>
                              <a:lnTo>
                                <a:pt x="746788" y="348501"/>
                              </a:lnTo>
                              <a:lnTo>
                                <a:pt x="697002" y="348501"/>
                              </a:lnTo>
                              <a:close/>
                              <a:moveTo>
                                <a:pt x="796574" y="298715"/>
                              </a:moveTo>
                              <a:lnTo>
                                <a:pt x="846360" y="298715"/>
                              </a:lnTo>
                              <a:lnTo>
                                <a:pt x="846360" y="348501"/>
                              </a:lnTo>
                              <a:lnTo>
                                <a:pt x="796574" y="348501"/>
                              </a:lnTo>
                              <a:close/>
                              <a:moveTo>
                                <a:pt x="896146" y="298715"/>
                              </a:moveTo>
                              <a:lnTo>
                                <a:pt x="945931" y="298715"/>
                              </a:lnTo>
                              <a:lnTo>
                                <a:pt x="945931" y="348501"/>
                              </a:lnTo>
                              <a:lnTo>
                                <a:pt x="896146" y="348501"/>
                              </a:lnTo>
                              <a:close/>
                              <a:moveTo>
                                <a:pt x="945931" y="298715"/>
                              </a:moveTo>
                              <a:lnTo>
                                <a:pt x="995717" y="298715"/>
                              </a:lnTo>
                              <a:lnTo>
                                <a:pt x="995717" y="348501"/>
                              </a:lnTo>
                              <a:lnTo>
                                <a:pt x="945931" y="348501"/>
                              </a:lnTo>
                              <a:close/>
                              <a:moveTo>
                                <a:pt x="995717" y="298715"/>
                              </a:moveTo>
                              <a:lnTo>
                                <a:pt x="1045503" y="298715"/>
                              </a:lnTo>
                              <a:lnTo>
                                <a:pt x="1045503" y="348501"/>
                              </a:lnTo>
                              <a:lnTo>
                                <a:pt x="995717" y="348501"/>
                              </a:lnTo>
                              <a:close/>
                              <a:moveTo>
                                <a:pt x="1045503" y="298715"/>
                              </a:moveTo>
                              <a:lnTo>
                                <a:pt x="1095289" y="298715"/>
                              </a:lnTo>
                              <a:lnTo>
                                <a:pt x="1095289" y="348501"/>
                              </a:lnTo>
                              <a:lnTo>
                                <a:pt x="1045503" y="348501"/>
                              </a:lnTo>
                              <a:close/>
                              <a:moveTo>
                                <a:pt x="1095289" y="298715"/>
                              </a:moveTo>
                              <a:lnTo>
                                <a:pt x="1145075" y="298715"/>
                              </a:lnTo>
                              <a:lnTo>
                                <a:pt x="1145075" y="348501"/>
                              </a:lnTo>
                              <a:lnTo>
                                <a:pt x="1095289" y="348501"/>
                              </a:lnTo>
                              <a:close/>
                              <a:moveTo>
                                <a:pt x="1145075" y="298715"/>
                              </a:moveTo>
                              <a:lnTo>
                                <a:pt x="1194861" y="298715"/>
                              </a:lnTo>
                              <a:lnTo>
                                <a:pt x="1194861" y="348501"/>
                              </a:lnTo>
                              <a:lnTo>
                                <a:pt x="1145075" y="348501"/>
                              </a:lnTo>
                              <a:close/>
                              <a:moveTo>
                                <a:pt x="1194861" y="298715"/>
                              </a:moveTo>
                              <a:lnTo>
                                <a:pt x="1244647" y="298715"/>
                              </a:lnTo>
                              <a:lnTo>
                                <a:pt x="1244647" y="348501"/>
                              </a:lnTo>
                              <a:lnTo>
                                <a:pt x="1194861" y="348501"/>
                              </a:lnTo>
                              <a:close/>
                              <a:moveTo>
                                <a:pt x="448073" y="348501"/>
                              </a:moveTo>
                              <a:lnTo>
                                <a:pt x="497859" y="348501"/>
                              </a:lnTo>
                              <a:lnTo>
                                <a:pt x="497859" y="398287"/>
                              </a:lnTo>
                              <a:lnTo>
                                <a:pt x="448073" y="398287"/>
                              </a:lnTo>
                              <a:close/>
                              <a:moveTo>
                                <a:pt x="497859" y="348501"/>
                              </a:moveTo>
                              <a:lnTo>
                                <a:pt x="547645" y="348501"/>
                              </a:lnTo>
                              <a:lnTo>
                                <a:pt x="547645" y="398287"/>
                              </a:lnTo>
                              <a:lnTo>
                                <a:pt x="497859" y="398287"/>
                              </a:lnTo>
                              <a:close/>
                              <a:moveTo>
                                <a:pt x="547645" y="348501"/>
                              </a:moveTo>
                              <a:lnTo>
                                <a:pt x="597430" y="348501"/>
                              </a:lnTo>
                              <a:lnTo>
                                <a:pt x="597430" y="398287"/>
                              </a:lnTo>
                              <a:lnTo>
                                <a:pt x="547645" y="398287"/>
                              </a:lnTo>
                              <a:close/>
                              <a:moveTo>
                                <a:pt x="0" y="398287"/>
                              </a:moveTo>
                              <a:lnTo>
                                <a:pt x="49786" y="398287"/>
                              </a:lnTo>
                              <a:lnTo>
                                <a:pt x="49786" y="448073"/>
                              </a:lnTo>
                              <a:lnTo>
                                <a:pt x="0" y="448073"/>
                              </a:lnTo>
                              <a:close/>
                              <a:moveTo>
                                <a:pt x="49786" y="398287"/>
                              </a:moveTo>
                              <a:lnTo>
                                <a:pt x="99572" y="398287"/>
                              </a:lnTo>
                              <a:lnTo>
                                <a:pt x="99572" y="448073"/>
                              </a:lnTo>
                              <a:lnTo>
                                <a:pt x="49786" y="448073"/>
                              </a:lnTo>
                              <a:close/>
                              <a:moveTo>
                                <a:pt x="99572" y="398287"/>
                              </a:moveTo>
                              <a:lnTo>
                                <a:pt x="149358" y="398287"/>
                              </a:lnTo>
                              <a:lnTo>
                                <a:pt x="149358" y="448073"/>
                              </a:lnTo>
                              <a:lnTo>
                                <a:pt x="99572" y="448073"/>
                              </a:lnTo>
                              <a:close/>
                              <a:moveTo>
                                <a:pt x="149358" y="398287"/>
                              </a:moveTo>
                              <a:lnTo>
                                <a:pt x="199143" y="398287"/>
                              </a:lnTo>
                              <a:lnTo>
                                <a:pt x="199143" y="448073"/>
                              </a:lnTo>
                              <a:lnTo>
                                <a:pt x="149358" y="448073"/>
                              </a:lnTo>
                              <a:close/>
                              <a:moveTo>
                                <a:pt x="199143" y="398287"/>
                              </a:moveTo>
                              <a:lnTo>
                                <a:pt x="248929" y="398287"/>
                              </a:lnTo>
                              <a:lnTo>
                                <a:pt x="248929" y="448073"/>
                              </a:lnTo>
                              <a:lnTo>
                                <a:pt x="199143" y="448073"/>
                              </a:lnTo>
                              <a:close/>
                              <a:moveTo>
                                <a:pt x="298715" y="398287"/>
                              </a:moveTo>
                              <a:lnTo>
                                <a:pt x="348501" y="398287"/>
                              </a:lnTo>
                              <a:lnTo>
                                <a:pt x="348501" y="448073"/>
                              </a:lnTo>
                              <a:lnTo>
                                <a:pt x="298715" y="448073"/>
                              </a:lnTo>
                              <a:close/>
                              <a:moveTo>
                                <a:pt x="348501" y="398287"/>
                              </a:moveTo>
                              <a:lnTo>
                                <a:pt x="398287" y="398287"/>
                              </a:lnTo>
                              <a:lnTo>
                                <a:pt x="398287" y="448073"/>
                              </a:lnTo>
                              <a:lnTo>
                                <a:pt x="348501" y="448073"/>
                              </a:lnTo>
                              <a:close/>
                              <a:moveTo>
                                <a:pt x="398287" y="398287"/>
                              </a:moveTo>
                              <a:lnTo>
                                <a:pt x="448073" y="398287"/>
                              </a:lnTo>
                              <a:lnTo>
                                <a:pt x="448073" y="448073"/>
                              </a:lnTo>
                              <a:lnTo>
                                <a:pt x="398287" y="448073"/>
                              </a:lnTo>
                              <a:close/>
                              <a:moveTo>
                                <a:pt x="448073" y="398287"/>
                              </a:moveTo>
                              <a:lnTo>
                                <a:pt x="497859" y="398287"/>
                              </a:lnTo>
                              <a:lnTo>
                                <a:pt x="497859" y="448073"/>
                              </a:lnTo>
                              <a:lnTo>
                                <a:pt x="448073" y="448073"/>
                              </a:lnTo>
                              <a:close/>
                              <a:moveTo>
                                <a:pt x="547645" y="398287"/>
                              </a:moveTo>
                              <a:lnTo>
                                <a:pt x="597430" y="398287"/>
                              </a:lnTo>
                              <a:lnTo>
                                <a:pt x="597430" y="448073"/>
                              </a:lnTo>
                              <a:lnTo>
                                <a:pt x="547645" y="448073"/>
                              </a:lnTo>
                              <a:close/>
                              <a:moveTo>
                                <a:pt x="647216" y="398287"/>
                              </a:moveTo>
                              <a:lnTo>
                                <a:pt x="697002" y="398287"/>
                              </a:lnTo>
                              <a:lnTo>
                                <a:pt x="697002" y="448073"/>
                              </a:lnTo>
                              <a:lnTo>
                                <a:pt x="647216" y="448073"/>
                              </a:lnTo>
                              <a:close/>
                              <a:moveTo>
                                <a:pt x="697002" y="398287"/>
                              </a:moveTo>
                              <a:lnTo>
                                <a:pt x="746788" y="398287"/>
                              </a:lnTo>
                              <a:lnTo>
                                <a:pt x="746788" y="448073"/>
                              </a:lnTo>
                              <a:lnTo>
                                <a:pt x="697002" y="448073"/>
                              </a:lnTo>
                              <a:close/>
                              <a:moveTo>
                                <a:pt x="796574" y="398287"/>
                              </a:moveTo>
                              <a:lnTo>
                                <a:pt x="846360" y="398287"/>
                              </a:lnTo>
                              <a:lnTo>
                                <a:pt x="846360" y="448073"/>
                              </a:lnTo>
                              <a:lnTo>
                                <a:pt x="796574" y="448073"/>
                              </a:lnTo>
                              <a:close/>
                              <a:moveTo>
                                <a:pt x="846360" y="398287"/>
                              </a:moveTo>
                              <a:lnTo>
                                <a:pt x="896146" y="398287"/>
                              </a:lnTo>
                              <a:lnTo>
                                <a:pt x="896146" y="448073"/>
                              </a:lnTo>
                              <a:lnTo>
                                <a:pt x="846360" y="448073"/>
                              </a:lnTo>
                              <a:close/>
                              <a:moveTo>
                                <a:pt x="945931" y="398287"/>
                              </a:moveTo>
                              <a:lnTo>
                                <a:pt x="995717" y="398287"/>
                              </a:lnTo>
                              <a:lnTo>
                                <a:pt x="995717" y="448073"/>
                              </a:lnTo>
                              <a:lnTo>
                                <a:pt x="945931" y="448073"/>
                              </a:lnTo>
                              <a:close/>
                              <a:moveTo>
                                <a:pt x="1045503" y="398287"/>
                              </a:moveTo>
                              <a:lnTo>
                                <a:pt x="1095289" y="398287"/>
                              </a:lnTo>
                              <a:lnTo>
                                <a:pt x="1095289" y="448073"/>
                              </a:lnTo>
                              <a:lnTo>
                                <a:pt x="1045503" y="448073"/>
                              </a:lnTo>
                              <a:close/>
                              <a:moveTo>
                                <a:pt x="1145075" y="398287"/>
                              </a:moveTo>
                              <a:lnTo>
                                <a:pt x="1194861" y="398287"/>
                              </a:lnTo>
                              <a:lnTo>
                                <a:pt x="1194861" y="448073"/>
                              </a:lnTo>
                              <a:lnTo>
                                <a:pt x="1145075" y="448073"/>
                              </a:lnTo>
                              <a:close/>
                              <a:moveTo>
                                <a:pt x="49786" y="448073"/>
                              </a:moveTo>
                              <a:lnTo>
                                <a:pt x="99572" y="448073"/>
                              </a:lnTo>
                              <a:lnTo>
                                <a:pt x="99572" y="497859"/>
                              </a:lnTo>
                              <a:lnTo>
                                <a:pt x="49786" y="497859"/>
                              </a:lnTo>
                              <a:close/>
                              <a:moveTo>
                                <a:pt x="248929" y="448073"/>
                              </a:moveTo>
                              <a:lnTo>
                                <a:pt x="298715" y="448073"/>
                              </a:lnTo>
                              <a:lnTo>
                                <a:pt x="298715" y="497859"/>
                              </a:lnTo>
                              <a:lnTo>
                                <a:pt x="248929" y="497859"/>
                              </a:lnTo>
                              <a:close/>
                              <a:moveTo>
                                <a:pt x="348501" y="448073"/>
                              </a:moveTo>
                              <a:lnTo>
                                <a:pt x="398287" y="448073"/>
                              </a:lnTo>
                              <a:lnTo>
                                <a:pt x="398287" y="497859"/>
                              </a:lnTo>
                              <a:lnTo>
                                <a:pt x="348501" y="497859"/>
                              </a:lnTo>
                              <a:close/>
                              <a:moveTo>
                                <a:pt x="398287" y="448073"/>
                              </a:moveTo>
                              <a:lnTo>
                                <a:pt x="448073" y="448073"/>
                              </a:lnTo>
                              <a:lnTo>
                                <a:pt x="448073" y="497859"/>
                              </a:lnTo>
                              <a:lnTo>
                                <a:pt x="398287" y="497859"/>
                              </a:lnTo>
                              <a:close/>
                              <a:moveTo>
                                <a:pt x="497859" y="448073"/>
                              </a:moveTo>
                              <a:lnTo>
                                <a:pt x="547645" y="448073"/>
                              </a:lnTo>
                              <a:lnTo>
                                <a:pt x="547645" y="497859"/>
                              </a:lnTo>
                              <a:lnTo>
                                <a:pt x="497859" y="497859"/>
                              </a:lnTo>
                              <a:close/>
                              <a:moveTo>
                                <a:pt x="597430" y="448073"/>
                              </a:moveTo>
                              <a:lnTo>
                                <a:pt x="647216" y="448073"/>
                              </a:lnTo>
                              <a:lnTo>
                                <a:pt x="647216" y="497859"/>
                              </a:lnTo>
                              <a:lnTo>
                                <a:pt x="597430" y="497859"/>
                              </a:lnTo>
                              <a:close/>
                              <a:moveTo>
                                <a:pt x="647216" y="448073"/>
                              </a:moveTo>
                              <a:lnTo>
                                <a:pt x="697002" y="448073"/>
                              </a:lnTo>
                              <a:lnTo>
                                <a:pt x="697002" y="497859"/>
                              </a:lnTo>
                              <a:lnTo>
                                <a:pt x="647216" y="497859"/>
                              </a:lnTo>
                              <a:close/>
                              <a:moveTo>
                                <a:pt x="796574" y="448073"/>
                              </a:moveTo>
                              <a:lnTo>
                                <a:pt x="846360" y="448073"/>
                              </a:lnTo>
                              <a:lnTo>
                                <a:pt x="846360" y="497859"/>
                              </a:lnTo>
                              <a:lnTo>
                                <a:pt x="796574" y="497859"/>
                              </a:lnTo>
                              <a:close/>
                              <a:moveTo>
                                <a:pt x="846360" y="448073"/>
                              </a:moveTo>
                              <a:lnTo>
                                <a:pt x="896146" y="448073"/>
                              </a:lnTo>
                              <a:lnTo>
                                <a:pt x="896146" y="497859"/>
                              </a:lnTo>
                              <a:lnTo>
                                <a:pt x="846360" y="497859"/>
                              </a:lnTo>
                              <a:close/>
                              <a:moveTo>
                                <a:pt x="945931" y="448073"/>
                              </a:moveTo>
                              <a:lnTo>
                                <a:pt x="995717" y="448073"/>
                              </a:lnTo>
                              <a:lnTo>
                                <a:pt x="995717" y="497859"/>
                              </a:lnTo>
                              <a:lnTo>
                                <a:pt x="945931" y="497859"/>
                              </a:lnTo>
                              <a:close/>
                              <a:moveTo>
                                <a:pt x="1145075" y="448073"/>
                              </a:moveTo>
                              <a:lnTo>
                                <a:pt x="1194861" y="448073"/>
                              </a:lnTo>
                              <a:lnTo>
                                <a:pt x="1194861" y="497859"/>
                              </a:lnTo>
                              <a:lnTo>
                                <a:pt x="1145075" y="497859"/>
                              </a:lnTo>
                              <a:close/>
                              <a:moveTo>
                                <a:pt x="0" y="497859"/>
                              </a:moveTo>
                              <a:lnTo>
                                <a:pt x="49786" y="497859"/>
                              </a:lnTo>
                              <a:lnTo>
                                <a:pt x="49786" y="547645"/>
                              </a:lnTo>
                              <a:lnTo>
                                <a:pt x="0" y="547645"/>
                              </a:lnTo>
                              <a:close/>
                              <a:moveTo>
                                <a:pt x="49786" y="497859"/>
                              </a:moveTo>
                              <a:lnTo>
                                <a:pt x="99572" y="497859"/>
                              </a:lnTo>
                              <a:lnTo>
                                <a:pt x="99572" y="547645"/>
                              </a:lnTo>
                              <a:lnTo>
                                <a:pt x="49786" y="547645"/>
                              </a:lnTo>
                              <a:close/>
                              <a:moveTo>
                                <a:pt x="149358" y="497859"/>
                              </a:moveTo>
                              <a:lnTo>
                                <a:pt x="199143" y="497859"/>
                              </a:lnTo>
                              <a:lnTo>
                                <a:pt x="199143" y="547645"/>
                              </a:lnTo>
                              <a:lnTo>
                                <a:pt x="149358" y="547645"/>
                              </a:lnTo>
                              <a:close/>
                              <a:moveTo>
                                <a:pt x="199143" y="497859"/>
                              </a:moveTo>
                              <a:lnTo>
                                <a:pt x="248929" y="497859"/>
                              </a:lnTo>
                              <a:lnTo>
                                <a:pt x="248929" y="547645"/>
                              </a:lnTo>
                              <a:lnTo>
                                <a:pt x="199143" y="547645"/>
                              </a:lnTo>
                              <a:close/>
                              <a:moveTo>
                                <a:pt x="248929" y="497859"/>
                              </a:moveTo>
                              <a:lnTo>
                                <a:pt x="298715" y="497859"/>
                              </a:lnTo>
                              <a:lnTo>
                                <a:pt x="298715" y="547645"/>
                              </a:lnTo>
                              <a:lnTo>
                                <a:pt x="248929" y="547645"/>
                              </a:lnTo>
                              <a:close/>
                              <a:moveTo>
                                <a:pt x="298715" y="497859"/>
                              </a:moveTo>
                              <a:lnTo>
                                <a:pt x="348501" y="497859"/>
                              </a:lnTo>
                              <a:lnTo>
                                <a:pt x="348501" y="547645"/>
                              </a:lnTo>
                              <a:lnTo>
                                <a:pt x="298715" y="547645"/>
                              </a:lnTo>
                              <a:close/>
                              <a:moveTo>
                                <a:pt x="497859" y="497859"/>
                              </a:moveTo>
                              <a:lnTo>
                                <a:pt x="547645" y="497859"/>
                              </a:lnTo>
                              <a:lnTo>
                                <a:pt x="547645" y="547645"/>
                              </a:lnTo>
                              <a:lnTo>
                                <a:pt x="497859" y="547645"/>
                              </a:lnTo>
                              <a:close/>
                              <a:moveTo>
                                <a:pt x="746788" y="497859"/>
                              </a:moveTo>
                              <a:lnTo>
                                <a:pt x="796574" y="497859"/>
                              </a:lnTo>
                              <a:lnTo>
                                <a:pt x="796574" y="547645"/>
                              </a:lnTo>
                              <a:lnTo>
                                <a:pt x="746788" y="547645"/>
                              </a:lnTo>
                              <a:close/>
                              <a:moveTo>
                                <a:pt x="846360" y="497859"/>
                              </a:moveTo>
                              <a:lnTo>
                                <a:pt x="896146" y="497859"/>
                              </a:lnTo>
                              <a:lnTo>
                                <a:pt x="896146" y="547645"/>
                              </a:lnTo>
                              <a:lnTo>
                                <a:pt x="846360" y="547645"/>
                              </a:lnTo>
                              <a:close/>
                              <a:moveTo>
                                <a:pt x="896146" y="497859"/>
                              </a:moveTo>
                              <a:lnTo>
                                <a:pt x="945931" y="497859"/>
                              </a:lnTo>
                              <a:lnTo>
                                <a:pt x="945931" y="547645"/>
                              </a:lnTo>
                              <a:lnTo>
                                <a:pt x="896146" y="547645"/>
                              </a:lnTo>
                              <a:close/>
                              <a:moveTo>
                                <a:pt x="945931" y="497859"/>
                              </a:moveTo>
                              <a:lnTo>
                                <a:pt x="995717" y="497859"/>
                              </a:lnTo>
                              <a:lnTo>
                                <a:pt x="995717" y="547645"/>
                              </a:lnTo>
                              <a:lnTo>
                                <a:pt x="945931" y="547645"/>
                              </a:lnTo>
                              <a:close/>
                              <a:moveTo>
                                <a:pt x="995717" y="497859"/>
                              </a:moveTo>
                              <a:lnTo>
                                <a:pt x="1045503" y="497859"/>
                              </a:lnTo>
                              <a:lnTo>
                                <a:pt x="1045503" y="547645"/>
                              </a:lnTo>
                              <a:lnTo>
                                <a:pt x="995717" y="547645"/>
                              </a:lnTo>
                              <a:close/>
                              <a:moveTo>
                                <a:pt x="1045503" y="497859"/>
                              </a:moveTo>
                              <a:lnTo>
                                <a:pt x="1095289" y="497859"/>
                              </a:lnTo>
                              <a:lnTo>
                                <a:pt x="1095289" y="547645"/>
                              </a:lnTo>
                              <a:lnTo>
                                <a:pt x="1045503" y="547645"/>
                              </a:lnTo>
                              <a:close/>
                              <a:moveTo>
                                <a:pt x="1145075" y="497859"/>
                              </a:moveTo>
                              <a:lnTo>
                                <a:pt x="1194861" y="497859"/>
                              </a:lnTo>
                              <a:lnTo>
                                <a:pt x="1194861" y="547645"/>
                              </a:lnTo>
                              <a:lnTo>
                                <a:pt x="1145075" y="547645"/>
                              </a:lnTo>
                              <a:close/>
                              <a:moveTo>
                                <a:pt x="1194861" y="497859"/>
                              </a:moveTo>
                              <a:lnTo>
                                <a:pt x="1244647" y="497859"/>
                              </a:lnTo>
                              <a:lnTo>
                                <a:pt x="1244647" y="547645"/>
                              </a:lnTo>
                              <a:lnTo>
                                <a:pt x="1194861" y="547645"/>
                              </a:lnTo>
                              <a:close/>
                              <a:moveTo>
                                <a:pt x="149358" y="547645"/>
                              </a:moveTo>
                              <a:lnTo>
                                <a:pt x="199143" y="547645"/>
                              </a:lnTo>
                              <a:lnTo>
                                <a:pt x="199143" y="597430"/>
                              </a:lnTo>
                              <a:lnTo>
                                <a:pt x="149358" y="597430"/>
                              </a:lnTo>
                              <a:close/>
                              <a:moveTo>
                                <a:pt x="199143" y="547645"/>
                              </a:moveTo>
                              <a:lnTo>
                                <a:pt x="248929" y="547645"/>
                              </a:lnTo>
                              <a:lnTo>
                                <a:pt x="248929" y="597430"/>
                              </a:lnTo>
                              <a:lnTo>
                                <a:pt x="199143" y="597430"/>
                              </a:lnTo>
                              <a:close/>
                              <a:moveTo>
                                <a:pt x="248929" y="547645"/>
                              </a:moveTo>
                              <a:lnTo>
                                <a:pt x="298715" y="547645"/>
                              </a:lnTo>
                              <a:lnTo>
                                <a:pt x="298715" y="597430"/>
                              </a:lnTo>
                              <a:lnTo>
                                <a:pt x="248929" y="597430"/>
                              </a:lnTo>
                              <a:close/>
                              <a:moveTo>
                                <a:pt x="348501" y="547645"/>
                              </a:moveTo>
                              <a:lnTo>
                                <a:pt x="398287" y="547645"/>
                              </a:lnTo>
                              <a:lnTo>
                                <a:pt x="398287" y="597430"/>
                              </a:lnTo>
                              <a:lnTo>
                                <a:pt x="348501" y="597430"/>
                              </a:lnTo>
                              <a:close/>
                              <a:moveTo>
                                <a:pt x="597430" y="547645"/>
                              </a:moveTo>
                              <a:lnTo>
                                <a:pt x="647216" y="547645"/>
                              </a:lnTo>
                              <a:lnTo>
                                <a:pt x="647216" y="597430"/>
                              </a:lnTo>
                              <a:lnTo>
                                <a:pt x="597430" y="597430"/>
                              </a:lnTo>
                              <a:close/>
                              <a:moveTo>
                                <a:pt x="697002" y="547645"/>
                              </a:moveTo>
                              <a:lnTo>
                                <a:pt x="746788" y="547645"/>
                              </a:lnTo>
                              <a:lnTo>
                                <a:pt x="746788" y="597430"/>
                              </a:lnTo>
                              <a:lnTo>
                                <a:pt x="697002" y="597430"/>
                              </a:lnTo>
                              <a:close/>
                              <a:moveTo>
                                <a:pt x="796574" y="547645"/>
                              </a:moveTo>
                              <a:lnTo>
                                <a:pt x="846360" y="547645"/>
                              </a:lnTo>
                              <a:lnTo>
                                <a:pt x="846360" y="597430"/>
                              </a:lnTo>
                              <a:lnTo>
                                <a:pt x="796574" y="597430"/>
                              </a:lnTo>
                              <a:close/>
                              <a:moveTo>
                                <a:pt x="846360" y="547645"/>
                              </a:moveTo>
                              <a:lnTo>
                                <a:pt x="896146" y="547645"/>
                              </a:lnTo>
                              <a:lnTo>
                                <a:pt x="896146" y="597430"/>
                              </a:lnTo>
                              <a:lnTo>
                                <a:pt x="846360" y="597430"/>
                              </a:lnTo>
                              <a:close/>
                              <a:moveTo>
                                <a:pt x="945931" y="547645"/>
                              </a:moveTo>
                              <a:lnTo>
                                <a:pt x="995717" y="547645"/>
                              </a:lnTo>
                              <a:lnTo>
                                <a:pt x="995717" y="597430"/>
                              </a:lnTo>
                              <a:lnTo>
                                <a:pt x="945931" y="597430"/>
                              </a:lnTo>
                              <a:close/>
                              <a:moveTo>
                                <a:pt x="1194861" y="547645"/>
                              </a:moveTo>
                              <a:lnTo>
                                <a:pt x="1244647" y="547645"/>
                              </a:lnTo>
                              <a:lnTo>
                                <a:pt x="1244647" y="597430"/>
                              </a:lnTo>
                              <a:lnTo>
                                <a:pt x="1194861" y="597430"/>
                              </a:lnTo>
                              <a:close/>
                              <a:moveTo>
                                <a:pt x="0" y="597430"/>
                              </a:moveTo>
                              <a:lnTo>
                                <a:pt x="49786" y="597430"/>
                              </a:lnTo>
                              <a:lnTo>
                                <a:pt x="49786" y="647216"/>
                              </a:lnTo>
                              <a:lnTo>
                                <a:pt x="0" y="647216"/>
                              </a:lnTo>
                              <a:close/>
                              <a:moveTo>
                                <a:pt x="199143" y="597430"/>
                              </a:moveTo>
                              <a:lnTo>
                                <a:pt x="248929" y="597430"/>
                              </a:lnTo>
                              <a:lnTo>
                                <a:pt x="248929" y="647216"/>
                              </a:lnTo>
                              <a:lnTo>
                                <a:pt x="199143" y="647216"/>
                              </a:lnTo>
                              <a:close/>
                              <a:moveTo>
                                <a:pt x="248929" y="597430"/>
                              </a:moveTo>
                              <a:lnTo>
                                <a:pt x="298715" y="597430"/>
                              </a:lnTo>
                              <a:lnTo>
                                <a:pt x="298715" y="647216"/>
                              </a:lnTo>
                              <a:lnTo>
                                <a:pt x="248929" y="647216"/>
                              </a:lnTo>
                              <a:close/>
                              <a:moveTo>
                                <a:pt x="298715" y="597430"/>
                              </a:moveTo>
                              <a:lnTo>
                                <a:pt x="348501" y="597430"/>
                              </a:lnTo>
                              <a:lnTo>
                                <a:pt x="348501" y="647216"/>
                              </a:lnTo>
                              <a:lnTo>
                                <a:pt x="298715" y="647216"/>
                              </a:lnTo>
                              <a:close/>
                              <a:moveTo>
                                <a:pt x="348501" y="597430"/>
                              </a:moveTo>
                              <a:lnTo>
                                <a:pt x="398287" y="597430"/>
                              </a:lnTo>
                              <a:lnTo>
                                <a:pt x="398287" y="647216"/>
                              </a:lnTo>
                              <a:lnTo>
                                <a:pt x="348501" y="647216"/>
                              </a:lnTo>
                              <a:close/>
                              <a:moveTo>
                                <a:pt x="448073" y="597430"/>
                              </a:moveTo>
                              <a:lnTo>
                                <a:pt x="497859" y="597430"/>
                              </a:lnTo>
                              <a:lnTo>
                                <a:pt x="497859" y="647216"/>
                              </a:lnTo>
                              <a:lnTo>
                                <a:pt x="448073" y="647216"/>
                              </a:lnTo>
                              <a:close/>
                              <a:moveTo>
                                <a:pt x="497859" y="597430"/>
                              </a:moveTo>
                              <a:lnTo>
                                <a:pt x="547645" y="597430"/>
                              </a:lnTo>
                              <a:lnTo>
                                <a:pt x="547645" y="647216"/>
                              </a:lnTo>
                              <a:lnTo>
                                <a:pt x="497859" y="647216"/>
                              </a:lnTo>
                              <a:close/>
                              <a:moveTo>
                                <a:pt x="597430" y="597430"/>
                              </a:moveTo>
                              <a:lnTo>
                                <a:pt x="647216" y="597430"/>
                              </a:lnTo>
                              <a:lnTo>
                                <a:pt x="647216" y="647216"/>
                              </a:lnTo>
                              <a:lnTo>
                                <a:pt x="597430" y="647216"/>
                              </a:lnTo>
                              <a:close/>
                              <a:moveTo>
                                <a:pt x="647216" y="597430"/>
                              </a:moveTo>
                              <a:lnTo>
                                <a:pt x="697002" y="597430"/>
                              </a:lnTo>
                              <a:lnTo>
                                <a:pt x="697002" y="647216"/>
                              </a:lnTo>
                              <a:lnTo>
                                <a:pt x="647216" y="647216"/>
                              </a:lnTo>
                              <a:close/>
                              <a:moveTo>
                                <a:pt x="697002" y="597430"/>
                              </a:moveTo>
                              <a:lnTo>
                                <a:pt x="746788" y="597430"/>
                              </a:lnTo>
                              <a:lnTo>
                                <a:pt x="746788" y="647216"/>
                              </a:lnTo>
                              <a:lnTo>
                                <a:pt x="697002" y="647216"/>
                              </a:lnTo>
                              <a:close/>
                              <a:moveTo>
                                <a:pt x="846360" y="597430"/>
                              </a:moveTo>
                              <a:lnTo>
                                <a:pt x="896146" y="597430"/>
                              </a:lnTo>
                              <a:lnTo>
                                <a:pt x="896146" y="647216"/>
                              </a:lnTo>
                              <a:lnTo>
                                <a:pt x="846360" y="647216"/>
                              </a:lnTo>
                              <a:close/>
                              <a:moveTo>
                                <a:pt x="896146" y="597430"/>
                              </a:moveTo>
                              <a:lnTo>
                                <a:pt x="945931" y="597430"/>
                              </a:lnTo>
                              <a:lnTo>
                                <a:pt x="945931" y="647216"/>
                              </a:lnTo>
                              <a:lnTo>
                                <a:pt x="896146" y="647216"/>
                              </a:lnTo>
                              <a:close/>
                              <a:moveTo>
                                <a:pt x="945931" y="597430"/>
                              </a:moveTo>
                              <a:lnTo>
                                <a:pt x="995717" y="597430"/>
                              </a:lnTo>
                              <a:lnTo>
                                <a:pt x="995717" y="647216"/>
                              </a:lnTo>
                              <a:lnTo>
                                <a:pt x="945931" y="647216"/>
                              </a:lnTo>
                              <a:close/>
                              <a:moveTo>
                                <a:pt x="995717" y="597430"/>
                              </a:moveTo>
                              <a:lnTo>
                                <a:pt x="1045503" y="597430"/>
                              </a:lnTo>
                              <a:lnTo>
                                <a:pt x="1045503" y="647216"/>
                              </a:lnTo>
                              <a:lnTo>
                                <a:pt x="995717" y="647216"/>
                              </a:lnTo>
                              <a:close/>
                              <a:moveTo>
                                <a:pt x="1095289" y="597430"/>
                              </a:moveTo>
                              <a:lnTo>
                                <a:pt x="1145075" y="597430"/>
                              </a:lnTo>
                              <a:lnTo>
                                <a:pt x="1145075" y="647216"/>
                              </a:lnTo>
                              <a:lnTo>
                                <a:pt x="1095289" y="647216"/>
                              </a:lnTo>
                              <a:close/>
                              <a:moveTo>
                                <a:pt x="1145075" y="597430"/>
                              </a:moveTo>
                              <a:lnTo>
                                <a:pt x="1194861" y="597430"/>
                              </a:lnTo>
                              <a:lnTo>
                                <a:pt x="1194861" y="647216"/>
                              </a:lnTo>
                              <a:lnTo>
                                <a:pt x="1145075" y="647216"/>
                              </a:lnTo>
                              <a:close/>
                              <a:moveTo>
                                <a:pt x="1194861" y="597430"/>
                              </a:moveTo>
                              <a:lnTo>
                                <a:pt x="1244647" y="597430"/>
                              </a:lnTo>
                              <a:lnTo>
                                <a:pt x="1244647" y="647216"/>
                              </a:lnTo>
                              <a:lnTo>
                                <a:pt x="1194861" y="647216"/>
                              </a:lnTo>
                              <a:close/>
                              <a:moveTo>
                                <a:pt x="0" y="647216"/>
                              </a:moveTo>
                              <a:lnTo>
                                <a:pt x="49786" y="647216"/>
                              </a:lnTo>
                              <a:lnTo>
                                <a:pt x="49786" y="697002"/>
                              </a:lnTo>
                              <a:lnTo>
                                <a:pt x="0" y="697002"/>
                              </a:lnTo>
                              <a:close/>
                              <a:moveTo>
                                <a:pt x="99572" y="647216"/>
                              </a:moveTo>
                              <a:lnTo>
                                <a:pt x="149358" y="647216"/>
                              </a:lnTo>
                              <a:lnTo>
                                <a:pt x="149358" y="697002"/>
                              </a:lnTo>
                              <a:lnTo>
                                <a:pt x="99572" y="697002"/>
                              </a:lnTo>
                              <a:close/>
                              <a:moveTo>
                                <a:pt x="149358" y="647216"/>
                              </a:moveTo>
                              <a:lnTo>
                                <a:pt x="199143" y="647216"/>
                              </a:lnTo>
                              <a:lnTo>
                                <a:pt x="199143" y="697002"/>
                              </a:lnTo>
                              <a:lnTo>
                                <a:pt x="149358" y="697002"/>
                              </a:lnTo>
                              <a:close/>
                              <a:moveTo>
                                <a:pt x="199143" y="647216"/>
                              </a:moveTo>
                              <a:lnTo>
                                <a:pt x="248929" y="647216"/>
                              </a:lnTo>
                              <a:lnTo>
                                <a:pt x="248929" y="697002"/>
                              </a:lnTo>
                              <a:lnTo>
                                <a:pt x="199143" y="697002"/>
                              </a:lnTo>
                              <a:close/>
                              <a:moveTo>
                                <a:pt x="248929" y="647216"/>
                              </a:moveTo>
                              <a:lnTo>
                                <a:pt x="298715" y="647216"/>
                              </a:lnTo>
                              <a:lnTo>
                                <a:pt x="298715" y="697002"/>
                              </a:lnTo>
                              <a:lnTo>
                                <a:pt x="248929" y="697002"/>
                              </a:lnTo>
                              <a:close/>
                              <a:moveTo>
                                <a:pt x="647216" y="647216"/>
                              </a:moveTo>
                              <a:lnTo>
                                <a:pt x="697002" y="647216"/>
                              </a:lnTo>
                              <a:lnTo>
                                <a:pt x="697002" y="697002"/>
                              </a:lnTo>
                              <a:lnTo>
                                <a:pt x="647216" y="697002"/>
                              </a:lnTo>
                              <a:close/>
                              <a:moveTo>
                                <a:pt x="796574" y="647216"/>
                              </a:moveTo>
                              <a:lnTo>
                                <a:pt x="846360" y="647216"/>
                              </a:lnTo>
                              <a:lnTo>
                                <a:pt x="846360" y="697002"/>
                              </a:lnTo>
                              <a:lnTo>
                                <a:pt x="796574" y="697002"/>
                              </a:lnTo>
                              <a:close/>
                              <a:moveTo>
                                <a:pt x="846360" y="647216"/>
                              </a:moveTo>
                              <a:lnTo>
                                <a:pt x="896146" y="647216"/>
                              </a:lnTo>
                              <a:lnTo>
                                <a:pt x="896146" y="697002"/>
                              </a:lnTo>
                              <a:lnTo>
                                <a:pt x="846360" y="697002"/>
                              </a:lnTo>
                              <a:close/>
                              <a:moveTo>
                                <a:pt x="945931" y="647216"/>
                              </a:moveTo>
                              <a:lnTo>
                                <a:pt x="995717" y="647216"/>
                              </a:lnTo>
                              <a:lnTo>
                                <a:pt x="995717" y="697002"/>
                              </a:lnTo>
                              <a:lnTo>
                                <a:pt x="945931" y="697002"/>
                              </a:lnTo>
                              <a:close/>
                              <a:moveTo>
                                <a:pt x="1045503" y="647216"/>
                              </a:moveTo>
                              <a:lnTo>
                                <a:pt x="1095289" y="647216"/>
                              </a:lnTo>
                              <a:lnTo>
                                <a:pt x="1095289" y="697002"/>
                              </a:lnTo>
                              <a:lnTo>
                                <a:pt x="1045503" y="697002"/>
                              </a:lnTo>
                              <a:close/>
                              <a:moveTo>
                                <a:pt x="1145075" y="647216"/>
                              </a:moveTo>
                              <a:lnTo>
                                <a:pt x="1194861" y="647216"/>
                              </a:lnTo>
                              <a:lnTo>
                                <a:pt x="1194861" y="697002"/>
                              </a:lnTo>
                              <a:lnTo>
                                <a:pt x="1145075" y="697002"/>
                              </a:lnTo>
                              <a:close/>
                              <a:moveTo>
                                <a:pt x="0" y="697002"/>
                              </a:moveTo>
                              <a:lnTo>
                                <a:pt x="49786" y="697002"/>
                              </a:lnTo>
                              <a:lnTo>
                                <a:pt x="49786" y="746788"/>
                              </a:lnTo>
                              <a:lnTo>
                                <a:pt x="0" y="746788"/>
                              </a:lnTo>
                              <a:close/>
                              <a:moveTo>
                                <a:pt x="99572" y="697002"/>
                              </a:moveTo>
                              <a:lnTo>
                                <a:pt x="149358" y="697002"/>
                              </a:lnTo>
                              <a:lnTo>
                                <a:pt x="149358" y="746788"/>
                              </a:lnTo>
                              <a:lnTo>
                                <a:pt x="99572" y="746788"/>
                              </a:lnTo>
                              <a:close/>
                              <a:moveTo>
                                <a:pt x="199143" y="697002"/>
                              </a:moveTo>
                              <a:lnTo>
                                <a:pt x="248929" y="697002"/>
                              </a:lnTo>
                              <a:lnTo>
                                <a:pt x="248929" y="746788"/>
                              </a:lnTo>
                              <a:lnTo>
                                <a:pt x="199143" y="746788"/>
                              </a:lnTo>
                              <a:close/>
                              <a:moveTo>
                                <a:pt x="248929" y="697002"/>
                              </a:moveTo>
                              <a:lnTo>
                                <a:pt x="298715" y="697002"/>
                              </a:lnTo>
                              <a:lnTo>
                                <a:pt x="298715" y="746788"/>
                              </a:lnTo>
                              <a:lnTo>
                                <a:pt x="248929" y="746788"/>
                              </a:lnTo>
                              <a:close/>
                              <a:moveTo>
                                <a:pt x="298715" y="697002"/>
                              </a:moveTo>
                              <a:lnTo>
                                <a:pt x="348501" y="697002"/>
                              </a:lnTo>
                              <a:lnTo>
                                <a:pt x="348501" y="746788"/>
                              </a:lnTo>
                              <a:lnTo>
                                <a:pt x="298715" y="746788"/>
                              </a:lnTo>
                              <a:close/>
                              <a:moveTo>
                                <a:pt x="448073" y="697002"/>
                              </a:moveTo>
                              <a:lnTo>
                                <a:pt x="497859" y="697002"/>
                              </a:lnTo>
                              <a:lnTo>
                                <a:pt x="497859" y="746788"/>
                              </a:lnTo>
                              <a:lnTo>
                                <a:pt x="448073" y="746788"/>
                              </a:lnTo>
                              <a:close/>
                              <a:moveTo>
                                <a:pt x="547645" y="697002"/>
                              </a:moveTo>
                              <a:lnTo>
                                <a:pt x="597430" y="697002"/>
                              </a:lnTo>
                              <a:lnTo>
                                <a:pt x="597430" y="746788"/>
                              </a:lnTo>
                              <a:lnTo>
                                <a:pt x="547645" y="746788"/>
                              </a:lnTo>
                              <a:close/>
                              <a:moveTo>
                                <a:pt x="597430" y="697002"/>
                              </a:moveTo>
                              <a:lnTo>
                                <a:pt x="647216" y="697002"/>
                              </a:lnTo>
                              <a:lnTo>
                                <a:pt x="647216" y="746788"/>
                              </a:lnTo>
                              <a:lnTo>
                                <a:pt x="597430" y="746788"/>
                              </a:lnTo>
                              <a:close/>
                              <a:moveTo>
                                <a:pt x="647216" y="697002"/>
                              </a:moveTo>
                              <a:lnTo>
                                <a:pt x="697002" y="697002"/>
                              </a:lnTo>
                              <a:lnTo>
                                <a:pt x="697002" y="746788"/>
                              </a:lnTo>
                              <a:lnTo>
                                <a:pt x="647216" y="746788"/>
                              </a:lnTo>
                              <a:close/>
                              <a:moveTo>
                                <a:pt x="746788" y="697002"/>
                              </a:moveTo>
                              <a:lnTo>
                                <a:pt x="796574" y="697002"/>
                              </a:lnTo>
                              <a:lnTo>
                                <a:pt x="796574" y="746788"/>
                              </a:lnTo>
                              <a:lnTo>
                                <a:pt x="746788" y="746788"/>
                              </a:lnTo>
                              <a:close/>
                              <a:moveTo>
                                <a:pt x="796574" y="697002"/>
                              </a:moveTo>
                              <a:lnTo>
                                <a:pt x="846360" y="697002"/>
                              </a:lnTo>
                              <a:lnTo>
                                <a:pt x="846360" y="746788"/>
                              </a:lnTo>
                              <a:lnTo>
                                <a:pt x="796574" y="746788"/>
                              </a:lnTo>
                              <a:close/>
                              <a:moveTo>
                                <a:pt x="846360" y="697002"/>
                              </a:moveTo>
                              <a:lnTo>
                                <a:pt x="896146" y="697002"/>
                              </a:lnTo>
                              <a:lnTo>
                                <a:pt x="896146" y="746788"/>
                              </a:lnTo>
                              <a:lnTo>
                                <a:pt x="846360" y="746788"/>
                              </a:lnTo>
                              <a:close/>
                              <a:moveTo>
                                <a:pt x="896146" y="697002"/>
                              </a:moveTo>
                              <a:lnTo>
                                <a:pt x="945931" y="697002"/>
                              </a:lnTo>
                              <a:lnTo>
                                <a:pt x="945931" y="746788"/>
                              </a:lnTo>
                              <a:lnTo>
                                <a:pt x="896146" y="746788"/>
                              </a:lnTo>
                              <a:close/>
                              <a:moveTo>
                                <a:pt x="945931" y="697002"/>
                              </a:moveTo>
                              <a:lnTo>
                                <a:pt x="995717" y="697002"/>
                              </a:lnTo>
                              <a:lnTo>
                                <a:pt x="995717" y="746788"/>
                              </a:lnTo>
                              <a:lnTo>
                                <a:pt x="945931" y="746788"/>
                              </a:lnTo>
                              <a:close/>
                              <a:moveTo>
                                <a:pt x="995717" y="697002"/>
                              </a:moveTo>
                              <a:lnTo>
                                <a:pt x="1045503" y="697002"/>
                              </a:lnTo>
                              <a:lnTo>
                                <a:pt x="1045503" y="746788"/>
                              </a:lnTo>
                              <a:lnTo>
                                <a:pt x="995717" y="746788"/>
                              </a:lnTo>
                              <a:close/>
                              <a:moveTo>
                                <a:pt x="1045503" y="697002"/>
                              </a:moveTo>
                              <a:lnTo>
                                <a:pt x="1095289" y="697002"/>
                              </a:lnTo>
                              <a:lnTo>
                                <a:pt x="1095289" y="746788"/>
                              </a:lnTo>
                              <a:lnTo>
                                <a:pt x="1045503" y="746788"/>
                              </a:lnTo>
                              <a:close/>
                              <a:moveTo>
                                <a:pt x="1145075" y="697002"/>
                              </a:moveTo>
                              <a:lnTo>
                                <a:pt x="1194861" y="697002"/>
                              </a:lnTo>
                              <a:lnTo>
                                <a:pt x="1194861" y="746788"/>
                              </a:lnTo>
                              <a:lnTo>
                                <a:pt x="1145075" y="746788"/>
                              </a:lnTo>
                              <a:close/>
                              <a:moveTo>
                                <a:pt x="1194861" y="697002"/>
                              </a:moveTo>
                              <a:lnTo>
                                <a:pt x="1244647" y="697002"/>
                              </a:lnTo>
                              <a:lnTo>
                                <a:pt x="1244647" y="746788"/>
                              </a:lnTo>
                              <a:lnTo>
                                <a:pt x="1194861" y="746788"/>
                              </a:lnTo>
                              <a:close/>
                              <a:moveTo>
                                <a:pt x="0" y="746788"/>
                              </a:moveTo>
                              <a:lnTo>
                                <a:pt x="49786" y="746788"/>
                              </a:lnTo>
                              <a:lnTo>
                                <a:pt x="49786" y="796574"/>
                              </a:lnTo>
                              <a:lnTo>
                                <a:pt x="0" y="796574"/>
                              </a:lnTo>
                              <a:close/>
                              <a:moveTo>
                                <a:pt x="99572" y="746788"/>
                              </a:moveTo>
                              <a:lnTo>
                                <a:pt x="149358" y="746788"/>
                              </a:lnTo>
                              <a:lnTo>
                                <a:pt x="149358" y="796574"/>
                              </a:lnTo>
                              <a:lnTo>
                                <a:pt x="99572" y="796574"/>
                              </a:lnTo>
                              <a:close/>
                              <a:moveTo>
                                <a:pt x="149358" y="746788"/>
                              </a:moveTo>
                              <a:lnTo>
                                <a:pt x="199143" y="746788"/>
                              </a:lnTo>
                              <a:lnTo>
                                <a:pt x="199143" y="796574"/>
                              </a:lnTo>
                              <a:lnTo>
                                <a:pt x="149358" y="796574"/>
                              </a:lnTo>
                              <a:close/>
                              <a:moveTo>
                                <a:pt x="199143" y="746788"/>
                              </a:moveTo>
                              <a:lnTo>
                                <a:pt x="248929" y="746788"/>
                              </a:lnTo>
                              <a:lnTo>
                                <a:pt x="248929" y="796574"/>
                              </a:lnTo>
                              <a:lnTo>
                                <a:pt x="199143" y="796574"/>
                              </a:lnTo>
                              <a:close/>
                              <a:moveTo>
                                <a:pt x="248929" y="746788"/>
                              </a:moveTo>
                              <a:lnTo>
                                <a:pt x="298715" y="746788"/>
                              </a:lnTo>
                              <a:lnTo>
                                <a:pt x="298715" y="796574"/>
                              </a:lnTo>
                              <a:lnTo>
                                <a:pt x="248929" y="796574"/>
                              </a:lnTo>
                              <a:close/>
                              <a:moveTo>
                                <a:pt x="398287" y="746788"/>
                              </a:moveTo>
                              <a:lnTo>
                                <a:pt x="448073" y="746788"/>
                              </a:lnTo>
                              <a:lnTo>
                                <a:pt x="448073" y="796574"/>
                              </a:lnTo>
                              <a:lnTo>
                                <a:pt x="398287" y="796574"/>
                              </a:lnTo>
                              <a:close/>
                              <a:moveTo>
                                <a:pt x="547645" y="746788"/>
                              </a:moveTo>
                              <a:lnTo>
                                <a:pt x="597430" y="746788"/>
                              </a:lnTo>
                              <a:lnTo>
                                <a:pt x="597430" y="796574"/>
                              </a:lnTo>
                              <a:lnTo>
                                <a:pt x="547645" y="796574"/>
                              </a:lnTo>
                              <a:close/>
                              <a:moveTo>
                                <a:pt x="697002" y="746788"/>
                              </a:moveTo>
                              <a:lnTo>
                                <a:pt x="746788" y="746788"/>
                              </a:lnTo>
                              <a:lnTo>
                                <a:pt x="746788" y="796574"/>
                              </a:lnTo>
                              <a:lnTo>
                                <a:pt x="697002" y="796574"/>
                              </a:lnTo>
                              <a:close/>
                              <a:moveTo>
                                <a:pt x="746788" y="746788"/>
                              </a:moveTo>
                              <a:lnTo>
                                <a:pt x="796574" y="746788"/>
                              </a:lnTo>
                              <a:lnTo>
                                <a:pt x="796574" y="796574"/>
                              </a:lnTo>
                              <a:lnTo>
                                <a:pt x="746788" y="796574"/>
                              </a:lnTo>
                              <a:close/>
                              <a:moveTo>
                                <a:pt x="846360" y="746788"/>
                              </a:moveTo>
                              <a:lnTo>
                                <a:pt x="896146" y="746788"/>
                              </a:lnTo>
                              <a:lnTo>
                                <a:pt x="896146" y="796574"/>
                              </a:lnTo>
                              <a:lnTo>
                                <a:pt x="846360" y="796574"/>
                              </a:lnTo>
                              <a:close/>
                              <a:moveTo>
                                <a:pt x="945931" y="746788"/>
                              </a:moveTo>
                              <a:lnTo>
                                <a:pt x="995717" y="746788"/>
                              </a:lnTo>
                              <a:lnTo>
                                <a:pt x="995717" y="796574"/>
                              </a:lnTo>
                              <a:lnTo>
                                <a:pt x="945931" y="796574"/>
                              </a:lnTo>
                              <a:close/>
                              <a:moveTo>
                                <a:pt x="995717" y="746788"/>
                              </a:moveTo>
                              <a:lnTo>
                                <a:pt x="1045503" y="746788"/>
                              </a:lnTo>
                              <a:lnTo>
                                <a:pt x="1045503" y="796574"/>
                              </a:lnTo>
                              <a:lnTo>
                                <a:pt x="995717" y="796574"/>
                              </a:lnTo>
                              <a:close/>
                              <a:moveTo>
                                <a:pt x="1194861" y="746788"/>
                              </a:moveTo>
                              <a:lnTo>
                                <a:pt x="1244647" y="746788"/>
                              </a:lnTo>
                              <a:lnTo>
                                <a:pt x="1244647" y="796574"/>
                              </a:lnTo>
                              <a:lnTo>
                                <a:pt x="1194861" y="796574"/>
                              </a:lnTo>
                              <a:close/>
                              <a:moveTo>
                                <a:pt x="0" y="796574"/>
                              </a:moveTo>
                              <a:lnTo>
                                <a:pt x="49786" y="796574"/>
                              </a:lnTo>
                              <a:lnTo>
                                <a:pt x="49786" y="846360"/>
                              </a:lnTo>
                              <a:lnTo>
                                <a:pt x="0" y="846360"/>
                              </a:lnTo>
                              <a:close/>
                              <a:moveTo>
                                <a:pt x="149358" y="796574"/>
                              </a:moveTo>
                              <a:lnTo>
                                <a:pt x="199143" y="796574"/>
                              </a:lnTo>
                              <a:lnTo>
                                <a:pt x="199143" y="846360"/>
                              </a:lnTo>
                              <a:lnTo>
                                <a:pt x="149358" y="846360"/>
                              </a:lnTo>
                              <a:close/>
                              <a:moveTo>
                                <a:pt x="248929" y="796574"/>
                              </a:moveTo>
                              <a:lnTo>
                                <a:pt x="298715" y="796574"/>
                              </a:lnTo>
                              <a:lnTo>
                                <a:pt x="298715" y="846360"/>
                              </a:lnTo>
                              <a:lnTo>
                                <a:pt x="248929" y="846360"/>
                              </a:lnTo>
                              <a:close/>
                              <a:moveTo>
                                <a:pt x="298715" y="796574"/>
                              </a:moveTo>
                              <a:lnTo>
                                <a:pt x="348501" y="796574"/>
                              </a:lnTo>
                              <a:lnTo>
                                <a:pt x="348501" y="846360"/>
                              </a:lnTo>
                              <a:lnTo>
                                <a:pt x="298715" y="846360"/>
                              </a:lnTo>
                              <a:close/>
                              <a:moveTo>
                                <a:pt x="448073" y="796574"/>
                              </a:moveTo>
                              <a:lnTo>
                                <a:pt x="497859" y="796574"/>
                              </a:lnTo>
                              <a:lnTo>
                                <a:pt x="497859" y="846360"/>
                              </a:lnTo>
                              <a:lnTo>
                                <a:pt x="448073" y="846360"/>
                              </a:lnTo>
                              <a:close/>
                              <a:moveTo>
                                <a:pt x="497859" y="796574"/>
                              </a:moveTo>
                              <a:lnTo>
                                <a:pt x="547645" y="796574"/>
                              </a:lnTo>
                              <a:lnTo>
                                <a:pt x="547645" y="846360"/>
                              </a:lnTo>
                              <a:lnTo>
                                <a:pt x="497859" y="846360"/>
                              </a:lnTo>
                              <a:close/>
                              <a:moveTo>
                                <a:pt x="547645" y="796574"/>
                              </a:moveTo>
                              <a:lnTo>
                                <a:pt x="597430" y="796574"/>
                              </a:lnTo>
                              <a:lnTo>
                                <a:pt x="597430" y="846360"/>
                              </a:lnTo>
                              <a:lnTo>
                                <a:pt x="547645" y="846360"/>
                              </a:lnTo>
                              <a:close/>
                              <a:moveTo>
                                <a:pt x="597430" y="796574"/>
                              </a:moveTo>
                              <a:lnTo>
                                <a:pt x="647216" y="796574"/>
                              </a:lnTo>
                              <a:lnTo>
                                <a:pt x="647216" y="846360"/>
                              </a:lnTo>
                              <a:lnTo>
                                <a:pt x="597430" y="846360"/>
                              </a:lnTo>
                              <a:close/>
                              <a:moveTo>
                                <a:pt x="647216" y="796574"/>
                              </a:moveTo>
                              <a:lnTo>
                                <a:pt x="697002" y="796574"/>
                              </a:lnTo>
                              <a:lnTo>
                                <a:pt x="697002" y="846360"/>
                              </a:lnTo>
                              <a:lnTo>
                                <a:pt x="647216" y="846360"/>
                              </a:lnTo>
                              <a:close/>
                              <a:moveTo>
                                <a:pt x="746788" y="796574"/>
                              </a:moveTo>
                              <a:lnTo>
                                <a:pt x="796574" y="796574"/>
                              </a:lnTo>
                              <a:lnTo>
                                <a:pt x="796574" y="846360"/>
                              </a:lnTo>
                              <a:lnTo>
                                <a:pt x="746788" y="846360"/>
                              </a:lnTo>
                              <a:close/>
                              <a:moveTo>
                                <a:pt x="796574" y="796574"/>
                              </a:moveTo>
                              <a:lnTo>
                                <a:pt x="846360" y="796574"/>
                              </a:lnTo>
                              <a:lnTo>
                                <a:pt x="846360" y="846360"/>
                              </a:lnTo>
                              <a:lnTo>
                                <a:pt x="796574" y="846360"/>
                              </a:lnTo>
                              <a:close/>
                              <a:moveTo>
                                <a:pt x="846360" y="796574"/>
                              </a:moveTo>
                              <a:lnTo>
                                <a:pt x="896146" y="796574"/>
                              </a:lnTo>
                              <a:lnTo>
                                <a:pt x="896146" y="846360"/>
                              </a:lnTo>
                              <a:lnTo>
                                <a:pt x="846360" y="846360"/>
                              </a:lnTo>
                              <a:close/>
                              <a:moveTo>
                                <a:pt x="896146" y="796574"/>
                              </a:moveTo>
                              <a:lnTo>
                                <a:pt x="945931" y="796574"/>
                              </a:lnTo>
                              <a:lnTo>
                                <a:pt x="945931" y="846360"/>
                              </a:lnTo>
                              <a:lnTo>
                                <a:pt x="896146" y="846360"/>
                              </a:lnTo>
                              <a:close/>
                              <a:moveTo>
                                <a:pt x="945931" y="796574"/>
                              </a:moveTo>
                              <a:lnTo>
                                <a:pt x="995717" y="796574"/>
                              </a:lnTo>
                              <a:lnTo>
                                <a:pt x="995717" y="846360"/>
                              </a:lnTo>
                              <a:lnTo>
                                <a:pt x="945931" y="846360"/>
                              </a:lnTo>
                              <a:close/>
                              <a:moveTo>
                                <a:pt x="995717" y="796574"/>
                              </a:moveTo>
                              <a:lnTo>
                                <a:pt x="1045503" y="796574"/>
                              </a:lnTo>
                              <a:lnTo>
                                <a:pt x="1045503" y="846360"/>
                              </a:lnTo>
                              <a:lnTo>
                                <a:pt x="995717" y="846360"/>
                              </a:lnTo>
                              <a:close/>
                              <a:moveTo>
                                <a:pt x="1095289" y="796574"/>
                              </a:moveTo>
                              <a:lnTo>
                                <a:pt x="1145075" y="796574"/>
                              </a:lnTo>
                              <a:lnTo>
                                <a:pt x="1145075" y="846360"/>
                              </a:lnTo>
                              <a:lnTo>
                                <a:pt x="1095289" y="846360"/>
                              </a:lnTo>
                              <a:close/>
                              <a:moveTo>
                                <a:pt x="398287" y="846360"/>
                              </a:moveTo>
                              <a:lnTo>
                                <a:pt x="448073" y="846360"/>
                              </a:lnTo>
                              <a:lnTo>
                                <a:pt x="448073" y="896146"/>
                              </a:lnTo>
                              <a:lnTo>
                                <a:pt x="398287" y="896146"/>
                              </a:lnTo>
                              <a:close/>
                              <a:moveTo>
                                <a:pt x="448073" y="846360"/>
                              </a:moveTo>
                              <a:lnTo>
                                <a:pt x="497859" y="846360"/>
                              </a:lnTo>
                              <a:lnTo>
                                <a:pt x="497859" y="896146"/>
                              </a:lnTo>
                              <a:lnTo>
                                <a:pt x="448073" y="896146"/>
                              </a:lnTo>
                              <a:close/>
                              <a:moveTo>
                                <a:pt x="497859" y="846360"/>
                              </a:moveTo>
                              <a:lnTo>
                                <a:pt x="547645" y="846360"/>
                              </a:lnTo>
                              <a:lnTo>
                                <a:pt x="547645" y="896146"/>
                              </a:lnTo>
                              <a:lnTo>
                                <a:pt x="497859" y="896146"/>
                              </a:lnTo>
                              <a:close/>
                              <a:moveTo>
                                <a:pt x="597430" y="846360"/>
                              </a:moveTo>
                              <a:lnTo>
                                <a:pt x="647216" y="846360"/>
                              </a:lnTo>
                              <a:lnTo>
                                <a:pt x="647216" y="896146"/>
                              </a:lnTo>
                              <a:lnTo>
                                <a:pt x="597430" y="896146"/>
                              </a:lnTo>
                              <a:close/>
                              <a:moveTo>
                                <a:pt x="647216" y="846360"/>
                              </a:moveTo>
                              <a:lnTo>
                                <a:pt x="697002" y="846360"/>
                              </a:lnTo>
                              <a:lnTo>
                                <a:pt x="697002" y="896146"/>
                              </a:lnTo>
                              <a:lnTo>
                                <a:pt x="647216" y="896146"/>
                              </a:lnTo>
                              <a:close/>
                              <a:moveTo>
                                <a:pt x="746788" y="846360"/>
                              </a:moveTo>
                              <a:lnTo>
                                <a:pt x="796574" y="846360"/>
                              </a:lnTo>
                              <a:lnTo>
                                <a:pt x="796574" y="896146"/>
                              </a:lnTo>
                              <a:lnTo>
                                <a:pt x="746788" y="896146"/>
                              </a:lnTo>
                              <a:close/>
                              <a:moveTo>
                                <a:pt x="796574" y="846360"/>
                              </a:moveTo>
                              <a:lnTo>
                                <a:pt x="846360" y="846360"/>
                              </a:lnTo>
                              <a:lnTo>
                                <a:pt x="846360" y="896146"/>
                              </a:lnTo>
                              <a:lnTo>
                                <a:pt x="796574" y="896146"/>
                              </a:lnTo>
                              <a:close/>
                              <a:moveTo>
                                <a:pt x="995717" y="846360"/>
                              </a:moveTo>
                              <a:lnTo>
                                <a:pt x="1045503" y="846360"/>
                              </a:lnTo>
                              <a:lnTo>
                                <a:pt x="1045503" y="896146"/>
                              </a:lnTo>
                              <a:lnTo>
                                <a:pt x="995717" y="896146"/>
                              </a:lnTo>
                              <a:close/>
                              <a:moveTo>
                                <a:pt x="1045503" y="846360"/>
                              </a:moveTo>
                              <a:lnTo>
                                <a:pt x="1095289" y="846360"/>
                              </a:lnTo>
                              <a:lnTo>
                                <a:pt x="1095289" y="896146"/>
                              </a:lnTo>
                              <a:lnTo>
                                <a:pt x="1045503" y="896146"/>
                              </a:lnTo>
                              <a:close/>
                              <a:moveTo>
                                <a:pt x="0" y="896146"/>
                              </a:moveTo>
                              <a:lnTo>
                                <a:pt x="49786" y="896146"/>
                              </a:lnTo>
                              <a:lnTo>
                                <a:pt x="49786" y="945931"/>
                              </a:lnTo>
                              <a:lnTo>
                                <a:pt x="0" y="945931"/>
                              </a:lnTo>
                              <a:close/>
                              <a:moveTo>
                                <a:pt x="49786" y="896146"/>
                              </a:moveTo>
                              <a:lnTo>
                                <a:pt x="99572" y="896146"/>
                              </a:lnTo>
                              <a:lnTo>
                                <a:pt x="99572" y="945931"/>
                              </a:lnTo>
                              <a:lnTo>
                                <a:pt x="49786" y="945931"/>
                              </a:lnTo>
                              <a:close/>
                              <a:moveTo>
                                <a:pt x="99572" y="896146"/>
                              </a:moveTo>
                              <a:lnTo>
                                <a:pt x="149358" y="896146"/>
                              </a:lnTo>
                              <a:lnTo>
                                <a:pt x="149358" y="945931"/>
                              </a:lnTo>
                              <a:lnTo>
                                <a:pt x="99572" y="945931"/>
                              </a:lnTo>
                              <a:close/>
                              <a:moveTo>
                                <a:pt x="149358" y="896146"/>
                              </a:moveTo>
                              <a:lnTo>
                                <a:pt x="199143" y="896146"/>
                              </a:lnTo>
                              <a:lnTo>
                                <a:pt x="199143" y="945931"/>
                              </a:lnTo>
                              <a:lnTo>
                                <a:pt x="149358" y="945931"/>
                              </a:lnTo>
                              <a:close/>
                              <a:moveTo>
                                <a:pt x="199143" y="896146"/>
                              </a:moveTo>
                              <a:lnTo>
                                <a:pt x="248929" y="896146"/>
                              </a:lnTo>
                              <a:lnTo>
                                <a:pt x="248929" y="945931"/>
                              </a:lnTo>
                              <a:lnTo>
                                <a:pt x="199143" y="945931"/>
                              </a:lnTo>
                              <a:close/>
                              <a:moveTo>
                                <a:pt x="248929" y="896146"/>
                              </a:moveTo>
                              <a:lnTo>
                                <a:pt x="298715" y="896146"/>
                              </a:lnTo>
                              <a:lnTo>
                                <a:pt x="298715" y="945931"/>
                              </a:lnTo>
                              <a:lnTo>
                                <a:pt x="248929" y="945931"/>
                              </a:lnTo>
                              <a:close/>
                              <a:moveTo>
                                <a:pt x="298715" y="896146"/>
                              </a:moveTo>
                              <a:lnTo>
                                <a:pt x="348501" y="896146"/>
                              </a:lnTo>
                              <a:lnTo>
                                <a:pt x="348501" y="945931"/>
                              </a:lnTo>
                              <a:lnTo>
                                <a:pt x="298715" y="945931"/>
                              </a:lnTo>
                              <a:close/>
                              <a:moveTo>
                                <a:pt x="398287" y="896146"/>
                              </a:moveTo>
                              <a:lnTo>
                                <a:pt x="448073" y="896146"/>
                              </a:lnTo>
                              <a:lnTo>
                                <a:pt x="448073" y="945931"/>
                              </a:lnTo>
                              <a:lnTo>
                                <a:pt x="398287" y="945931"/>
                              </a:lnTo>
                              <a:close/>
                              <a:moveTo>
                                <a:pt x="448073" y="896146"/>
                              </a:moveTo>
                              <a:lnTo>
                                <a:pt x="497859" y="896146"/>
                              </a:lnTo>
                              <a:lnTo>
                                <a:pt x="497859" y="945931"/>
                              </a:lnTo>
                              <a:lnTo>
                                <a:pt x="448073" y="945931"/>
                              </a:lnTo>
                              <a:close/>
                              <a:moveTo>
                                <a:pt x="497859" y="896146"/>
                              </a:moveTo>
                              <a:lnTo>
                                <a:pt x="547645" y="896146"/>
                              </a:lnTo>
                              <a:lnTo>
                                <a:pt x="547645" y="945931"/>
                              </a:lnTo>
                              <a:lnTo>
                                <a:pt x="497859" y="945931"/>
                              </a:lnTo>
                              <a:close/>
                              <a:moveTo>
                                <a:pt x="647216" y="896146"/>
                              </a:moveTo>
                              <a:lnTo>
                                <a:pt x="697002" y="896146"/>
                              </a:lnTo>
                              <a:lnTo>
                                <a:pt x="697002" y="945931"/>
                              </a:lnTo>
                              <a:lnTo>
                                <a:pt x="647216" y="945931"/>
                              </a:lnTo>
                              <a:close/>
                              <a:moveTo>
                                <a:pt x="697002" y="896146"/>
                              </a:moveTo>
                              <a:lnTo>
                                <a:pt x="746788" y="896146"/>
                              </a:lnTo>
                              <a:lnTo>
                                <a:pt x="746788" y="945931"/>
                              </a:lnTo>
                              <a:lnTo>
                                <a:pt x="697002" y="945931"/>
                              </a:lnTo>
                              <a:close/>
                              <a:moveTo>
                                <a:pt x="796574" y="896146"/>
                              </a:moveTo>
                              <a:lnTo>
                                <a:pt x="846360" y="896146"/>
                              </a:lnTo>
                              <a:lnTo>
                                <a:pt x="846360" y="945931"/>
                              </a:lnTo>
                              <a:lnTo>
                                <a:pt x="796574" y="945931"/>
                              </a:lnTo>
                              <a:close/>
                              <a:moveTo>
                                <a:pt x="896146" y="896146"/>
                              </a:moveTo>
                              <a:lnTo>
                                <a:pt x="945931" y="896146"/>
                              </a:lnTo>
                              <a:lnTo>
                                <a:pt x="945931" y="945931"/>
                              </a:lnTo>
                              <a:lnTo>
                                <a:pt x="896146" y="945931"/>
                              </a:lnTo>
                              <a:close/>
                              <a:moveTo>
                                <a:pt x="995717" y="896146"/>
                              </a:moveTo>
                              <a:lnTo>
                                <a:pt x="1045503" y="896146"/>
                              </a:lnTo>
                              <a:lnTo>
                                <a:pt x="1045503" y="945931"/>
                              </a:lnTo>
                              <a:lnTo>
                                <a:pt x="995717" y="945931"/>
                              </a:lnTo>
                              <a:close/>
                              <a:moveTo>
                                <a:pt x="1095289" y="896146"/>
                              </a:moveTo>
                              <a:lnTo>
                                <a:pt x="1145075" y="896146"/>
                              </a:lnTo>
                              <a:lnTo>
                                <a:pt x="1145075" y="945931"/>
                              </a:lnTo>
                              <a:lnTo>
                                <a:pt x="1095289" y="945931"/>
                              </a:lnTo>
                              <a:close/>
                              <a:moveTo>
                                <a:pt x="1145075" y="896146"/>
                              </a:moveTo>
                              <a:lnTo>
                                <a:pt x="1194861" y="896146"/>
                              </a:lnTo>
                              <a:lnTo>
                                <a:pt x="1194861" y="945931"/>
                              </a:lnTo>
                              <a:lnTo>
                                <a:pt x="1145075" y="945931"/>
                              </a:lnTo>
                              <a:close/>
                              <a:moveTo>
                                <a:pt x="1194861" y="896146"/>
                              </a:moveTo>
                              <a:lnTo>
                                <a:pt x="1244647" y="896146"/>
                              </a:lnTo>
                              <a:lnTo>
                                <a:pt x="1244647" y="945931"/>
                              </a:lnTo>
                              <a:lnTo>
                                <a:pt x="1194861" y="945931"/>
                              </a:lnTo>
                              <a:close/>
                              <a:moveTo>
                                <a:pt x="0" y="945931"/>
                              </a:moveTo>
                              <a:lnTo>
                                <a:pt x="49786" y="945931"/>
                              </a:lnTo>
                              <a:lnTo>
                                <a:pt x="49786" y="995717"/>
                              </a:lnTo>
                              <a:lnTo>
                                <a:pt x="0" y="995717"/>
                              </a:lnTo>
                              <a:close/>
                              <a:moveTo>
                                <a:pt x="298715" y="945931"/>
                              </a:moveTo>
                              <a:lnTo>
                                <a:pt x="348501" y="945931"/>
                              </a:lnTo>
                              <a:lnTo>
                                <a:pt x="348501" y="995717"/>
                              </a:lnTo>
                              <a:lnTo>
                                <a:pt x="298715" y="995717"/>
                              </a:lnTo>
                              <a:close/>
                              <a:moveTo>
                                <a:pt x="796574" y="945931"/>
                              </a:moveTo>
                              <a:lnTo>
                                <a:pt x="846360" y="945931"/>
                              </a:lnTo>
                              <a:lnTo>
                                <a:pt x="846360" y="995717"/>
                              </a:lnTo>
                              <a:lnTo>
                                <a:pt x="796574" y="995717"/>
                              </a:lnTo>
                              <a:close/>
                              <a:moveTo>
                                <a:pt x="995717" y="945931"/>
                              </a:moveTo>
                              <a:lnTo>
                                <a:pt x="1045503" y="945931"/>
                              </a:lnTo>
                              <a:lnTo>
                                <a:pt x="1045503" y="995717"/>
                              </a:lnTo>
                              <a:lnTo>
                                <a:pt x="995717" y="995717"/>
                              </a:lnTo>
                              <a:close/>
                              <a:moveTo>
                                <a:pt x="1045503" y="945931"/>
                              </a:moveTo>
                              <a:lnTo>
                                <a:pt x="1095289" y="945931"/>
                              </a:lnTo>
                              <a:lnTo>
                                <a:pt x="1095289" y="995717"/>
                              </a:lnTo>
                              <a:lnTo>
                                <a:pt x="1045503" y="995717"/>
                              </a:lnTo>
                              <a:close/>
                              <a:moveTo>
                                <a:pt x="1145075" y="945931"/>
                              </a:moveTo>
                              <a:lnTo>
                                <a:pt x="1194861" y="945931"/>
                              </a:lnTo>
                              <a:lnTo>
                                <a:pt x="1194861" y="995717"/>
                              </a:lnTo>
                              <a:lnTo>
                                <a:pt x="1145075" y="995717"/>
                              </a:lnTo>
                              <a:close/>
                              <a:moveTo>
                                <a:pt x="1194861" y="945931"/>
                              </a:moveTo>
                              <a:lnTo>
                                <a:pt x="1244647" y="945931"/>
                              </a:lnTo>
                              <a:lnTo>
                                <a:pt x="1244647" y="995717"/>
                              </a:lnTo>
                              <a:lnTo>
                                <a:pt x="1194861" y="995717"/>
                              </a:lnTo>
                              <a:close/>
                              <a:moveTo>
                                <a:pt x="0" y="995717"/>
                              </a:moveTo>
                              <a:lnTo>
                                <a:pt x="49786" y="995717"/>
                              </a:lnTo>
                              <a:lnTo>
                                <a:pt x="49786" y="1045503"/>
                              </a:lnTo>
                              <a:lnTo>
                                <a:pt x="0" y="1045503"/>
                              </a:lnTo>
                              <a:close/>
                              <a:moveTo>
                                <a:pt x="99572" y="995717"/>
                              </a:moveTo>
                              <a:lnTo>
                                <a:pt x="149358" y="995717"/>
                              </a:lnTo>
                              <a:lnTo>
                                <a:pt x="149358" y="1045503"/>
                              </a:lnTo>
                              <a:lnTo>
                                <a:pt x="99572" y="1045503"/>
                              </a:lnTo>
                              <a:close/>
                              <a:moveTo>
                                <a:pt x="149358" y="995717"/>
                              </a:moveTo>
                              <a:lnTo>
                                <a:pt x="199143" y="995717"/>
                              </a:lnTo>
                              <a:lnTo>
                                <a:pt x="199143" y="1045503"/>
                              </a:lnTo>
                              <a:lnTo>
                                <a:pt x="149358" y="1045503"/>
                              </a:lnTo>
                              <a:close/>
                              <a:moveTo>
                                <a:pt x="199143" y="995717"/>
                              </a:moveTo>
                              <a:lnTo>
                                <a:pt x="248929" y="995717"/>
                              </a:lnTo>
                              <a:lnTo>
                                <a:pt x="248929" y="1045503"/>
                              </a:lnTo>
                              <a:lnTo>
                                <a:pt x="199143" y="1045503"/>
                              </a:lnTo>
                              <a:close/>
                              <a:moveTo>
                                <a:pt x="298715" y="995717"/>
                              </a:moveTo>
                              <a:lnTo>
                                <a:pt x="348501" y="995717"/>
                              </a:lnTo>
                              <a:lnTo>
                                <a:pt x="348501" y="1045503"/>
                              </a:lnTo>
                              <a:lnTo>
                                <a:pt x="298715" y="1045503"/>
                              </a:lnTo>
                              <a:close/>
                              <a:moveTo>
                                <a:pt x="398287" y="995717"/>
                              </a:moveTo>
                              <a:lnTo>
                                <a:pt x="448073" y="995717"/>
                              </a:lnTo>
                              <a:lnTo>
                                <a:pt x="448073" y="1045503"/>
                              </a:lnTo>
                              <a:lnTo>
                                <a:pt x="398287" y="1045503"/>
                              </a:lnTo>
                              <a:close/>
                              <a:moveTo>
                                <a:pt x="448073" y="995717"/>
                              </a:moveTo>
                              <a:lnTo>
                                <a:pt x="497859" y="995717"/>
                              </a:lnTo>
                              <a:lnTo>
                                <a:pt x="497859" y="1045503"/>
                              </a:lnTo>
                              <a:lnTo>
                                <a:pt x="448073" y="1045503"/>
                              </a:lnTo>
                              <a:close/>
                              <a:moveTo>
                                <a:pt x="547645" y="995717"/>
                              </a:moveTo>
                              <a:lnTo>
                                <a:pt x="597430" y="995717"/>
                              </a:lnTo>
                              <a:lnTo>
                                <a:pt x="597430" y="1045503"/>
                              </a:lnTo>
                              <a:lnTo>
                                <a:pt x="547645" y="1045503"/>
                              </a:lnTo>
                              <a:close/>
                              <a:moveTo>
                                <a:pt x="597430" y="995717"/>
                              </a:moveTo>
                              <a:lnTo>
                                <a:pt x="647216" y="995717"/>
                              </a:lnTo>
                              <a:lnTo>
                                <a:pt x="647216" y="1045503"/>
                              </a:lnTo>
                              <a:lnTo>
                                <a:pt x="597430" y="1045503"/>
                              </a:lnTo>
                              <a:close/>
                              <a:moveTo>
                                <a:pt x="647216" y="995717"/>
                              </a:moveTo>
                              <a:lnTo>
                                <a:pt x="697002" y="995717"/>
                              </a:lnTo>
                              <a:lnTo>
                                <a:pt x="697002" y="1045503"/>
                              </a:lnTo>
                              <a:lnTo>
                                <a:pt x="647216" y="1045503"/>
                              </a:lnTo>
                              <a:close/>
                              <a:moveTo>
                                <a:pt x="697002" y="995717"/>
                              </a:moveTo>
                              <a:lnTo>
                                <a:pt x="746788" y="995717"/>
                              </a:lnTo>
                              <a:lnTo>
                                <a:pt x="746788" y="1045503"/>
                              </a:lnTo>
                              <a:lnTo>
                                <a:pt x="697002" y="1045503"/>
                              </a:lnTo>
                              <a:close/>
                              <a:moveTo>
                                <a:pt x="746788" y="995717"/>
                              </a:moveTo>
                              <a:lnTo>
                                <a:pt x="796574" y="995717"/>
                              </a:lnTo>
                              <a:lnTo>
                                <a:pt x="796574" y="1045503"/>
                              </a:lnTo>
                              <a:lnTo>
                                <a:pt x="746788" y="1045503"/>
                              </a:lnTo>
                              <a:close/>
                              <a:moveTo>
                                <a:pt x="796574" y="995717"/>
                              </a:moveTo>
                              <a:lnTo>
                                <a:pt x="846360" y="995717"/>
                              </a:lnTo>
                              <a:lnTo>
                                <a:pt x="846360" y="1045503"/>
                              </a:lnTo>
                              <a:lnTo>
                                <a:pt x="796574" y="1045503"/>
                              </a:lnTo>
                              <a:close/>
                              <a:moveTo>
                                <a:pt x="846360" y="995717"/>
                              </a:moveTo>
                              <a:lnTo>
                                <a:pt x="896146" y="995717"/>
                              </a:lnTo>
                              <a:lnTo>
                                <a:pt x="896146" y="1045503"/>
                              </a:lnTo>
                              <a:lnTo>
                                <a:pt x="846360" y="1045503"/>
                              </a:lnTo>
                              <a:close/>
                              <a:moveTo>
                                <a:pt x="896146" y="995717"/>
                              </a:moveTo>
                              <a:lnTo>
                                <a:pt x="945931" y="995717"/>
                              </a:lnTo>
                              <a:lnTo>
                                <a:pt x="945931" y="1045503"/>
                              </a:lnTo>
                              <a:lnTo>
                                <a:pt x="896146" y="1045503"/>
                              </a:lnTo>
                              <a:close/>
                              <a:moveTo>
                                <a:pt x="945931" y="995717"/>
                              </a:moveTo>
                              <a:lnTo>
                                <a:pt x="995717" y="995717"/>
                              </a:lnTo>
                              <a:lnTo>
                                <a:pt x="995717" y="1045503"/>
                              </a:lnTo>
                              <a:lnTo>
                                <a:pt x="945931" y="1045503"/>
                              </a:lnTo>
                              <a:close/>
                              <a:moveTo>
                                <a:pt x="995717" y="995717"/>
                              </a:moveTo>
                              <a:lnTo>
                                <a:pt x="1045503" y="995717"/>
                              </a:lnTo>
                              <a:lnTo>
                                <a:pt x="1045503" y="1045503"/>
                              </a:lnTo>
                              <a:lnTo>
                                <a:pt x="995717" y="1045503"/>
                              </a:lnTo>
                              <a:close/>
                              <a:moveTo>
                                <a:pt x="1095289" y="995717"/>
                              </a:moveTo>
                              <a:lnTo>
                                <a:pt x="1145075" y="995717"/>
                              </a:lnTo>
                              <a:lnTo>
                                <a:pt x="1145075" y="1045503"/>
                              </a:lnTo>
                              <a:lnTo>
                                <a:pt x="1095289" y="1045503"/>
                              </a:lnTo>
                              <a:close/>
                              <a:moveTo>
                                <a:pt x="0" y="1045503"/>
                              </a:moveTo>
                              <a:lnTo>
                                <a:pt x="49786" y="1045503"/>
                              </a:lnTo>
                              <a:lnTo>
                                <a:pt x="49786" y="1095289"/>
                              </a:lnTo>
                              <a:lnTo>
                                <a:pt x="0" y="1095289"/>
                              </a:lnTo>
                              <a:close/>
                              <a:moveTo>
                                <a:pt x="99572" y="1045503"/>
                              </a:moveTo>
                              <a:lnTo>
                                <a:pt x="149358" y="1045503"/>
                              </a:lnTo>
                              <a:lnTo>
                                <a:pt x="149358" y="1095289"/>
                              </a:lnTo>
                              <a:lnTo>
                                <a:pt x="99572" y="1095289"/>
                              </a:lnTo>
                              <a:close/>
                              <a:moveTo>
                                <a:pt x="149358" y="1045503"/>
                              </a:moveTo>
                              <a:lnTo>
                                <a:pt x="199143" y="1045503"/>
                              </a:lnTo>
                              <a:lnTo>
                                <a:pt x="199143" y="1095289"/>
                              </a:lnTo>
                              <a:lnTo>
                                <a:pt x="149358" y="1095289"/>
                              </a:lnTo>
                              <a:close/>
                              <a:moveTo>
                                <a:pt x="199143" y="1045503"/>
                              </a:moveTo>
                              <a:lnTo>
                                <a:pt x="248929" y="1045503"/>
                              </a:lnTo>
                              <a:lnTo>
                                <a:pt x="248929" y="1095289"/>
                              </a:lnTo>
                              <a:lnTo>
                                <a:pt x="199143" y="1095289"/>
                              </a:lnTo>
                              <a:close/>
                              <a:moveTo>
                                <a:pt x="298715" y="1045503"/>
                              </a:moveTo>
                              <a:lnTo>
                                <a:pt x="348501" y="1045503"/>
                              </a:lnTo>
                              <a:lnTo>
                                <a:pt x="348501" y="1095289"/>
                              </a:lnTo>
                              <a:lnTo>
                                <a:pt x="298715" y="1095289"/>
                              </a:lnTo>
                              <a:close/>
                              <a:moveTo>
                                <a:pt x="398287" y="1045503"/>
                              </a:moveTo>
                              <a:lnTo>
                                <a:pt x="448073" y="1045503"/>
                              </a:lnTo>
                              <a:lnTo>
                                <a:pt x="448073" y="1095289"/>
                              </a:lnTo>
                              <a:lnTo>
                                <a:pt x="398287" y="1095289"/>
                              </a:lnTo>
                              <a:close/>
                              <a:moveTo>
                                <a:pt x="448073" y="1045503"/>
                              </a:moveTo>
                              <a:lnTo>
                                <a:pt x="497859" y="1045503"/>
                              </a:lnTo>
                              <a:lnTo>
                                <a:pt x="497859" y="1095289"/>
                              </a:lnTo>
                              <a:lnTo>
                                <a:pt x="448073" y="1095289"/>
                              </a:lnTo>
                              <a:close/>
                              <a:moveTo>
                                <a:pt x="497859" y="1045503"/>
                              </a:moveTo>
                              <a:lnTo>
                                <a:pt x="547645" y="1045503"/>
                              </a:lnTo>
                              <a:lnTo>
                                <a:pt x="547645" y="1095289"/>
                              </a:lnTo>
                              <a:lnTo>
                                <a:pt x="497859" y="1095289"/>
                              </a:lnTo>
                              <a:close/>
                              <a:moveTo>
                                <a:pt x="547645" y="1045503"/>
                              </a:moveTo>
                              <a:lnTo>
                                <a:pt x="597430" y="1045503"/>
                              </a:lnTo>
                              <a:lnTo>
                                <a:pt x="597430" y="1095289"/>
                              </a:lnTo>
                              <a:lnTo>
                                <a:pt x="547645" y="1095289"/>
                              </a:lnTo>
                              <a:close/>
                              <a:moveTo>
                                <a:pt x="746788" y="1045503"/>
                              </a:moveTo>
                              <a:lnTo>
                                <a:pt x="796574" y="1045503"/>
                              </a:lnTo>
                              <a:lnTo>
                                <a:pt x="796574" y="1095289"/>
                              </a:lnTo>
                              <a:lnTo>
                                <a:pt x="746788" y="1095289"/>
                              </a:lnTo>
                              <a:close/>
                              <a:moveTo>
                                <a:pt x="796574" y="1045503"/>
                              </a:moveTo>
                              <a:lnTo>
                                <a:pt x="846360" y="1045503"/>
                              </a:lnTo>
                              <a:lnTo>
                                <a:pt x="846360" y="1095289"/>
                              </a:lnTo>
                              <a:lnTo>
                                <a:pt x="796574" y="1095289"/>
                              </a:lnTo>
                              <a:close/>
                              <a:moveTo>
                                <a:pt x="896146" y="1045503"/>
                              </a:moveTo>
                              <a:lnTo>
                                <a:pt x="945931" y="1045503"/>
                              </a:lnTo>
                              <a:lnTo>
                                <a:pt x="945931" y="1095289"/>
                              </a:lnTo>
                              <a:lnTo>
                                <a:pt x="896146" y="1095289"/>
                              </a:lnTo>
                              <a:close/>
                              <a:moveTo>
                                <a:pt x="995717" y="1045503"/>
                              </a:moveTo>
                              <a:lnTo>
                                <a:pt x="1045503" y="1045503"/>
                              </a:lnTo>
                              <a:lnTo>
                                <a:pt x="1045503" y="1095289"/>
                              </a:lnTo>
                              <a:lnTo>
                                <a:pt x="995717" y="1095289"/>
                              </a:lnTo>
                              <a:close/>
                              <a:moveTo>
                                <a:pt x="1045503" y="1045503"/>
                              </a:moveTo>
                              <a:lnTo>
                                <a:pt x="1095289" y="1045503"/>
                              </a:lnTo>
                              <a:lnTo>
                                <a:pt x="1095289" y="1095289"/>
                              </a:lnTo>
                              <a:lnTo>
                                <a:pt x="1045503" y="1095289"/>
                              </a:lnTo>
                              <a:close/>
                              <a:moveTo>
                                <a:pt x="1095289" y="1045503"/>
                              </a:moveTo>
                              <a:lnTo>
                                <a:pt x="1145075" y="1045503"/>
                              </a:lnTo>
                              <a:lnTo>
                                <a:pt x="1145075" y="1095289"/>
                              </a:lnTo>
                              <a:lnTo>
                                <a:pt x="1095289" y="1095289"/>
                              </a:lnTo>
                              <a:close/>
                              <a:moveTo>
                                <a:pt x="1145075" y="1045503"/>
                              </a:moveTo>
                              <a:lnTo>
                                <a:pt x="1194861" y="1045503"/>
                              </a:lnTo>
                              <a:lnTo>
                                <a:pt x="1194861" y="1095289"/>
                              </a:lnTo>
                              <a:lnTo>
                                <a:pt x="1145075" y="1095289"/>
                              </a:lnTo>
                              <a:close/>
                              <a:moveTo>
                                <a:pt x="1194861" y="1045503"/>
                              </a:moveTo>
                              <a:lnTo>
                                <a:pt x="1244647" y="1045503"/>
                              </a:lnTo>
                              <a:lnTo>
                                <a:pt x="1244647" y="1095289"/>
                              </a:lnTo>
                              <a:lnTo>
                                <a:pt x="1194861" y="1095289"/>
                              </a:lnTo>
                              <a:close/>
                              <a:moveTo>
                                <a:pt x="0" y="1095289"/>
                              </a:moveTo>
                              <a:lnTo>
                                <a:pt x="49786" y="1095289"/>
                              </a:lnTo>
                              <a:lnTo>
                                <a:pt x="49786" y="1145075"/>
                              </a:lnTo>
                              <a:lnTo>
                                <a:pt x="0" y="1145075"/>
                              </a:lnTo>
                              <a:close/>
                              <a:moveTo>
                                <a:pt x="99572" y="1095289"/>
                              </a:moveTo>
                              <a:lnTo>
                                <a:pt x="149358" y="1095289"/>
                              </a:lnTo>
                              <a:lnTo>
                                <a:pt x="149358" y="1145075"/>
                              </a:lnTo>
                              <a:lnTo>
                                <a:pt x="99572" y="1145075"/>
                              </a:lnTo>
                              <a:close/>
                              <a:moveTo>
                                <a:pt x="149358" y="1095289"/>
                              </a:moveTo>
                              <a:lnTo>
                                <a:pt x="199143" y="1095289"/>
                              </a:lnTo>
                              <a:lnTo>
                                <a:pt x="199143" y="1145075"/>
                              </a:lnTo>
                              <a:lnTo>
                                <a:pt x="149358" y="1145075"/>
                              </a:lnTo>
                              <a:close/>
                              <a:moveTo>
                                <a:pt x="199143" y="1095289"/>
                              </a:moveTo>
                              <a:lnTo>
                                <a:pt x="248929" y="1095289"/>
                              </a:lnTo>
                              <a:lnTo>
                                <a:pt x="248929" y="1145075"/>
                              </a:lnTo>
                              <a:lnTo>
                                <a:pt x="199143" y="1145075"/>
                              </a:lnTo>
                              <a:close/>
                              <a:moveTo>
                                <a:pt x="298715" y="1095289"/>
                              </a:moveTo>
                              <a:lnTo>
                                <a:pt x="348501" y="1095289"/>
                              </a:lnTo>
                              <a:lnTo>
                                <a:pt x="348501" y="1145075"/>
                              </a:lnTo>
                              <a:lnTo>
                                <a:pt x="298715" y="1145075"/>
                              </a:lnTo>
                              <a:close/>
                              <a:moveTo>
                                <a:pt x="398287" y="1095289"/>
                              </a:moveTo>
                              <a:lnTo>
                                <a:pt x="448073" y="1095289"/>
                              </a:lnTo>
                              <a:lnTo>
                                <a:pt x="448073" y="1145075"/>
                              </a:lnTo>
                              <a:lnTo>
                                <a:pt x="398287" y="1145075"/>
                              </a:lnTo>
                              <a:close/>
                              <a:moveTo>
                                <a:pt x="448073" y="1095289"/>
                              </a:moveTo>
                              <a:lnTo>
                                <a:pt x="497859" y="1095289"/>
                              </a:lnTo>
                              <a:lnTo>
                                <a:pt x="497859" y="1145075"/>
                              </a:lnTo>
                              <a:lnTo>
                                <a:pt x="448073" y="1145075"/>
                              </a:lnTo>
                              <a:close/>
                              <a:moveTo>
                                <a:pt x="647216" y="1095289"/>
                              </a:moveTo>
                              <a:lnTo>
                                <a:pt x="697002" y="1095289"/>
                              </a:lnTo>
                              <a:lnTo>
                                <a:pt x="697002" y="1145075"/>
                              </a:lnTo>
                              <a:lnTo>
                                <a:pt x="647216" y="1145075"/>
                              </a:lnTo>
                              <a:close/>
                              <a:moveTo>
                                <a:pt x="746788" y="1095289"/>
                              </a:moveTo>
                              <a:lnTo>
                                <a:pt x="796574" y="1095289"/>
                              </a:lnTo>
                              <a:lnTo>
                                <a:pt x="796574" y="1145075"/>
                              </a:lnTo>
                              <a:lnTo>
                                <a:pt x="746788" y="1145075"/>
                              </a:lnTo>
                              <a:close/>
                              <a:moveTo>
                                <a:pt x="796574" y="1095289"/>
                              </a:moveTo>
                              <a:lnTo>
                                <a:pt x="846360" y="1095289"/>
                              </a:lnTo>
                              <a:lnTo>
                                <a:pt x="846360" y="1145075"/>
                              </a:lnTo>
                              <a:lnTo>
                                <a:pt x="796574" y="1145075"/>
                              </a:lnTo>
                              <a:close/>
                              <a:moveTo>
                                <a:pt x="1045503" y="1095289"/>
                              </a:moveTo>
                              <a:lnTo>
                                <a:pt x="1095289" y="1095289"/>
                              </a:lnTo>
                              <a:lnTo>
                                <a:pt x="1095289" y="1145075"/>
                              </a:lnTo>
                              <a:lnTo>
                                <a:pt x="1045503" y="1145075"/>
                              </a:lnTo>
                              <a:close/>
                              <a:moveTo>
                                <a:pt x="1095289" y="1095289"/>
                              </a:moveTo>
                              <a:lnTo>
                                <a:pt x="1145075" y="1095289"/>
                              </a:lnTo>
                              <a:lnTo>
                                <a:pt x="1145075" y="1145075"/>
                              </a:lnTo>
                              <a:lnTo>
                                <a:pt x="1095289" y="1145075"/>
                              </a:lnTo>
                              <a:close/>
                              <a:moveTo>
                                <a:pt x="1194861" y="1095289"/>
                              </a:moveTo>
                              <a:lnTo>
                                <a:pt x="1244647" y="1095289"/>
                              </a:lnTo>
                              <a:lnTo>
                                <a:pt x="1244647" y="1145075"/>
                              </a:lnTo>
                              <a:lnTo>
                                <a:pt x="1194861" y="1145075"/>
                              </a:lnTo>
                              <a:close/>
                              <a:moveTo>
                                <a:pt x="0" y="1145075"/>
                              </a:moveTo>
                              <a:lnTo>
                                <a:pt x="49786" y="1145075"/>
                              </a:lnTo>
                              <a:lnTo>
                                <a:pt x="49786" y="1194861"/>
                              </a:lnTo>
                              <a:lnTo>
                                <a:pt x="0" y="1194861"/>
                              </a:lnTo>
                              <a:close/>
                              <a:moveTo>
                                <a:pt x="298715" y="1145075"/>
                              </a:moveTo>
                              <a:lnTo>
                                <a:pt x="348501" y="1145075"/>
                              </a:lnTo>
                              <a:lnTo>
                                <a:pt x="348501" y="1194861"/>
                              </a:lnTo>
                              <a:lnTo>
                                <a:pt x="298715" y="1194861"/>
                              </a:lnTo>
                              <a:close/>
                              <a:moveTo>
                                <a:pt x="398287" y="1145075"/>
                              </a:moveTo>
                              <a:lnTo>
                                <a:pt x="448073" y="1145075"/>
                              </a:lnTo>
                              <a:lnTo>
                                <a:pt x="448073" y="1194861"/>
                              </a:lnTo>
                              <a:lnTo>
                                <a:pt x="398287" y="1194861"/>
                              </a:lnTo>
                              <a:close/>
                              <a:moveTo>
                                <a:pt x="448073" y="1145075"/>
                              </a:moveTo>
                              <a:lnTo>
                                <a:pt x="497859" y="1145075"/>
                              </a:lnTo>
                              <a:lnTo>
                                <a:pt x="497859" y="1194861"/>
                              </a:lnTo>
                              <a:lnTo>
                                <a:pt x="448073" y="1194861"/>
                              </a:lnTo>
                              <a:close/>
                              <a:moveTo>
                                <a:pt x="547645" y="1145075"/>
                              </a:moveTo>
                              <a:lnTo>
                                <a:pt x="597430" y="1145075"/>
                              </a:lnTo>
                              <a:lnTo>
                                <a:pt x="597430" y="1194861"/>
                              </a:lnTo>
                              <a:lnTo>
                                <a:pt x="547645" y="1194861"/>
                              </a:lnTo>
                              <a:close/>
                              <a:moveTo>
                                <a:pt x="697002" y="1145075"/>
                              </a:moveTo>
                              <a:lnTo>
                                <a:pt x="746788" y="1145075"/>
                              </a:lnTo>
                              <a:lnTo>
                                <a:pt x="746788" y="1194861"/>
                              </a:lnTo>
                              <a:lnTo>
                                <a:pt x="697002" y="1194861"/>
                              </a:lnTo>
                              <a:close/>
                              <a:moveTo>
                                <a:pt x="746788" y="1145075"/>
                              </a:moveTo>
                              <a:lnTo>
                                <a:pt x="796574" y="1145075"/>
                              </a:lnTo>
                              <a:lnTo>
                                <a:pt x="796574" y="1194861"/>
                              </a:lnTo>
                              <a:lnTo>
                                <a:pt x="746788" y="1194861"/>
                              </a:lnTo>
                              <a:close/>
                              <a:moveTo>
                                <a:pt x="796574" y="1145075"/>
                              </a:moveTo>
                              <a:lnTo>
                                <a:pt x="846360" y="1145075"/>
                              </a:lnTo>
                              <a:lnTo>
                                <a:pt x="846360" y="1194861"/>
                              </a:lnTo>
                              <a:lnTo>
                                <a:pt x="796574" y="1194861"/>
                              </a:lnTo>
                              <a:close/>
                              <a:moveTo>
                                <a:pt x="846360" y="1145075"/>
                              </a:moveTo>
                              <a:lnTo>
                                <a:pt x="896146" y="1145075"/>
                              </a:lnTo>
                              <a:lnTo>
                                <a:pt x="896146" y="1194861"/>
                              </a:lnTo>
                              <a:lnTo>
                                <a:pt x="846360" y="1194861"/>
                              </a:lnTo>
                              <a:close/>
                              <a:moveTo>
                                <a:pt x="945931" y="1145075"/>
                              </a:moveTo>
                              <a:lnTo>
                                <a:pt x="995717" y="1145075"/>
                              </a:lnTo>
                              <a:lnTo>
                                <a:pt x="995717" y="1194861"/>
                              </a:lnTo>
                              <a:lnTo>
                                <a:pt x="945931" y="1194861"/>
                              </a:lnTo>
                              <a:close/>
                              <a:moveTo>
                                <a:pt x="995717" y="1145075"/>
                              </a:moveTo>
                              <a:lnTo>
                                <a:pt x="1045503" y="1145075"/>
                              </a:lnTo>
                              <a:lnTo>
                                <a:pt x="1045503" y="1194861"/>
                              </a:lnTo>
                              <a:lnTo>
                                <a:pt x="995717" y="1194861"/>
                              </a:lnTo>
                              <a:close/>
                              <a:moveTo>
                                <a:pt x="1045503" y="1145075"/>
                              </a:moveTo>
                              <a:lnTo>
                                <a:pt x="1095289" y="1145075"/>
                              </a:lnTo>
                              <a:lnTo>
                                <a:pt x="1095289" y="1194861"/>
                              </a:lnTo>
                              <a:lnTo>
                                <a:pt x="1045503" y="1194861"/>
                              </a:lnTo>
                              <a:close/>
                              <a:moveTo>
                                <a:pt x="1194861" y="1145075"/>
                              </a:moveTo>
                              <a:lnTo>
                                <a:pt x="1244647" y="1145075"/>
                              </a:lnTo>
                              <a:lnTo>
                                <a:pt x="1244647" y="1194861"/>
                              </a:lnTo>
                              <a:lnTo>
                                <a:pt x="1194861" y="1194861"/>
                              </a:lnTo>
                              <a:close/>
                              <a:moveTo>
                                <a:pt x="0" y="1194861"/>
                              </a:moveTo>
                              <a:lnTo>
                                <a:pt x="49786" y="1194861"/>
                              </a:lnTo>
                              <a:lnTo>
                                <a:pt x="49786" y="1244647"/>
                              </a:lnTo>
                              <a:lnTo>
                                <a:pt x="0" y="1244647"/>
                              </a:lnTo>
                              <a:close/>
                              <a:moveTo>
                                <a:pt x="49786" y="1194861"/>
                              </a:moveTo>
                              <a:lnTo>
                                <a:pt x="99572" y="1194861"/>
                              </a:lnTo>
                              <a:lnTo>
                                <a:pt x="99572" y="1244647"/>
                              </a:lnTo>
                              <a:lnTo>
                                <a:pt x="49786" y="1244647"/>
                              </a:lnTo>
                              <a:close/>
                              <a:moveTo>
                                <a:pt x="99572" y="1194861"/>
                              </a:moveTo>
                              <a:lnTo>
                                <a:pt x="149358" y="1194861"/>
                              </a:lnTo>
                              <a:lnTo>
                                <a:pt x="149358" y="1244647"/>
                              </a:lnTo>
                              <a:lnTo>
                                <a:pt x="99572" y="1244647"/>
                              </a:lnTo>
                              <a:close/>
                              <a:moveTo>
                                <a:pt x="149358" y="1194861"/>
                              </a:moveTo>
                              <a:lnTo>
                                <a:pt x="199143" y="1194861"/>
                              </a:lnTo>
                              <a:lnTo>
                                <a:pt x="199143" y="1244647"/>
                              </a:lnTo>
                              <a:lnTo>
                                <a:pt x="149358" y="1244647"/>
                              </a:lnTo>
                              <a:close/>
                              <a:moveTo>
                                <a:pt x="199143" y="1194861"/>
                              </a:moveTo>
                              <a:lnTo>
                                <a:pt x="248929" y="1194861"/>
                              </a:lnTo>
                              <a:lnTo>
                                <a:pt x="248929" y="1244647"/>
                              </a:lnTo>
                              <a:lnTo>
                                <a:pt x="199143" y="1244647"/>
                              </a:lnTo>
                              <a:close/>
                              <a:moveTo>
                                <a:pt x="248929" y="1194861"/>
                              </a:moveTo>
                              <a:lnTo>
                                <a:pt x="298715" y="1194861"/>
                              </a:lnTo>
                              <a:lnTo>
                                <a:pt x="298715" y="1244647"/>
                              </a:lnTo>
                              <a:lnTo>
                                <a:pt x="248929" y="1244647"/>
                              </a:lnTo>
                              <a:close/>
                              <a:moveTo>
                                <a:pt x="298715" y="1194861"/>
                              </a:moveTo>
                              <a:lnTo>
                                <a:pt x="348501" y="1194861"/>
                              </a:lnTo>
                              <a:lnTo>
                                <a:pt x="348501" y="1244647"/>
                              </a:lnTo>
                              <a:lnTo>
                                <a:pt x="298715" y="1244647"/>
                              </a:lnTo>
                              <a:close/>
                              <a:moveTo>
                                <a:pt x="398287" y="1194861"/>
                              </a:moveTo>
                              <a:lnTo>
                                <a:pt x="448073" y="1194861"/>
                              </a:lnTo>
                              <a:lnTo>
                                <a:pt x="448073" y="1244647"/>
                              </a:lnTo>
                              <a:lnTo>
                                <a:pt x="398287" y="1244647"/>
                              </a:lnTo>
                              <a:close/>
                              <a:moveTo>
                                <a:pt x="448073" y="1194861"/>
                              </a:moveTo>
                              <a:lnTo>
                                <a:pt x="497859" y="1194861"/>
                              </a:lnTo>
                              <a:lnTo>
                                <a:pt x="497859" y="1244647"/>
                              </a:lnTo>
                              <a:lnTo>
                                <a:pt x="448073" y="1244647"/>
                              </a:lnTo>
                              <a:close/>
                              <a:moveTo>
                                <a:pt x="497859" y="1194861"/>
                              </a:moveTo>
                              <a:lnTo>
                                <a:pt x="547645" y="1194861"/>
                              </a:lnTo>
                              <a:lnTo>
                                <a:pt x="547645" y="1244647"/>
                              </a:lnTo>
                              <a:lnTo>
                                <a:pt x="497859" y="1244647"/>
                              </a:lnTo>
                              <a:close/>
                              <a:moveTo>
                                <a:pt x="547645" y="1194861"/>
                              </a:moveTo>
                              <a:lnTo>
                                <a:pt x="597430" y="1194861"/>
                              </a:lnTo>
                              <a:lnTo>
                                <a:pt x="597430" y="1244647"/>
                              </a:lnTo>
                              <a:lnTo>
                                <a:pt x="547645" y="1244647"/>
                              </a:lnTo>
                              <a:close/>
                              <a:moveTo>
                                <a:pt x="597430" y="1194861"/>
                              </a:moveTo>
                              <a:lnTo>
                                <a:pt x="647216" y="1194861"/>
                              </a:lnTo>
                              <a:lnTo>
                                <a:pt x="647216" y="1244647"/>
                              </a:lnTo>
                              <a:lnTo>
                                <a:pt x="597430" y="1244647"/>
                              </a:lnTo>
                              <a:close/>
                              <a:moveTo>
                                <a:pt x="647216" y="1194861"/>
                              </a:moveTo>
                              <a:lnTo>
                                <a:pt x="697002" y="1194861"/>
                              </a:lnTo>
                              <a:lnTo>
                                <a:pt x="697002" y="1244647"/>
                              </a:lnTo>
                              <a:lnTo>
                                <a:pt x="647216" y="1244647"/>
                              </a:lnTo>
                              <a:close/>
                              <a:moveTo>
                                <a:pt x="697002" y="1194861"/>
                              </a:moveTo>
                              <a:lnTo>
                                <a:pt x="746788" y="1194861"/>
                              </a:lnTo>
                              <a:lnTo>
                                <a:pt x="746788" y="1244647"/>
                              </a:lnTo>
                              <a:lnTo>
                                <a:pt x="697002" y="1244647"/>
                              </a:lnTo>
                              <a:close/>
                              <a:moveTo>
                                <a:pt x="945931" y="1194861"/>
                              </a:moveTo>
                              <a:lnTo>
                                <a:pt x="995717" y="1194861"/>
                              </a:lnTo>
                              <a:lnTo>
                                <a:pt x="995717" y="1244647"/>
                              </a:lnTo>
                              <a:lnTo>
                                <a:pt x="945931" y="1244647"/>
                              </a:lnTo>
                              <a:close/>
                              <a:moveTo>
                                <a:pt x="995717" y="1194861"/>
                              </a:moveTo>
                              <a:lnTo>
                                <a:pt x="1045503" y="1194861"/>
                              </a:lnTo>
                              <a:lnTo>
                                <a:pt x="1045503" y="1244647"/>
                              </a:lnTo>
                              <a:lnTo>
                                <a:pt x="995717" y="1244647"/>
                              </a:lnTo>
                              <a:close/>
                              <a:moveTo>
                                <a:pt x="1045503" y="1194861"/>
                              </a:moveTo>
                              <a:lnTo>
                                <a:pt x="1095289" y="1194861"/>
                              </a:lnTo>
                              <a:lnTo>
                                <a:pt x="1095289" y="1244647"/>
                              </a:lnTo>
                              <a:lnTo>
                                <a:pt x="1045503" y="1244647"/>
                              </a:lnTo>
                              <a:close/>
                              <a:moveTo>
                                <a:pt x="1095289" y="1194861"/>
                              </a:moveTo>
                              <a:lnTo>
                                <a:pt x="1145075" y="1194861"/>
                              </a:lnTo>
                              <a:lnTo>
                                <a:pt x="1145075" y="1244647"/>
                              </a:lnTo>
                              <a:lnTo>
                                <a:pt x="1095289" y="1244647"/>
                              </a:lnTo>
                              <a:close/>
                              <a:moveTo>
                                <a:pt x="1145075" y="1194861"/>
                              </a:moveTo>
                              <a:lnTo>
                                <a:pt x="1194861" y="1194861"/>
                              </a:lnTo>
                              <a:lnTo>
                                <a:pt x="1194861" y="1244647"/>
                              </a:lnTo>
                              <a:lnTo>
                                <a:pt x="1145075" y="1244647"/>
                              </a:lnTo>
                              <a:close/>
                              <a:moveTo>
                                <a:pt x="1194861" y="1194861"/>
                              </a:moveTo>
                              <a:lnTo>
                                <a:pt x="1244647" y="1194861"/>
                              </a:lnTo>
                              <a:lnTo>
                                <a:pt x="1244647" y="1244647"/>
                              </a:lnTo>
                              <a:lnTo>
                                <a:pt x="1194861" y="1244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49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E683" id="Volný tvar 5" o:spid="_x0000_s1026" style="position:absolute;margin-left:46.45pt;margin-top:630.1pt;width:98pt;height:9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1244646,12446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" path="m,l49786,r,49786l,49786,,xm49786,l99572,r,49786l49786,49786,49786,xm99572,r49786,l149358,49786r-49786,l99572,xm149358,r49785,l199143,49786r-49785,l149358,xm199143,r49786,l248929,49786r-49786,l199143,xm248929,r49786,l298715,49786r-49786,l248929,xm298715,r49786,l348501,49786r-49786,l298715,xm497859,r49786,l547645,49786r-49786,l497859,xm597430,r49786,l647216,49786r-49786,l597430,xm697002,r49786,l746788,49786r-49786,l697002,xm796574,r49786,l846360,49786r-49786,l796574,xm896146,r49785,l945931,49786r-49785,l896146,xm945931,r49786,l995717,49786r-49786,l945931,xm995717,r49786,l1045503,49786r-49786,l995717,xm1045503,r49786,l1095289,49786r-49786,l1045503,xm1095289,r49786,l1145075,49786r-49786,l1095289,xm1145075,r49786,l1194861,49786r-49786,l1145075,xm1194861,r49786,l1244647,49786r-49786,l1194861,xm,49786r49786,l49786,99572,,99572,,49786xm298715,49786r49786,l348501,99572r-49786,l298715,49786xm398287,49786r49786,l448073,99572r-49786,l398287,49786xm497859,49786r49786,l547645,99572r-49786,l497859,49786xm697002,49786r49786,l746788,99572r-49786,l697002,49786xm746788,49786r49786,l796574,99572r-49786,l746788,49786xm796574,49786r49786,l846360,99572r-49786,l796574,49786xm896146,49786r49785,l945931,99572r-49785,l896146,49786xm1194861,49786r49786,l1244647,99572r-49786,l1194861,49786xm,99572r49786,l49786,149358,,149358,,99572xm99572,99572r49786,l149358,149358r-49786,l99572,99572xm149358,99572r49785,l199143,149358r-49785,l149358,99572xm199143,99572r49786,l248929,149358r-49786,l199143,99572xm298715,99572r49786,l348501,149358r-49786,l298715,99572xm597430,99572r49786,l647216,149358r-49786,l597430,99572xm746788,99572r49786,l796574,149358r-49786,l746788,99572xm896146,99572r49785,l945931,149358r-49785,l896146,99572xm995717,99572r49786,l1045503,149358r-49786,l995717,99572xm1045503,99572r49786,l1095289,149358r-49786,l1045503,99572xm1095289,99572r49786,l1145075,149358r-49786,l1095289,99572xm1194861,99572r49786,l1244647,149358r-49786,l1194861,99572xm,149358r49786,l49786,199143,,199143,,149358xm99572,149358r49786,l149358,199143r-49786,l99572,149358xm149358,149358r49785,l199143,199143r-49785,l149358,149358xm199143,149358r49786,l248929,199143r-49786,l199143,149358xm298715,149358r49786,l348501,199143r-49786,l298715,149358xm398287,149358r49786,l448073,199143r-49786,l398287,149358xm448073,149358r49786,l497859,199143r-49786,l448073,149358xm497859,149358r49786,l547645,199143r-49786,l497859,149358xm597430,149358r49786,l647216,199143r-49786,l597430,149358xm647216,149358r49786,l697002,199143r-49786,l647216,149358xm697002,149358r49786,l746788,199143r-49786,l697002,149358xm896146,149358r49785,l945931,199143r-49785,l896146,149358xm995717,149358r49786,l1045503,199143r-49786,l995717,149358xm1045503,149358r49786,l1095289,199143r-49786,l1045503,149358xm1095289,149358r49786,l1145075,199143r-49786,l1095289,149358xm1194861,149358r49786,l1244647,199143r-49786,l1194861,149358xm,199143r49786,l49786,248929,,248929,,199143xm99572,199143r49786,l149358,248929r-49786,l99572,199143xm149358,199143r49785,l199143,248929r-49785,l149358,199143xm199143,199143r49786,l248929,248929r-49786,l199143,199143xm298715,199143r49786,l348501,248929r-49786,l298715,199143xm448073,199143r49786,l497859,248929r-49786,l448073,199143xm647216,199143r49786,l697002,248929r-49786,l647216,199143xm796574,199143r49786,l846360,248929r-49786,l796574,199143xm896146,199143r49785,l945931,248929r-49785,l896146,199143xm995717,199143r49786,l1045503,248929r-49786,l995717,199143xm1045503,199143r49786,l1095289,248929r-49786,l1045503,199143xm1095289,199143r49786,l1145075,248929r-49786,l1095289,199143xm1194861,199143r49786,l1244647,248929r-49786,l1194861,199143xm,248929r49786,l49786,298715,,298715,,248929xm298715,248929r49786,l348501,298715r-49786,l298715,248929xm398287,248929r49786,l448073,298715r-49786,l398287,248929xm448073,248929r49786,l497859,298715r-49786,l448073,248929xm547645,248929r49785,l597430,298715r-49785,l547645,248929xm597430,248929r49786,l647216,298715r-49786,l597430,248929xm647216,248929r49786,l697002,298715r-49786,l647216,248929xm697002,248929r49786,l746788,298715r-49786,l697002,248929xm746788,248929r49786,l796574,298715r-49786,l746788,248929xm896146,248929r49785,l945931,298715r-49785,l896146,248929xm1194861,248929r49786,l1244647,298715r-49786,l1194861,248929xm,298715r49786,l49786,348501,,348501,,298715xm49786,298715r49786,l99572,348501r-49786,l49786,298715xm99572,298715r49786,l149358,348501r-49786,l99572,298715xm149358,298715r49785,l199143,348501r-49785,l149358,298715xm199143,298715r49786,l248929,348501r-49786,l199143,298715xm248929,298715r49786,l298715,348501r-49786,l248929,298715xm298715,298715r49786,l348501,348501r-49786,l298715,298715xm398287,298715r49786,l448073,348501r-49786,l398287,298715xm497859,298715r49786,l547645,348501r-49786,l497859,298715xm597430,298715r49786,l647216,348501r-49786,l597430,298715xm697002,298715r49786,l746788,348501r-49786,l697002,298715xm796574,298715r49786,l846360,348501r-49786,l796574,298715xm896146,298715r49785,l945931,348501r-49785,l896146,298715xm945931,298715r49786,l995717,348501r-49786,l945931,298715xm995717,298715r49786,l1045503,348501r-49786,l995717,298715xm1045503,298715r49786,l1095289,348501r-49786,l1045503,298715xm1095289,298715r49786,l1145075,348501r-49786,l1095289,298715xm1145075,298715r49786,l1194861,348501r-49786,l1145075,298715xm1194861,298715r49786,l1244647,348501r-49786,l1194861,298715xm448073,348501r49786,l497859,398287r-49786,l448073,348501xm497859,348501r49786,l547645,398287r-49786,l497859,348501xm547645,348501r49785,l597430,398287r-49785,l547645,348501xm,398287r49786,l49786,448073,,448073,,398287xm49786,398287r49786,l99572,448073r-49786,l49786,398287xm99572,398287r49786,l149358,448073r-49786,l99572,398287xm149358,398287r49785,l199143,448073r-49785,l149358,398287xm199143,398287r49786,l248929,448073r-49786,l199143,398287xm298715,398287r49786,l348501,448073r-49786,l298715,398287xm348501,398287r49786,l398287,448073r-49786,l348501,398287xm398287,398287r49786,l448073,448073r-49786,l398287,398287xm448073,398287r49786,l497859,448073r-49786,l448073,398287xm547645,398287r49785,l597430,448073r-49785,l547645,398287xm647216,398287r49786,l697002,448073r-49786,l647216,398287xm697002,398287r49786,l746788,448073r-49786,l697002,398287xm796574,398287r49786,l846360,448073r-49786,l796574,398287xm846360,398287r49786,l896146,448073r-49786,l846360,398287xm945931,398287r49786,l995717,448073r-49786,l945931,398287xm1045503,398287r49786,l1095289,448073r-49786,l1045503,398287xm1145075,398287r49786,l1194861,448073r-49786,l1145075,398287xm49786,448073r49786,l99572,497859r-49786,l49786,448073xm248929,448073r49786,l298715,497859r-49786,l248929,448073xm348501,448073r49786,l398287,497859r-49786,l348501,448073xm398287,448073r49786,l448073,497859r-49786,l398287,448073xm497859,448073r49786,l547645,497859r-49786,l497859,448073xm597430,448073r49786,l647216,497859r-49786,l597430,448073xm647216,448073r49786,l697002,497859r-49786,l647216,448073xm796574,448073r49786,l846360,497859r-49786,l796574,448073xm846360,448073r49786,l896146,497859r-49786,l846360,448073xm945931,448073r49786,l995717,497859r-49786,l945931,448073xm1145075,448073r49786,l1194861,497859r-49786,l1145075,448073xm,497859r49786,l49786,547645,,547645,,497859xm49786,497859r49786,l99572,547645r-49786,l49786,497859xm149358,497859r49785,l199143,547645r-49785,l149358,497859xm199143,497859r49786,l248929,547645r-49786,l199143,497859xm248929,497859r49786,l298715,547645r-49786,l248929,497859xm298715,497859r49786,l348501,547645r-49786,l298715,497859xm497859,497859r49786,l547645,547645r-49786,l497859,497859xm746788,497859r49786,l796574,547645r-49786,l746788,497859xm846360,497859r49786,l896146,547645r-49786,l846360,497859xm896146,497859r49785,l945931,547645r-49785,l896146,497859xm945931,497859r49786,l995717,547645r-49786,l945931,497859xm995717,497859r49786,l1045503,547645r-49786,l995717,497859xm1045503,497859r49786,l1095289,547645r-49786,l1045503,497859xm1145075,497859r49786,l1194861,547645r-49786,l1145075,497859xm1194861,497859r49786,l1244647,547645r-49786,l1194861,497859xm149358,547645r49785,l199143,597430r-49785,l149358,547645xm199143,547645r49786,l248929,597430r-49786,l199143,547645xm248929,547645r49786,l298715,597430r-49786,l248929,547645xm348501,547645r49786,l398287,597430r-49786,l348501,547645xm597430,547645r49786,l647216,597430r-49786,l597430,547645xm697002,547645r49786,l746788,597430r-49786,l697002,547645xm796574,547645r49786,l846360,597430r-49786,l796574,547645xm846360,547645r49786,l896146,597430r-49786,l846360,547645xm945931,547645r49786,l995717,597430r-49786,l945931,547645xm1194861,547645r49786,l1244647,597430r-49786,l1194861,547645xm,597430r49786,l49786,647216,,647216,,597430xm199143,597430r49786,l248929,647216r-49786,l199143,597430xm248929,597430r49786,l298715,647216r-49786,l248929,597430xm298715,597430r49786,l348501,647216r-49786,l298715,597430xm348501,597430r49786,l398287,647216r-49786,l348501,597430xm448073,597430r49786,l497859,647216r-49786,l448073,597430xm497859,597430r49786,l547645,647216r-49786,l497859,597430xm597430,597430r49786,l647216,647216r-49786,l597430,597430xm647216,597430r49786,l697002,647216r-49786,l647216,597430xm697002,597430r49786,l746788,647216r-49786,l697002,597430xm846360,597430r49786,l896146,647216r-49786,l846360,597430xm896146,597430r49785,l945931,647216r-49785,l896146,597430xm945931,597430r49786,l995717,647216r-49786,l945931,597430xm995717,597430r49786,l1045503,647216r-49786,l995717,597430xm1095289,597430r49786,l1145075,647216r-49786,l1095289,597430xm1145075,597430r49786,l1194861,647216r-49786,l1145075,597430xm1194861,597430r49786,l1244647,647216r-49786,l1194861,597430xm,647216r49786,l49786,697002,,697002,,647216xm99572,647216r49786,l149358,697002r-49786,l99572,647216xm149358,647216r49785,l199143,697002r-49785,l149358,647216xm199143,647216r49786,l248929,697002r-49786,l199143,647216xm248929,647216r49786,l298715,697002r-49786,l248929,647216xm647216,647216r49786,l697002,697002r-49786,l647216,647216xm796574,647216r49786,l846360,697002r-49786,l796574,647216xm846360,647216r49786,l896146,697002r-49786,l846360,647216xm945931,647216r49786,l995717,697002r-49786,l945931,647216xm1045503,647216r49786,l1095289,697002r-49786,l1045503,647216xm1145075,647216r49786,l1194861,697002r-49786,l1145075,647216xm,697002r49786,l49786,746788,,746788,,697002xm99572,697002r49786,l149358,746788r-49786,l99572,697002xm199143,697002r49786,l248929,746788r-49786,l199143,697002xm248929,697002r49786,l298715,746788r-49786,l248929,697002xm298715,697002r49786,l348501,746788r-49786,l298715,697002xm448073,697002r49786,l497859,746788r-49786,l448073,697002xm547645,697002r49785,l597430,746788r-49785,l547645,697002xm597430,697002r49786,l647216,746788r-49786,l597430,697002xm647216,697002r49786,l697002,746788r-49786,l647216,697002xm746788,697002r49786,l796574,746788r-49786,l746788,697002xm796574,697002r49786,l846360,746788r-49786,l796574,697002xm846360,697002r49786,l896146,746788r-49786,l846360,697002xm896146,697002r49785,l945931,746788r-49785,l896146,697002xm945931,697002r49786,l995717,746788r-49786,l945931,697002xm995717,697002r49786,l1045503,746788r-49786,l995717,697002xm1045503,697002r49786,l1095289,746788r-49786,l1045503,697002xm1145075,697002r49786,l1194861,746788r-49786,l1145075,697002xm1194861,697002r49786,l1244647,746788r-49786,l1194861,697002xm,746788r49786,l49786,796574,,796574,,746788xm99572,746788r49786,l149358,796574r-49786,l99572,746788xm149358,746788r49785,l199143,796574r-49785,l149358,746788xm199143,746788r49786,l248929,796574r-49786,l199143,746788xm248929,746788r49786,l298715,796574r-49786,l248929,746788xm398287,746788r49786,l448073,796574r-49786,l398287,746788xm547645,746788r49785,l597430,796574r-49785,l547645,746788xm697002,746788r49786,l746788,796574r-49786,l697002,746788xm746788,746788r49786,l796574,796574r-49786,l746788,746788xm846360,746788r49786,l896146,796574r-49786,l846360,746788xm945931,746788r49786,l995717,796574r-49786,l945931,746788xm995717,746788r49786,l1045503,796574r-49786,l995717,746788xm1194861,746788r49786,l1244647,796574r-49786,l1194861,746788xm,796574r49786,l49786,846360,,846360,,796574xm149358,796574r49785,l199143,846360r-49785,l149358,796574xm248929,796574r49786,l298715,846360r-49786,l248929,796574xm298715,796574r49786,l348501,846360r-49786,l298715,796574xm448073,796574r49786,l497859,846360r-49786,l448073,796574xm497859,796574r49786,l547645,846360r-49786,l497859,796574xm547645,796574r49785,l597430,846360r-49785,l547645,796574xm597430,796574r49786,l647216,846360r-49786,l597430,796574xm647216,796574r49786,l697002,846360r-49786,l647216,796574xm746788,796574r49786,l796574,846360r-49786,l746788,796574xm796574,796574r49786,l846360,846360r-49786,l796574,796574xm846360,796574r49786,l896146,846360r-49786,l846360,796574xm896146,796574r49785,l945931,846360r-49785,l896146,796574xm945931,796574r49786,l995717,846360r-49786,l945931,796574xm995717,796574r49786,l1045503,846360r-49786,l995717,796574xm1095289,796574r49786,l1145075,846360r-49786,l1095289,796574xm398287,846360r49786,l448073,896146r-49786,l398287,846360xm448073,846360r49786,l497859,896146r-49786,l448073,846360xm497859,846360r49786,l547645,896146r-49786,l497859,846360xm597430,846360r49786,l647216,896146r-49786,l597430,846360xm647216,846360r49786,l697002,896146r-49786,l647216,846360xm746788,846360r49786,l796574,896146r-49786,l746788,846360xm796574,846360r49786,l846360,896146r-49786,l796574,846360xm995717,846360r49786,l1045503,896146r-49786,l995717,846360xm1045503,846360r49786,l1095289,896146r-49786,l1045503,846360xm,896146r49786,l49786,945931,,945931,,896146xm49786,896146r49786,l99572,945931r-49786,l49786,896146xm99572,896146r49786,l149358,945931r-49786,l99572,896146xm149358,896146r49785,l199143,945931r-49785,l149358,896146xm199143,896146r49786,l248929,945931r-49786,l199143,896146xm248929,896146r49786,l298715,945931r-49786,l248929,896146xm298715,896146r49786,l348501,945931r-49786,l298715,896146xm398287,896146r49786,l448073,945931r-49786,l398287,896146xm448073,896146r49786,l497859,945931r-49786,l448073,896146xm497859,896146r49786,l547645,945931r-49786,l497859,896146xm647216,896146r49786,l697002,945931r-49786,l647216,896146xm697002,896146r49786,l746788,945931r-49786,l697002,896146xm796574,896146r49786,l846360,945931r-49786,l796574,896146xm896146,896146r49785,l945931,945931r-49785,l896146,896146xm995717,896146r49786,l1045503,945931r-49786,l995717,896146xm1095289,896146r49786,l1145075,945931r-49786,l1095289,896146xm1145075,896146r49786,l1194861,945931r-49786,l1145075,896146xm1194861,896146r49786,l1244647,945931r-49786,l1194861,896146xm,945931r49786,l49786,995717,,995717,,945931xm298715,945931r49786,l348501,995717r-49786,l298715,945931xm796574,945931r49786,l846360,995717r-49786,l796574,945931xm995717,945931r49786,l1045503,995717r-49786,l995717,945931xm1045503,945931r49786,l1095289,995717r-49786,l1045503,945931xm1145075,945931r49786,l1194861,995717r-49786,l1145075,945931xm1194861,945931r49786,l1244647,995717r-49786,l1194861,945931xm,995717r49786,l49786,1045503r-49786,l,995717xm99572,995717r49786,l149358,1045503r-49786,l99572,995717xm149358,995717r49785,l199143,1045503r-49785,l149358,995717xm199143,995717r49786,l248929,1045503r-49786,l199143,995717xm298715,995717r49786,l348501,1045503r-49786,l298715,995717xm398287,995717r49786,l448073,1045503r-49786,l398287,995717xm448073,995717r49786,l497859,1045503r-49786,l448073,995717xm547645,995717r49785,l597430,1045503r-49785,l547645,995717xm597430,995717r49786,l647216,1045503r-49786,l597430,995717xm647216,995717r49786,l697002,1045503r-49786,l647216,995717xm697002,995717r49786,l746788,1045503r-49786,l697002,995717xm746788,995717r49786,l796574,1045503r-49786,l746788,995717xm796574,995717r49786,l846360,1045503r-49786,l796574,995717xm846360,995717r49786,l896146,1045503r-49786,l846360,995717xm896146,995717r49785,l945931,1045503r-49785,l896146,995717xm945931,995717r49786,l995717,1045503r-49786,l945931,995717xm995717,995717r49786,l1045503,1045503r-49786,l995717,995717xm1095289,995717r49786,l1145075,1045503r-49786,l1095289,995717xm,1045503r49786,l49786,1095289r-49786,l,1045503xm99572,1045503r49786,l149358,1095289r-49786,l99572,1045503xm149358,1045503r49785,l199143,1095289r-49785,l149358,1045503xm199143,1045503r49786,l248929,1095289r-49786,l199143,1045503xm298715,1045503r49786,l348501,1095289r-49786,l298715,1045503xm398287,1045503r49786,l448073,1095289r-49786,l398287,1045503xm448073,1045503r49786,l497859,1095289r-49786,l448073,1045503xm497859,1045503r49786,l547645,1095289r-49786,l497859,1045503xm547645,1045503r49785,l597430,1095289r-49785,l547645,1045503xm746788,1045503r49786,l796574,1095289r-49786,l746788,1045503xm796574,1045503r49786,l846360,1095289r-49786,l796574,1045503xm896146,1045503r49785,l945931,1095289r-49785,l896146,1045503xm995717,1045503r49786,l1045503,1095289r-49786,l995717,1045503xm1045503,1045503r49786,l1095289,1095289r-49786,l1045503,1045503xm1095289,1045503r49786,l1145075,1095289r-49786,l1095289,1045503xm1145075,1045503r49786,l1194861,1095289r-49786,l1145075,1045503xm1194861,1045503r49786,l1244647,1095289r-49786,l1194861,1045503xm,1095289r49786,l49786,1145075r-49786,l,1095289xm99572,1095289r49786,l149358,1145075r-49786,l99572,1095289xm149358,1095289r49785,l199143,1145075r-49785,l149358,1095289xm199143,1095289r49786,l248929,1145075r-49786,l199143,1095289xm298715,1095289r49786,l348501,1145075r-49786,l298715,1095289xm398287,1095289r49786,l448073,1145075r-49786,l398287,1095289xm448073,1095289r49786,l497859,1145075r-49786,l448073,1095289xm647216,1095289r49786,l697002,1145075r-49786,l647216,1095289xm746788,1095289r49786,l796574,1145075r-49786,l746788,1095289xm796574,1095289r49786,l846360,1145075r-49786,l796574,1095289xm1045503,1095289r49786,l1095289,1145075r-49786,l1045503,1095289xm1095289,1095289r49786,l1145075,1145075r-49786,l1095289,1095289xm1194861,1095289r49786,l1244647,1145075r-49786,l1194861,1095289xm,1145075r49786,l49786,1194861r-49786,l,1145075xm298715,1145075r49786,l348501,1194861r-49786,l298715,1145075xm398287,1145075r49786,l448073,1194861r-49786,l398287,1145075xm448073,1145075r49786,l497859,1194861r-49786,l448073,1145075xm547645,1145075r49785,l597430,1194861r-49785,l547645,1145075xm697002,1145075r49786,l746788,1194861r-49786,l697002,1145075xm746788,1145075r49786,l796574,1194861r-49786,l746788,1145075xm796574,1145075r49786,l846360,1194861r-49786,l796574,1145075xm846360,1145075r49786,l896146,1194861r-49786,l846360,1145075xm945931,1145075r49786,l995717,1194861r-49786,l945931,1145075xm995717,1145075r49786,l1045503,1194861r-49786,l995717,1145075xm1045503,1145075r49786,l1095289,1194861r-49786,l1045503,1145075xm1194861,1145075r49786,l1244647,1194861r-49786,l1194861,1145075xm,1194861r49786,l49786,1244647r-49786,l,1194861xm49786,1194861r49786,l99572,1244647r-49786,l49786,1194861xm99572,1194861r49786,l149358,1244647r-49786,l99572,1194861xm149358,1194861r49785,l199143,1244647r-49785,l149358,1194861xm199143,1194861r49786,l248929,1244647r-49786,l199143,1194861xm248929,1194861r49786,l298715,1244647r-49786,l248929,1194861xm298715,1194861r49786,l348501,1244647r-49786,l298715,1194861xm398287,1194861r49786,l448073,1244647r-49786,l398287,1194861xm448073,1194861r49786,l497859,1244647r-49786,l448073,1194861xm497859,1194861r49786,l547645,1244647r-49786,l497859,1194861xm547645,1194861r49785,l597430,1244647r-49785,l547645,1194861xm597430,1194861r49786,l647216,1244647r-49786,l597430,1194861xm647216,1194861r49786,l697002,1244647r-49786,l647216,1194861xm697002,1194861r49786,l746788,1244647r-49786,l697002,1194861xm945931,1194861r49786,l995717,1244647r-49786,l945931,1194861xm995717,1194861r49786,l1045503,1244647r-49786,l995717,1194861xm1045503,1194861r49786,l1095289,1244647r-49786,l1045503,1194861xm1095289,1194861r49786,l1145075,1244647r-49786,l1095289,1194861xm1145075,1194861r49786,l1194861,1244647r-49786,l1145075,1194861xm1194861,1194861r49786,l1244647,1244647r-49786,l1194861,1194861xe" fillcolor="black [3213]" stroked="f" strokeweight=".1378mm">
                <v:stroke joinstyle="miter"/>
                <v:path arrowok="t" o:connecttype="custom" o:connectlocs="0,0;49784,0;49784,49784;0,49784;49784,0;99568,0;99568,49784;49784,49784;99568,0;149352,0;149352,49784;99568,49784;149352,0;199136,0;199136,49784;149352,49784;199136,0;248920,0;248920,49784;199136,49784;248920,0;298704,0;298704,49784;248920,49784;298704,0;348488,0;348488,49784;298704,49784;497841,0;547625,0;547625,49784;497841,49784;597408,0;647192,0;647192,49784;597408,49784;696976,0;746760,0;746760,49784;696976,49784;796545,0;846329,0;846329,49784;796545,49784;896113,0;945896,0;945896,49784;896113,49784;945896,0;995680,0;995680,49784;945896,49784;995680,0;1045464,0;1045464,49784;995680,49784;1045464,0;1095249,0;1095249,49784;1045464,49784;1095249,0;1145033,0;1145033,49784;1095249,49784;1145033,0;1194817,0;1194817,49784;1145033,49784;1194817,0;1244601,0;1244601,49784;1194817,49784;0,49784;49784,49784;49784,99568;0,99568;298704,49784;348488,49784;348488,99568;298704,99568;398272,49784;448056,49784;448056,99568;398272,99568;497841,49784;547625,49784;547625,99568;497841,99568;696976,49784;746760,49784;746760,99568;696976,99568;746760,49784;796545,49784;796545,99568;746760,99568;796545,49784;846329,49784;846329,99568;796545,99568;896113,49784;945896,49784;945896,99568;896113,99568;1194817,49784;1244601,49784;1244601,99568;1194817,99568;0,99568;49784,99568;49784,149352;0,149352;99568,99568;149352,99568;149352,149352;99568,149352;149352,99568;199136,99568;199136,149352;149352,149352;199136,99568;248920,99568;248920,149352;199136,149352;298704,99568;348488,99568;348488,149352;298704,149352;597408,99568;647192,99568;647192,149352;597408,149352;746760,99568;796545,99568;796545,149352;746760,149352;896113,99568;945896,99568;945896,149352;896113,149352;995680,99568;1045464,99568;1045464,149352;995680,149352;1045464,99568;1095249,99568;1095249,149352;1045464,149352;1095249,99568;1145033,99568;1145033,149352;1095249,149352;1194817,99568;1244601,99568;1244601,149352;1194817,149352;0,149352;49784,149352;49784,199136;0,199136;99568,149352;149352,149352;149352,199136;99568,199136;149352,149352;199136,149352;199136,199136;149352,199136;199136,149352;248920,149352;248920,199136;199136,199136;298704,149352;348488,149352;348488,199136;298704,199136;398272,149352;448056,149352;448056,199136;398272,199136;448056,149352;497841,149352;497841,199136;448056,199136;497841,149352;547625,149352;547625,199136;497841,199136;597408,149352;647192,149352;647192,199136;597408,199136;647192,149352;696976,149352;696976,199136;647192,199136;696976,149352;746760,149352;746760,199136;696976,199136;896113,149352;945896,149352;945896,199136;896113,199136;995680,149352;1045464,149352;1045464,199136;995680,199136;1045464,149352;1095249,149352;1095249,199136;1045464,199136;1095249,149352;1145033,149352;1145033,199136;1095249,199136;1194817,149352;1244601,149352;1244601,199136;1194817,199136;0,199136;49784,199136;49784,248920;0,248920;99568,199136;149352,199136;149352,248920;99568,248920;149352,199136;199136,199136;199136,248920;149352,248920;199136,199136;248920,199136;248920,248920;199136,248920;298704,199136;348488,199136;348488,248920;298704,248920;448056,199136;497841,199136;497841,248920;448056,248920;647192,199136;696976,199136;696976,248920;647192,248920;796545,199136;846329,199136;846329,248920;796545,248920;896113,199136;945896,199136;945896,248920;896113,248920;995680,199136;1045464,199136;1045464,248920;995680,248920;1045464,199136;1095249,199136;1095249,248920;1045464,248920;1095249,199136;1145033,199136;1145033,248920;1095249,248920;1194817,199136;1244601,199136;1244601,248920;1194817,248920;0,248920;49784,248920;49784,298704;0,298704;298704,248920;348488,248920;348488,298704;298704,298704;398272,248920;448056,248920;448056,298704;398272,298704;448056,248920;497841,248920;497841,298704;448056,298704;547625,248920;597408,248920;597408,298704;547625,298704;597408,248920;647192,248920;647192,298704;597408,298704;647192,248920;696976,248920;696976,298704;647192,298704;696976,248920;746760,248920;746760,298704;696976,298704;746760,248920;796545,248920;796545,298704;746760,298704;896113,248920;945896,248920;945896,298704;896113,298704;1194817,248920;1244601,248920;1244601,298704;1194817,298704;0,298704;49784,298704;49784,348488;0,348488;49784,298704;99568,298704;99568,348488;49784,348488;99568,298704;149352,298704;149352,348488;99568,348488;149352,298704;199136,298704;199136,348488;149352,348488;199136,298704;248920,298704;248920,348488;199136,348488;248920,298704;298704,298704;298704,348488;248920,348488;298704,298704;348488,298704;348488,348488;298704,348488;398272,298704;448056,298704;448056,348488;398272,348488;497841,298704;547625,298704;547625,348488;497841,348488;597408,298704;647192,298704;647192,348488;597408,348488;696976,298704;746760,298704;746760,348488;696976,348488;796545,298704;846329,298704;846329,348488;796545,348488;896113,298704;945896,298704;945896,348488;896113,348488;945896,298704;995680,298704;995680,348488;945896,348488;995680,298704;1045464,298704;1045464,348488;995680,348488;1045464,298704;1095249,298704;1095249,348488;1045464,348488;1095249,298704;1145033,298704;1145033,348488;1095249,348488;1145033,298704;1194817,298704;1194817,348488;1145033,348488;1194817,298704;1244601,298704;1244601,348488;1194817,348488;448056,348488;497841,348488;497841,398272;448056,398272;497841,348488;547625,348488;547625,398272;497841,398272;547625,348488;597408,348488;597408,398272;547625,398272;0,398272;49784,398272;49784,448056;0,448056;49784,398272;99568,398272;99568,448056;49784,448056;99568,398272;149352,398272;149352,448056;99568,448056;149352,398272;199136,398272;199136,448056;149352,448056;199136,398272;248920,398272;248920,448056;199136,448056;298704,398272;348488,398272;348488,448056;298704,448056;348488,398272;398272,398272;398272,448056;348488,448056;398272,398272;448056,398272;448056,448056;398272,448056;448056,398272;497841,398272;497841,448056;448056,448056;547625,398272;597408,398272;597408,448056;547625,448056;647192,398272;696976,398272;696976,448056;647192,448056;696976,398272;746760,398272;746760,448056;696976,448056;796545,398272;846329,398272;846329,448056;796545,448056;846329,398272;896113,398272;896113,448056;846329,448056;945896,398272;995680,398272;995680,448056;945896,448056;1045464,398272;1095249,398272;1095249,448056;1045464,448056;1145033,398272;1194817,398272;1194817,448056;1145033,448056;49784,448056;99568,448056;99568,497841;49784,497841;248920,448056;298704,448056;298704,497841;248920,497841;348488,448056;398272,448056;398272,497841;348488,497841;398272,448056;448056,448056;448056,497841;398272,497841;497841,448056;547625,448056;547625,497841;497841,497841;597408,448056;647192,448056;647192,497841;597408,497841;647192,448056;696976,448056;696976,497841;647192,497841;796545,448056;846329,448056;846329,497841;796545,497841;846329,448056;896113,448056;896113,497841;846329,497841;945896,448056;995680,448056;995680,497841;945896,497841;1145033,448056;1194817,448056;1194817,497841;1145033,497841;0,497841;49784,497841;49784,547625;0,547625;49784,497841;99568,497841;99568,547625;49784,547625;149352,497841;199136,497841;199136,547625;149352,547625;199136,497841;248920,497841;248920,547625;199136,547625;248920,497841;298704,497841;298704,547625;248920,547625;298704,497841;348488,497841;348488,547625;298704,547625;497841,497841;547625,497841;547625,547625;497841,547625;746760,497841;796545,497841;796545,547625;746760,547625;846329,497841;896113,497841;896113,547625;846329,547625;896113,497841;945896,497841;945896,547625;896113,547625;945896,497841;995680,497841;995680,547625;945896,547625;995680,497841;1045464,497841;1045464,547625;995680,547625;1045464,497841;1095249,497841;1095249,547625;1045464,547625;1145033,497841;1194817,497841;1194817,547625;1145033,547625;1194817,497841;1244601,497841;1244601,547625;1194817,547625;149352,547625;199136,547625;199136,597408;149352,597408;199136,547625;248920,547625;248920,597408;199136,597408;248920,547625;298704,547625;298704,597408;248920,597408;348488,547625;398272,547625;398272,597408;348488,597408;597408,547625;647192,547625;647192,597408;597408,597408;696976,547625;746760,547625;746760,597408;696976,597408;796545,547625;846329,547625;846329,597408;796545,597408;846329,547625;896113,547625;896113,597408;846329,597408;945896,547625;995680,547625;995680,597408;945896,597408;1194817,547625;1244601,547625;1244601,597408;1194817,597408;0,597408;49784,597408;49784,647192;0,647192;199136,597408;248920,597408;248920,647192;199136,647192;248920,597408;298704,597408;298704,647192;248920,647192;298704,597408;348488,597408;348488,647192;298704,647192;348488,597408;398272,597408;398272,647192;348488,647192;448056,597408;497841,597408;497841,647192;448056,647192;497841,597408;547625,597408;547625,647192;497841,647192;597408,597408;647192,597408;647192,647192;597408,647192;647192,597408;696976,597408;696976,647192;647192,647192;696976,597408;746760,597408;746760,647192;696976,647192;846329,597408;896113,597408;896113,647192;846329,647192;896113,597408;945896,597408;945896,647192;896113,647192;945896,597408;995680,597408;995680,647192;945896,647192;995680,597408;1045464,597408;1045464,647192;995680,647192;1095249,597408;1145033,597408;1145033,647192;1095249,647192;1145033,597408;1194817,597408;1194817,647192;1145033,647192;1194817,597408;1244601,597408;1244601,647192;1194817,647192;0,647192;49784,647192;49784,696976;0,696976;99568,647192;149352,647192;149352,696976;99568,696976;149352,647192;199136,647192;199136,696976;149352,696976;199136,647192;248920,647192;248920,696976;199136,696976;248920,647192;298704,647192;298704,696976;248920,696976;647192,647192;696976,647192;696976,696976;647192,696976;796545,647192;846329,647192;846329,696976;796545,696976;846329,647192;896113,647192;896113,696976;846329,696976;945896,647192;995680,647192;995680,696976;945896,696976;1045464,647192;1095249,647192;1095249,696976;1045464,696976;1145033,647192;1194817,647192;1194817,696976;1145033,696976;0,696976;49784,696976;49784,746760;0,746760;99568,696976;149352,696976;149352,746760;99568,746760;199136,696976;248920,696976;248920,746760;199136,746760;248920,696976;298704,696976;298704,746760;248920,746760;298704,696976;348488,696976;348488,746760;298704,746760;448056,696976;497841,696976;497841,746760;448056,746760;547625,696976;597408,696976;597408,746760;547625,746760;597408,696976;647192,696976;647192,746760;597408,746760;647192,696976;696976,696976;696976,746760;647192,746760;746760,696976;796545,696976;796545,746760;746760,746760;796545,696976;846329,696976;846329,746760;796545,746760;846329,696976;896113,696976;896113,746760;846329,746760;896113,696976;945896,696976;945896,746760;896113,746760;945896,696976;995680,696976;995680,746760;945896,746760;995680,696976;1045464,696976;1045464,746760;995680,746760;1045464,696976;1095249,696976;1095249,746760;1045464,746760;1145033,696976;1194817,696976;1194817,746760;1145033,746760;1194817,696976;1244601,696976;1244601,746760;1194817,746760;0,746760;49784,746760;49784,796545;0,796545;99568,746760;149352,746760;149352,796545;99568,796545;149352,746760;199136,746760;199136,796545;149352,796545;199136,746760;248920,746760;248920,796545;199136,796545;248920,746760;298704,746760;298704,796545;248920,796545;398272,746760;448056,746760;448056,796545;398272,796545;547625,746760;597408,746760;597408,796545;547625,796545;696976,746760;746760,746760;746760,796545;696976,796545;746760,746760;796545,746760;796545,796545;746760,796545;846329,746760;896113,746760;896113,796545;846329,796545;945896,746760;995680,746760;995680,796545;945896,796545;995680,746760;1045464,746760;1045464,796545;995680,796545;1194817,746760;1244601,746760;1244601,796545;1194817,796545;0,796545;49784,796545;49784,846329;0,846329;149352,796545;199136,796545;199136,846329;149352,846329;248920,796545;298704,796545;298704,846329;248920,846329;298704,796545;348488,796545;348488,846329;298704,846329;448056,796545;497841,796545;497841,846329;448056,846329;497841,796545;547625,796545;547625,846329;497841,846329;547625,796545;597408,796545;597408,846329;547625,846329;597408,796545;647192,796545;647192,846329;597408,846329;647192,796545;696976,796545;696976,846329;647192,846329;746760,796545;796545,796545;796545,846329;746760,846329;796545,796545;846329,796545;846329,846329;796545,846329;846329,796545;896113,796545;896113,846329;846329,846329;896113,796545;945896,796545;945896,846329;896113,846329;945896,796545;995680,796545;995680,846329;945896,846329;995680,796545;1045464,796545;1045464,846329;995680,846329;1095249,796545;1145033,796545;1145033,846329;1095249,846329;398272,846329;448056,846329;448056,896113;398272,896113;448056,846329;497841,846329;497841,896113;448056,896113;497841,846329;547625,846329;547625,896113;497841,896113;597408,846329;647192,846329;647192,896113;597408,896113;647192,846329;696976,846329;696976,896113;647192,896113;746760,846329;796545,846329;796545,896113;746760,896113;796545,846329;846329,846329;846329,896113;796545,896113;995680,846329;1045464,846329;1045464,896113;995680,896113;1045464,846329;1095249,846329;1095249,896113;1045464,896113;0,896113;49784,896113;49784,945896;0,945896;49784,896113;99568,896113;99568,945896;49784,945896;99568,896113;149352,896113;149352,945896;99568,945896;149352,896113;199136,896113;199136,945896;149352,945896;199136,896113;248920,896113;248920,945896;199136,945896;248920,896113;298704,896113;298704,945896;248920,945896;298704,896113;348488,896113;348488,945896;298704,945896;398272,896113;448056,896113;448056,945896;398272,945896;448056,896113;497841,896113;497841,945896;448056,945896;497841,896113;547625,896113;547625,945896;497841,945896;647192,896113;696976,896113;696976,945896;647192,945896;696976,896113;746760,896113;746760,945896;696976,945896;796545,896113;846329,896113;846329,945896;796545,945896;896113,896113;945896,896113;945896,945896;896113,945896;995680,896113;1045464,896113;1045464,945896;995680,945896;1095249,896113;1145033,896113;1145033,945896;1095249,945896;1145033,896113;1194817,896113;1194817,945896;1145033,945896;1194817,896113;1244601,896113;1244601,945896;1194817,945896;0,945896;49784,945896;49784,995680;0,995680;298704,945896;348488,945896;348488,995680;298704,995680;796545,945896;846329,945896;846329,995680;796545,995680;995680,945896;1045464,945896;1045464,995680;995680,995680;1045464,945896;1095249,945896;1095249,995680;1045464,995680;1145033,945896;1194817,945896;1194817,995680;1145033,995680;1194817,945896;1244601,945896;1244601,995680;1194817,995680;0,995680;49784,995680;49784,1045464;0,1045464;99568,995680;149352,995680;149352,1045464;99568,1045464;149352,995680;199136,995680;199136,1045464;149352,1045464;199136,995680;248920,995680;248920,1045464;199136,1045464;298704,995680;348488,995680;348488,1045464;298704,1045464;398272,995680;448056,995680;448056,1045464;398272,1045464;448056,995680;497841,995680;497841,1045464;448056,1045464;547625,995680;597408,995680;597408,1045464;547625,1045464;597408,995680;647192,995680;647192,1045464;597408,1045464;647192,995680;696976,995680;696976,1045464;647192,1045464;696976,995680;746760,995680;746760,1045464;696976,1045464;746760,995680;796545,995680;796545,1045464;746760,1045464;796545,995680;846329,995680;846329,1045464;796545,1045464;846329,995680;896113,995680;896113,1045464;846329,1045464;896113,995680;945896,995680;945896,1045464;896113,1045464;945896,995680;995680,995680;995680,1045464;945896,1045464;995680,995680;1045464,995680;1045464,1045464;995680,1045464;1095249,995680;1145033,995680;1145033,1045464;1095249,1045464;0,1045464;49784,1045464;49784,1095249;0,1095249;99568,1045464;149352,1045464;149352,1095249;99568,1095249;149352,1045464;199136,1045464;199136,1095249;149352,1095249;199136,1045464;248920,1045464;248920,1095249;199136,1095249;298704,1045464;348488,1045464;348488,1095249;298704,1095249;398272,1045464;448056,1045464;448056,1095249;398272,1095249;448056,1045464;497841,1045464;497841,1095249;448056,1095249;497841,1045464;547625,1045464;547625,1095249;497841,1095249;547625,1045464;597408,1045464;597408,1095249;547625,1095249;746760,1045464;796545,1045464;796545,1095249;746760,1095249;796545,1045464;846329,1045464;846329,1095249;796545,1095249;896113,1045464;945896,1045464;945896,1095249;896113,1095249;995680,1045464;1045464,1045464;1045464,1095249;995680,1095249;1045464,1045464;1095249,1045464;1095249,1095249;1045464,1095249;1095249,1045464;1145033,1045464;1145033,1095249;1095249,1095249;1145033,1045464;1194817,1045464;1194817,1095249;1145033,1095249;1194817,1045464;1244601,1045464;1244601,1095249;1194817,1095249;0,1095249;49784,1095249;49784,1145033;0,1145033;99568,1095249;149352,1095249;149352,1145033;99568,1145033;149352,1095249;199136,1095249;199136,1145033;149352,1145033;199136,1095249;248920,1095249;248920,1145033;199136,1145033;298704,1095249;348488,1095249;348488,1145033;298704,1145033;398272,1095249;448056,1095249;448056,1145033;398272,1145033;448056,1095249;497841,1095249;497841,1145033;448056,1145033;647192,1095249;696976,1095249;696976,1145033;647192,1145033;746760,1095249;796545,1095249;796545,1145033;746760,1145033;796545,1095249;846329,1095249;846329,1145033;796545,1145033;1045464,1095249;1095249,1095249;1095249,1145033;1045464,1145033;1095249,1095249;1145033,1095249;1145033,1145033;1095249,1145033;1194817,1095249;1244601,1095249;1244601,1145033;1194817,1145033;0,1145033;49784,1145033;49784,1194817;0,1194817;298704,1145033;348488,1145033;348488,1194817;298704,1194817;398272,1145033;448056,1145033;448056,1194817;398272,1194817;448056,1145033;497841,1145033;497841,1194817;448056,1194817;547625,1145033;597408,1145033;597408,1194817;547625,1194817;696976,1145033;746760,1145033;746760,1194817;696976,1194817;746760,1145033;796545,1145033;796545,1194817;746760,1194817;796545,1145033;846329,1145033;846329,1194817;796545,1194817;846329,1145033;896113,1145033;896113,1194817;846329,1194817;945896,1145033;995680,1145033;995680,1194817;945896,1194817;995680,1145033;1045464,1145033;1045464,1194817;995680,1194817;1045464,1145033;1095249,1145033;1095249,1194817;1045464,1194817;1194817,1145033;1244601,1145033;1244601,1194817;1194817,1194817;0,1194817;49784,1194817;49784,1244601;0,1244601;49784,1194817;99568,1194817;99568,1244601;49784,1244601;99568,1194817;149352,1194817;149352,1244601;99568,1244601;149352,1194817;199136,1194817;199136,1244601;149352,1244601;199136,1194817;248920,1194817;248920,1244601;199136,1244601;248920,1194817;298704,1194817;298704,1244601;248920,1244601;298704,1194817;348488,1194817;348488,1244601;298704,1244601;398272,1194817;448056,1194817;448056,1244601;398272,1244601;448056,1194817;497841,1194817;497841,1244601;448056,1244601;497841,1194817;547625,1194817;547625,1244601;497841,1244601;547625,1194817;597408,1194817;597408,1244601;547625,1244601;597408,1194817;647192,1194817;647192,1244601;597408,1244601;647192,1194817;696976,1194817;696976,1244601;647192,1244601;696976,1194817;746760,1194817;746760,1244601;696976,1244601;945896,1194817;995680,1194817;995680,1244601;945896,1244601;995680,1194817;1045464,1194817;1045464,1244601;995680,1244601;1045464,1194817;1095249,1194817;1095249,1244601;1045464,1244601;1095249,1194817;1145033,1194817;1145033,1244601;1095249,1244601;1145033,1194817;1194817,1194817;1194817,1244601;1145033,1244601;1194817,1194817;1244601,1194817;1244601,1244601;1194817,124460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page"/>
              </v:shape>
            </w:pict>
          </mc:Fallback>
        </mc:AlternateContent>
      </w:r>
      <w:r w:rsidR="008740F0">
        <w:br w:type="page"/>
      </w:r>
    </w:p>
    <w:p w14:paraId="35EDE49A" w14:textId="77777777" w:rsidR="00346323" w:rsidRDefault="00346323" w:rsidP="008740F0">
      <w:pPr>
        <w:pStyle w:val="Nadpis1"/>
        <w:sectPr w:rsidR="00346323" w:rsidSect="00647A4B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CEEE4B6" w14:textId="5D275F3F" w:rsidR="008740F0" w:rsidRDefault="008740F0" w:rsidP="00A83331">
      <w:pPr>
        <w:pStyle w:val="Nadpis1"/>
        <w:spacing w:after="360"/>
        <w:jc w:val="center"/>
      </w:pPr>
      <w:r>
        <w:lastRenderedPageBreak/>
        <w:t>Projects</w:t>
      </w:r>
    </w:p>
    <w:p w14:paraId="072711E3" w14:textId="77777777" w:rsidR="007D3649" w:rsidRDefault="007D3649" w:rsidP="008740F0">
      <w:pPr>
        <w:spacing w:after="0"/>
        <w:sectPr w:rsidR="007D3649" w:rsidSect="007D3649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3C8F1DC" w14:textId="4A4C5E56" w:rsidR="008740F0" w:rsidRPr="00750286" w:rsidRDefault="008740F0" w:rsidP="008740F0">
      <w:pPr>
        <w:spacing w:after="0"/>
      </w:pPr>
      <w:r>
        <w:t>{#projects}</w:t>
      </w:r>
    </w:p>
    <w:p w14:paraId="0F7581BC" w14:textId="77777777" w:rsidR="00A83331" w:rsidRPr="00CB15B8" w:rsidRDefault="00A83331" w:rsidP="00A83331">
      <w:pPr>
        <w:pStyle w:val="Nadpis2"/>
        <w:spacing w:after="60"/>
        <w:rPr>
          <w:b w:val="0"/>
          <w:bCs w:val="0"/>
          <w:i/>
          <w:iCs/>
          <w:color w:val="0F3344" w:themeColor="accent1"/>
          <w:sz w:val="16"/>
          <w:szCs w:val="16"/>
        </w:rPr>
      </w:pPr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{from} – {#</w:t>
      </w:r>
      <w:proofErr w:type="gramStart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</w:t>
      </w:r>
      <w:proofErr w:type="gramEnd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to}{/to}{^to}present{/to}</w:t>
      </w:r>
    </w:p>
    <w:p w14:paraId="3155FD34" w14:textId="7F514167" w:rsidR="00A83331" w:rsidRPr="00A83331" w:rsidRDefault="00A83331" w:rsidP="00A83331">
      <w:pPr>
        <w:rPr>
          <w:b/>
          <w:bCs/>
        </w:rPr>
      </w:pPr>
      <w:r w:rsidRPr="00A83331">
        <w:rPr>
          <w:b/>
          <w:bCs/>
        </w:rPr>
        <w:t>{</w:t>
      </w:r>
      <w:r w:rsidR="00683B72">
        <w:rPr>
          <w:b/>
          <w:bCs/>
        </w:rPr>
        <w:t>name</w:t>
      </w:r>
      <w:r w:rsidRPr="00A83331">
        <w:rPr>
          <w:b/>
          <w:bCs/>
        </w:rPr>
        <w:t xml:space="preserve">} </w:t>
      </w:r>
      <w:r w:rsidRPr="00A83331">
        <w:rPr>
          <w:rStyle w:val="Siln"/>
          <w:b w:val="0"/>
          <w:bCs w:val="0"/>
          <w:color w:val="auto"/>
        </w:rPr>
        <w:t>•</w:t>
      </w:r>
      <w:r w:rsidRPr="00A83331">
        <w:rPr>
          <w:b/>
          <w:bCs/>
        </w:rPr>
        <w:t xml:space="preserve"> {</w:t>
      </w:r>
      <w:r w:rsidR="00683B72">
        <w:rPr>
          <w:b/>
          <w:bCs/>
        </w:rPr>
        <w:t>role</w:t>
      </w:r>
      <w:r w:rsidRPr="00A83331">
        <w:rPr>
          <w:b/>
          <w:bCs/>
        </w:rPr>
        <w:t>}</w:t>
      </w:r>
    </w:p>
    <w:p w14:paraId="0A47A1B6" w14:textId="77777777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projectDescription</w:t>
      </w:r>
      <w:proofErr w:type="spellEnd"/>
      <w:r w:rsidRPr="00A83331">
        <w:rPr>
          <w:color w:val="7F7F7F" w:themeColor="text1" w:themeTint="80"/>
        </w:rPr>
        <w:t>}</w:t>
      </w:r>
    </w:p>
    <w:p w14:paraId="79137E62" w14:textId="3980281B" w:rsidR="008740F0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positionDescription</w:t>
      </w:r>
      <w:proofErr w:type="spellEnd"/>
      <w:r w:rsidRPr="00A83331">
        <w:rPr>
          <w:color w:val="7F7F7F" w:themeColor="text1" w:themeTint="80"/>
        </w:rPr>
        <w:t>}</w:t>
      </w:r>
    </w:p>
    <w:p w14:paraId="7BE46970" w14:textId="7FDD2030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r w:rsidR="009457C0">
        <w:rPr>
          <w:color w:val="7F7F7F" w:themeColor="text1" w:themeTint="80"/>
        </w:rPr>
        <w:t>#</w:t>
      </w:r>
      <w:proofErr w:type="gramStart"/>
      <w:r w:rsidRPr="00A83331">
        <w:rPr>
          <w:color w:val="7F7F7F" w:themeColor="text1" w:themeTint="80"/>
        </w:rPr>
        <w:t>technologies}</w:t>
      </w:r>
      <w:r w:rsidR="009457C0">
        <w:rPr>
          <w:color w:val="7F7F7F" w:themeColor="text1" w:themeTint="80"/>
        </w:rPr>
        <w:t>{.}</w:t>
      </w:r>
      <w:proofErr w:type="gramEnd"/>
      <w:r w:rsidR="008C4959">
        <w:rPr>
          <w:color w:val="7F7F7F" w:themeColor="text1" w:themeTint="80"/>
        </w:rPr>
        <w:t>{</w:t>
      </w:r>
      <w:r w:rsidR="00F57DEA">
        <w:rPr>
          <w:color w:val="7F7F7F" w:themeColor="text1" w:themeTint="80"/>
        </w:rPr>
        <w:t>s</w:t>
      </w:r>
      <w:r w:rsidR="00750F0B">
        <w:rPr>
          <w:color w:val="7F7F7F" w:themeColor="text1" w:themeTint="80"/>
        </w:rPr>
        <w:t>eparatorComma</w:t>
      </w:r>
      <w:r w:rsidR="008C4959">
        <w:rPr>
          <w:color w:val="7F7F7F" w:themeColor="text1" w:themeTint="80"/>
        </w:rPr>
        <w:t>}</w:t>
      </w:r>
      <w:r w:rsidR="009457C0">
        <w:rPr>
          <w:color w:val="7F7F7F" w:themeColor="text1" w:themeTint="80"/>
        </w:rPr>
        <w:t>{/technologies}</w:t>
      </w:r>
      <w:r w:rsidR="00FD7A45">
        <w:rPr>
          <w:color w:val="7F7F7F" w:themeColor="text1" w:themeTint="80"/>
        </w:rPr>
        <w:t>.</w:t>
      </w:r>
    </w:p>
    <w:p w14:paraId="7E580EB3" w14:textId="77777777" w:rsidR="00A83331" w:rsidRPr="00A83331" w:rsidRDefault="00A83331" w:rsidP="00A83331">
      <w:pPr>
        <w:spacing w:after="0"/>
        <w:jc w:val="both"/>
        <w:rPr>
          <w:color w:val="7F7F7F" w:themeColor="text1" w:themeTint="80"/>
        </w:rPr>
      </w:pPr>
    </w:p>
    <w:p w14:paraId="437E68EC" w14:textId="3E83331B" w:rsidR="007F5B63" w:rsidRPr="00E93513" w:rsidRDefault="008740F0" w:rsidP="00071827">
      <w:pPr>
        <w:spacing w:after="0"/>
        <w:rPr>
          <w:lang w:val="cs-CZ"/>
        </w:rPr>
      </w:pPr>
      <w:r>
        <w:t>{/projects}</w:t>
      </w:r>
    </w:p>
    <w:sectPr w:rsidR="007F5B63" w:rsidRPr="00E93513" w:rsidSect="007D3649">
      <w:type w:val="continuous"/>
      <w:pgSz w:w="12240" w:h="15840" w:code="1"/>
      <w:pgMar w:top="851" w:right="567" w:bottom="1134" w:left="567" w:header="720" w:footer="1967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B848" w14:textId="77777777" w:rsidR="002E183E" w:rsidRDefault="002E183E" w:rsidP="00590471">
      <w:r>
        <w:separator/>
      </w:r>
    </w:p>
  </w:endnote>
  <w:endnote w:type="continuationSeparator" w:id="0">
    <w:p w14:paraId="7BC66355" w14:textId="77777777" w:rsidR="002E183E" w:rsidRDefault="002E183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F31C" w14:textId="77777777" w:rsidR="002E183E" w:rsidRDefault="002E183E" w:rsidP="00590471">
      <w:r>
        <w:separator/>
      </w:r>
    </w:p>
  </w:footnote>
  <w:footnote w:type="continuationSeparator" w:id="0">
    <w:p w14:paraId="399EA6CB" w14:textId="77777777" w:rsidR="002E183E" w:rsidRDefault="002E183E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C4E2F07"/>
    <w:multiLevelType w:val="hybridMultilevel"/>
    <w:tmpl w:val="CA582052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5393"/>
    <w:multiLevelType w:val="hybridMultilevel"/>
    <w:tmpl w:val="07A801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75CD0"/>
    <w:multiLevelType w:val="multilevel"/>
    <w:tmpl w:val="42BCA21E"/>
    <w:styleLink w:val="Aktulnsezna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2243AA"/>
    <w:multiLevelType w:val="hybridMultilevel"/>
    <w:tmpl w:val="37D45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Seznamsodrkami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Seznamsodrkami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Seznamsodrkami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Seznamsodrkami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B56A7"/>
    <w:multiLevelType w:val="hybridMultilevel"/>
    <w:tmpl w:val="36CC8C7C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F2F"/>
    <w:multiLevelType w:val="hybridMultilevel"/>
    <w:tmpl w:val="F70044E4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176F7"/>
    <w:multiLevelType w:val="hybridMultilevel"/>
    <w:tmpl w:val="42BCA21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EC1814"/>
    <w:multiLevelType w:val="hybridMultilevel"/>
    <w:tmpl w:val="BB6806FA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937682">
    <w:abstractNumId w:val="5"/>
  </w:num>
  <w:num w:numId="2" w16cid:durableId="220874072">
    <w:abstractNumId w:val="7"/>
  </w:num>
  <w:num w:numId="3" w16cid:durableId="339503573">
    <w:abstractNumId w:val="4"/>
  </w:num>
  <w:num w:numId="4" w16cid:durableId="1557474179">
    <w:abstractNumId w:val="4"/>
    <w:lvlOverride w:ilvl="0">
      <w:startOverride w:val="1"/>
    </w:lvlOverride>
  </w:num>
  <w:num w:numId="5" w16cid:durableId="699823146">
    <w:abstractNumId w:val="11"/>
  </w:num>
  <w:num w:numId="6" w16cid:durableId="1015110964">
    <w:abstractNumId w:val="3"/>
  </w:num>
  <w:num w:numId="7" w16cid:durableId="1071347917">
    <w:abstractNumId w:val="2"/>
  </w:num>
  <w:num w:numId="8" w16cid:durableId="2012638111">
    <w:abstractNumId w:val="1"/>
  </w:num>
  <w:num w:numId="9" w16cid:durableId="1565994076">
    <w:abstractNumId w:val="0"/>
  </w:num>
  <w:num w:numId="10" w16cid:durableId="1246574562">
    <w:abstractNumId w:val="8"/>
  </w:num>
  <w:num w:numId="11" w16cid:durableId="665792629">
    <w:abstractNumId w:val="14"/>
  </w:num>
  <w:num w:numId="12" w16cid:durableId="1797068501">
    <w:abstractNumId w:val="9"/>
  </w:num>
  <w:num w:numId="13" w16cid:durableId="1014725160">
    <w:abstractNumId w:val="10"/>
  </w:num>
  <w:num w:numId="14" w16cid:durableId="673999788">
    <w:abstractNumId w:val="13"/>
  </w:num>
  <w:num w:numId="15" w16cid:durableId="341595131">
    <w:abstractNumId w:val="6"/>
  </w:num>
  <w:num w:numId="16" w16cid:durableId="1755856790">
    <w:abstractNumId w:val="12"/>
  </w:num>
  <w:num w:numId="17" w16cid:durableId="13195048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8E"/>
    <w:rsid w:val="00011B8E"/>
    <w:rsid w:val="00016786"/>
    <w:rsid w:val="00017E60"/>
    <w:rsid w:val="00021C47"/>
    <w:rsid w:val="000417D5"/>
    <w:rsid w:val="00042A73"/>
    <w:rsid w:val="00060042"/>
    <w:rsid w:val="00071827"/>
    <w:rsid w:val="00071E84"/>
    <w:rsid w:val="000748ED"/>
    <w:rsid w:val="00096EFA"/>
    <w:rsid w:val="000B37CD"/>
    <w:rsid w:val="000B5AA3"/>
    <w:rsid w:val="000D7A74"/>
    <w:rsid w:val="000F7D04"/>
    <w:rsid w:val="00107CC8"/>
    <w:rsid w:val="0011140B"/>
    <w:rsid w:val="00115490"/>
    <w:rsid w:val="00142F43"/>
    <w:rsid w:val="00150ABD"/>
    <w:rsid w:val="00165697"/>
    <w:rsid w:val="001A70C1"/>
    <w:rsid w:val="001B2337"/>
    <w:rsid w:val="001D27E9"/>
    <w:rsid w:val="001F5586"/>
    <w:rsid w:val="00204FCF"/>
    <w:rsid w:val="00222466"/>
    <w:rsid w:val="00241B89"/>
    <w:rsid w:val="002D048A"/>
    <w:rsid w:val="002D0536"/>
    <w:rsid w:val="002D54EA"/>
    <w:rsid w:val="002E183E"/>
    <w:rsid w:val="002E5E62"/>
    <w:rsid w:val="00331157"/>
    <w:rsid w:val="00335313"/>
    <w:rsid w:val="00346323"/>
    <w:rsid w:val="003911FB"/>
    <w:rsid w:val="003B2275"/>
    <w:rsid w:val="003C193C"/>
    <w:rsid w:val="0045651C"/>
    <w:rsid w:val="00472C27"/>
    <w:rsid w:val="0047764F"/>
    <w:rsid w:val="004779CF"/>
    <w:rsid w:val="004B4268"/>
    <w:rsid w:val="00507E82"/>
    <w:rsid w:val="00555003"/>
    <w:rsid w:val="005801E5"/>
    <w:rsid w:val="00587DBA"/>
    <w:rsid w:val="00590471"/>
    <w:rsid w:val="00590B56"/>
    <w:rsid w:val="005B23D0"/>
    <w:rsid w:val="005B5FFF"/>
    <w:rsid w:val="005D01FA"/>
    <w:rsid w:val="00647A4B"/>
    <w:rsid w:val="00683B72"/>
    <w:rsid w:val="006960BA"/>
    <w:rsid w:val="006E6818"/>
    <w:rsid w:val="006E6EE4"/>
    <w:rsid w:val="006F19D4"/>
    <w:rsid w:val="006F73E7"/>
    <w:rsid w:val="00716927"/>
    <w:rsid w:val="00735D93"/>
    <w:rsid w:val="007378E7"/>
    <w:rsid w:val="007443A0"/>
    <w:rsid w:val="00750286"/>
    <w:rsid w:val="00750F0B"/>
    <w:rsid w:val="007703AC"/>
    <w:rsid w:val="0078685D"/>
    <w:rsid w:val="007D194D"/>
    <w:rsid w:val="007D3649"/>
    <w:rsid w:val="007F54A0"/>
    <w:rsid w:val="007F5B63"/>
    <w:rsid w:val="008254C3"/>
    <w:rsid w:val="00841A0A"/>
    <w:rsid w:val="00845516"/>
    <w:rsid w:val="00846CB9"/>
    <w:rsid w:val="008472E9"/>
    <w:rsid w:val="008740F0"/>
    <w:rsid w:val="00896036"/>
    <w:rsid w:val="008A4B04"/>
    <w:rsid w:val="008C2CFC"/>
    <w:rsid w:val="008C4959"/>
    <w:rsid w:val="008F6E2E"/>
    <w:rsid w:val="009029B8"/>
    <w:rsid w:val="00920476"/>
    <w:rsid w:val="00924763"/>
    <w:rsid w:val="009457C0"/>
    <w:rsid w:val="009532D8"/>
    <w:rsid w:val="009A1C17"/>
    <w:rsid w:val="009A26FA"/>
    <w:rsid w:val="009C2E65"/>
    <w:rsid w:val="009D1BC3"/>
    <w:rsid w:val="009D3271"/>
    <w:rsid w:val="009D7972"/>
    <w:rsid w:val="00A03422"/>
    <w:rsid w:val="00A35586"/>
    <w:rsid w:val="00A83331"/>
    <w:rsid w:val="00AA18F4"/>
    <w:rsid w:val="00AA339E"/>
    <w:rsid w:val="00AA50D1"/>
    <w:rsid w:val="00AD5898"/>
    <w:rsid w:val="00B04919"/>
    <w:rsid w:val="00B11C11"/>
    <w:rsid w:val="00B12402"/>
    <w:rsid w:val="00B1731F"/>
    <w:rsid w:val="00B3194D"/>
    <w:rsid w:val="00B47E4B"/>
    <w:rsid w:val="00B607C0"/>
    <w:rsid w:val="00B6466C"/>
    <w:rsid w:val="00B93DC9"/>
    <w:rsid w:val="00BE2448"/>
    <w:rsid w:val="00BF4D49"/>
    <w:rsid w:val="00C100FA"/>
    <w:rsid w:val="00C40AAA"/>
    <w:rsid w:val="00C431C7"/>
    <w:rsid w:val="00C4452C"/>
    <w:rsid w:val="00C5748A"/>
    <w:rsid w:val="00CB15B8"/>
    <w:rsid w:val="00CE1E3D"/>
    <w:rsid w:val="00CF4AA6"/>
    <w:rsid w:val="00D07A6D"/>
    <w:rsid w:val="00D57CEC"/>
    <w:rsid w:val="00D6557B"/>
    <w:rsid w:val="00D66641"/>
    <w:rsid w:val="00D819EB"/>
    <w:rsid w:val="00DE0282"/>
    <w:rsid w:val="00DF2F8A"/>
    <w:rsid w:val="00E7704D"/>
    <w:rsid w:val="00E87897"/>
    <w:rsid w:val="00E90A60"/>
    <w:rsid w:val="00E93513"/>
    <w:rsid w:val="00EB67E9"/>
    <w:rsid w:val="00EB7708"/>
    <w:rsid w:val="00EE7E09"/>
    <w:rsid w:val="00EF6606"/>
    <w:rsid w:val="00F0223C"/>
    <w:rsid w:val="00F027F4"/>
    <w:rsid w:val="00F51250"/>
    <w:rsid w:val="00F57DEA"/>
    <w:rsid w:val="00F600F4"/>
    <w:rsid w:val="00FA37E0"/>
    <w:rsid w:val="00FA6AE1"/>
    <w:rsid w:val="00FB7EAD"/>
    <w:rsid w:val="00FC40D8"/>
    <w:rsid w:val="00FD0803"/>
    <w:rsid w:val="00FD7A45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988E3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">
    <w:name w:val="Normal"/>
    <w:uiPriority w:val="1"/>
    <w:qFormat/>
    <w:rsid w:val="007F54A0"/>
  </w:style>
  <w:style w:type="paragraph" w:styleId="Nadpis1">
    <w:name w:val="heading 1"/>
    <w:basedOn w:val="Normln"/>
    <w:next w:val="Normln"/>
    <w:link w:val="Nadpis1Char"/>
    <w:uiPriority w:val="9"/>
    <w:qFormat/>
    <w:rsid w:val="00896036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3F4182"/>
      <w:sz w:val="28"/>
      <w:szCs w:val="20"/>
    </w:rPr>
  </w:style>
  <w:style w:type="paragraph" w:styleId="Nadpis2">
    <w:name w:val="heading 2"/>
    <w:basedOn w:val="Normln"/>
    <w:next w:val="Normln"/>
    <w:link w:val="Nadpis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Nadpis3">
    <w:name w:val="heading 3"/>
    <w:basedOn w:val="Normln"/>
    <w:next w:val="Normln"/>
    <w:link w:val="Nadpis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semiHidden/>
    <w:qFormat/>
    <w:rsid w:val="00F0223C"/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uiPriority w:val="1"/>
    <w:semiHidden/>
    <w:rsid w:val="00EE7E09"/>
    <w:rPr>
      <w:rFonts w:asciiTheme="minorHAnsi" w:hAnsiTheme="minorHAnsi" w:cs="Georgia"/>
    </w:rPr>
  </w:style>
  <w:style w:type="character" w:customStyle="1" w:styleId="Nadpis1Char">
    <w:name w:val="Nadpis 1 Char"/>
    <w:basedOn w:val="Standardnpsmoodstavce"/>
    <w:link w:val="Nadpis1"/>
    <w:uiPriority w:val="9"/>
    <w:rsid w:val="00896036"/>
    <w:rPr>
      <w:rFonts w:asciiTheme="majorHAnsi" w:hAnsiTheme="majorHAnsi"/>
      <w:b/>
      <w:bCs/>
      <w:caps/>
      <w:color w:val="3F4182"/>
      <w:sz w:val="28"/>
      <w:szCs w:val="20"/>
    </w:rPr>
  </w:style>
  <w:style w:type="paragraph" w:styleId="Odstavecseseznamem">
    <w:name w:val="List Paragraph"/>
    <w:basedOn w:val="Zkladn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Zhlav">
    <w:name w:val="header"/>
    <w:basedOn w:val="Normln"/>
    <w:link w:val="ZhlavChar"/>
    <w:uiPriority w:val="99"/>
    <w:semiHidden/>
    <w:rsid w:val="00BF4D49"/>
  </w:style>
  <w:style w:type="character" w:customStyle="1" w:styleId="ZhlavChar">
    <w:name w:val="Záhlaví Char"/>
    <w:basedOn w:val="Standardnpsmoodstavce"/>
    <w:link w:val="Zhlav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Zpat">
    <w:name w:val="footer"/>
    <w:basedOn w:val="Normln"/>
    <w:link w:val="ZpatChar"/>
    <w:uiPriority w:val="99"/>
    <w:semiHidden/>
    <w:rsid w:val="00BF4D49"/>
  </w:style>
  <w:style w:type="character" w:customStyle="1" w:styleId="ZpatChar">
    <w:name w:val="Zápatí Char"/>
    <w:basedOn w:val="Standardnpsmoodstavce"/>
    <w:link w:val="Zpat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Mkatabulky">
    <w:name w:val="Table Grid"/>
    <w:basedOn w:val="Normlntabulka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896036"/>
    <w:pPr>
      <w:kinsoku w:val="0"/>
      <w:overflowPunct w:val="0"/>
      <w:spacing w:before="240" w:after="12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NzevChar">
    <w:name w:val="Název Char"/>
    <w:basedOn w:val="Standardnpsmoodstavce"/>
    <w:link w:val="Nzev"/>
    <w:uiPriority w:val="10"/>
    <w:rsid w:val="00896036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ln"/>
    <w:uiPriority w:val="1"/>
    <w:qFormat/>
    <w:rsid w:val="007D194D"/>
    <w:pPr>
      <w:kinsoku w:val="0"/>
      <w:overflowPunct w:val="0"/>
      <w:spacing w:before="4"/>
      <w:contextualSpacing/>
      <w:jc w:val="both"/>
    </w:pPr>
    <w:rPr>
      <w:color w:val="FFFFFF" w:themeColor="background1"/>
      <w:sz w:val="24"/>
      <w:szCs w:val="24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iln">
    <w:name w:val="Strong"/>
    <w:basedOn w:val="Standardnpsmoodstavce"/>
    <w:uiPriority w:val="22"/>
    <w:qFormat/>
    <w:rsid w:val="00F0223C"/>
    <w:rPr>
      <w:b/>
      <w:bCs/>
      <w:color w:val="FCEA10" w:themeColor="accent4"/>
    </w:rPr>
  </w:style>
  <w:style w:type="character" w:styleId="Zstupntext">
    <w:name w:val="Placeholder Text"/>
    <w:basedOn w:val="Standardnpsmoodstavce"/>
    <w:uiPriority w:val="99"/>
    <w:semiHidden/>
    <w:rsid w:val="002224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Seznamsodrkami2">
    <w:name w:val="List Bullet 2"/>
    <w:basedOn w:val="Normln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Bezmezer">
    <w:name w:val="No Spacing"/>
    <w:basedOn w:val="Normln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Nadpis2Char">
    <w:name w:val="Nadpis 2 Char"/>
    <w:basedOn w:val="Standardnpsmoodstavce"/>
    <w:link w:val="Nadpis2"/>
    <w:uiPriority w:val="9"/>
    <w:rsid w:val="00F51250"/>
    <w:rPr>
      <w:rFonts w:asciiTheme="majorHAnsi" w:hAnsiTheme="majorHAnsi"/>
      <w:b/>
      <w:bCs/>
      <w:szCs w:val="20"/>
    </w:rPr>
  </w:style>
  <w:style w:type="paragraph" w:styleId="Seznamsodrkami3">
    <w:name w:val="List Bullet 3"/>
    <w:basedOn w:val="Normln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Seznamsodrkami">
    <w:name w:val="List Bullet"/>
    <w:basedOn w:val="Normln"/>
    <w:uiPriority w:val="99"/>
    <w:rsid w:val="000F7D04"/>
    <w:pPr>
      <w:numPr>
        <w:numId w:val="5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numbering" w:customStyle="1" w:styleId="Aktulnseznam1">
    <w:name w:val="Aktuální seznam1"/>
    <w:uiPriority w:val="99"/>
    <w:rsid w:val="00A8333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nzitnik/Downloads/tf44864860_win32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30FBB97-7A3F-CF40-B33E-042335150C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tf44864860_win32.dotx</Template>
  <TotalTime>0</TotalTime>
  <Pages>2</Pages>
  <Words>85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2023-02-02T13:00:00Z</dcterms:created>
  <dcterms:modified xsi:type="dcterms:W3CDTF">2023-02-02T20:18:00Z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